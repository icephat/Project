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7739856" w:displacedByCustomXml="next"/>
    <w:bookmarkEnd w:id="0" w:displacedByCustomXml="next"/>
    <w:sdt>
      <w:sdtPr>
        <w:rPr>
          <w:rFonts w:ascii="TH SarabunPSK" w:hAnsi="TH SarabunPSK" w:cs="TH SarabunPSK"/>
          <w:sz w:val="56"/>
          <w:szCs w:val="56"/>
        </w:rPr>
        <w:id w:val="-921487434"/>
        <w:placeholder>
          <w:docPart w:val="E4AC5A4F91C840C7BA91708C4651A0BB"/>
        </w:placeholder>
      </w:sdtPr>
      <w:sdtContent>
        <w:p w14:paraId="544DB2B6" w14:textId="0799A7CB" w:rsidR="00C157E1" w:rsidRPr="00086F1C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2F3B79">
            <w:rPr>
              <w:sz w:val="56"/>
              <w:szCs w:val="56"/>
            </w:rPr>
            <w:t>Sharity &amp; Charity</w:t>
          </w:r>
        </w:p>
      </w:sdtContent>
    </w:sdt>
    <w:p w14:paraId="48C3CDEF" w14:textId="77777777" w:rsidR="00C157E1" w:rsidRDefault="00C157E1" w:rsidP="00C157E1">
      <w:pPr>
        <w:jc w:val="right"/>
        <w:rPr>
          <w:rFonts w:ascii="TH SarabunPSK" w:hAnsi="TH SarabunPSK" w:cs="TH SarabunPSK"/>
          <w:sz w:val="56"/>
          <w:szCs w:val="56"/>
        </w:rPr>
      </w:pPr>
      <w:r w:rsidRPr="00086F1C">
        <w:rPr>
          <w:rFonts w:ascii="TH SarabunPSK" w:hAnsi="TH SarabunPSK" w:cs="TH SarabunPSK"/>
          <w:sz w:val="56"/>
          <w:szCs w:val="56"/>
          <w:cs/>
        </w:rPr>
        <w:t>ข้อกำหนด</w:t>
      </w:r>
      <w:r w:rsidRPr="00086F1C">
        <w:rPr>
          <w:rFonts w:ascii="TH SarabunPSK" w:hAnsi="TH SarabunPSK" w:cs="TH SarabunPSK" w:hint="cs"/>
          <w:sz w:val="56"/>
          <w:szCs w:val="56"/>
          <w:cs/>
        </w:rPr>
        <w:t>ความต้องการของระบบ</w:t>
      </w:r>
    </w:p>
    <w:p w14:paraId="1AC02B75" w14:textId="1DAE92B2" w:rsidR="00086F1C" w:rsidRDefault="00086F1C" w:rsidP="00152C21">
      <w:pPr>
        <w:rPr>
          <w:rFonts w:ascii="TH SarabunPSK" w:hAnsi="TH SarabunPSK" w:cs="TH SarabunPSK"/>
          <w:sz w:val="56"/>
          <w:szCs w:val="56"/>
        </w:rPr>
      </w:pPr>
      <w:r w:rsidRPr="00086F1C">
        <w:rPr>
          <w:rFonts w:ascii="TH SarabunPSK" w:hAnsi="TH SarabunPSK" w:cs="TH SarabunPSK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17B0C6" wp14:editId="34E59D68">
                <wp:simplePos x="0" y="0"/>
                <wp:positionH relativeFrom="column">
                  <wp:posOffset>-40640</wp:posOffset>
                </wp:positionH>
                <wp:positionV relativeFrom="paragraph">
                  <wp:posOffset>6350</wp:posOffset>
                </wp:positionV>
                <wp:extent cx="5810250" cy="0"/>
                <wp:effectExtent l="0" t="0" r="19050" b="571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0" cy="0"/>
                        </a:xfrm>
                        <a:prstGeom prst="line">
                          <a:avLst/>
                        </a:prstGeom>
                        <a:ln w="19050"/>
                        <a:effectLst>
                          <a:reflection blurRad="6350" stA="50000" endA="300" endPos="90000" dir="5400000" sy="-100000" algn="bl" rotWithShape="0"/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46E9AA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2pt,.5pt" to="454.3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" strokecolor="black [3040]" strokeweight="1.5pt"/>
            </w:pict>
          </mc:Fallback>
        </mc:AlternateContent>
      </w:r>
    </w:p>
    <w:p w14:paraId="594FF4FB" w14:textId="4CDD81E8" w:rsidR="00C157E1" w:rsidRDefault="00C157E1" w:rsidP="00C157E1">
      <w:pPr>
        <w:jc w:val="right"/>
        <w:rPr>
          <w:rFonts w:ascii="TH SarabunPSK" w:hAnsi="TH SarabunPSK" w:cs="TH SarabunPSK"/>
          <w:sz w:val="56"/>
          <w:szCs w:val="56"/>
        </w:rPr>
      </w:pPr>
      <w:r>
        <w:rPr>
          <w:rFonts w:ascii="TH SarabunPSK" w:hAnsi="TH SarabunPSK" w:cs="TH SarabunPSK"/>
          <w:sz w:val="56"/>
          <w:szCs w:val="56"/>
        </w:rPr>
        <w:t xml:space="preserve">Version: </w:t>
      </w:r>
      <w:sdt>
        <w:sdtPr>
          <w:rPr>
            <w:rFonts w:ascii="TH SarabunPSK" w:hAnsi="TH SarabunPSK" w:cs="TH SarabunPSK"/>
            <w:sz w:val="56"/>
            <w:szCs w:val="56"/>
          </w:rPr>
          <w:id w:val="-119458698"/>
          <w:placeholder>
            <w:docPart w:val="7A9DF5040F0F483288750B3231B0067F"/>
          </w:placeholder>
        </w:sdtPr>
        <w:sdtContent>
          <w:r w:rsidR="00A670C4">
            <w:rPr>
              <w:rFonts w:ascii="TH SarabunPSK" w:hAnsi="TH SarabunPSK" w:cs="TH SarabunPSK"/>
              <w:sz w:val="56"/>
              <w:szCs w:val="56"/>
            </w:rPr>
            <w:t>3</w:t>
          </w:r>
          <w:r w:rsidR="00152C21">
            <w:rPr>
              <w:rFonts w:ascii="TH SarabunPSK" w:hAnsi="TH SarabunPSK" w:cs="TH SarabunPSK"/>
              <w:sz w:val="56"/>
              <w:szCs w:val="56"/>
            </w:rPr>
            <w:t>.0</w:t>
          </w:r>
        </w:sdtContent>
      </w:sdt>
    </w:p>
    <w:p w14:paraId="6B7613FA" w14:textId="02385CBB" w:rsidR="00C157E1" w:rsidRDefault="00C157E1" w:rsidP="00C157E1">
      <w:pPr>
        <w:jc w:val="right"/>
        <w:rPr>
          <w:rFonts w:ascii="TH SarabunPSK" w:hAnsi="TH SarabunPSK" w:cs="TH SarabunPSK"/>
          <w:sz w:val="56"/>
          <w:szCs w:val="56"/>
        </w:rPr>
      </w:pPr>
      <w:r>
        <w:rPr>
          <w:rFonts w:ascii="TH SarabunPSK" w:hAnsi="TH SarabunPSK" w:cs="TH SarabunPSK"/>
          <w:sz w:val="56"/>
          <w:szCs w:val="56"/>
        </w:rPr>
        <w:t xml:space="preserve">Date: </w:t>
      </w:r>
      <w:r w:rsidR="00ED6E1B">
        <w:rPr>
          <w:rFonts w:ascii="TH SarabunPSK" w:hAnsi="TH SarabunPSK" w:cs="TH SarabunPSK" w:hint="cs"/>
          <w:sz w:val="56"/>
          <w:szCs w:val="56"/>
          <w:cs/>
        </w:rPr>
        <w:t>2</w:t>
      </w:r>
      <w:r w:rsidR="00D44389">
        <w:rPr>
          <w:rFonts w:ascii="TH SarabunPSK" w:hAnsi="TH SarabunPSK" w:cs="TH SarabunPSK"/>
          <w:sz w:val="56"/>
          <w:szCs w:val="56"/>
        </w:rPr>
        <w:t>1</w:t>
      </w:r>
      <w:r w:rsidR="00CA299A">
        <w:rPr>
          <w:rFonts w:ascii="TH SarabunPSK" w:hAnsi="TH SarabunPSK" w:cs="TH SarabunPSK"/>
          <w:sz w:val="56"/>
          <w:szCs w:val="56"/>
        </w:rPr>
        <w:t>/02/2566</w:t>
      </w:r>
    </w:p>
    <w:p w14:paraId="2BE95302" w14:textId="77777777" w:rsidR="00C157E1" w:rsidRDefault="00C157E1" w:rsidP="00C157E1">
      <w:pPr>
        <w:jc w:val="right"/>
        <w:rPr>
          <w:rFonts w:ascii="TH SarabunPSK" w:hAnsi="TH SarabunPSK" w:cs="TH SarabunPSK"/>
          <w:sz w:val="56"/>
          <w:szCs w:val="56"/>
        </w:rPr>
      </w:pPr>
      <w:r>
        <w:rPr>
          <w:rFonts w:ascii="TH SarabunPSK" w:hAnsi="TH SarabunPSK" w:cs="TH SarabunPSK"/>
          <w:sz w:val="56"/>
          <w:szCs w:val="56"/>
        </w:rPr>
        <w:t>By</w:t>
      </w:r>
    </w:p>
    <w:sdt>
      <w:sdtPr>
        <w:rPr>
          <w:rFonts w:ascii="TH SarabunPSK" w:hAnsi="TH SarabunPSK" w:cs="TH SarabunPSK" w:hint="cs"/>
          <w:sz w:val="56"/>
          <w:szCs w:val="56"/>
        </w:rPr>
        <w:id w:val="-336467108"/>
        <w:placeholder>
          <w:docPart w:val="807130E917AA4F259942213CDB43F51B"/>
        </w:placeholder>
      </w:sdtPr>
      <w:sdtContent>
        <w:p w14:paraId="4BF9E8FC" w14:textId="77777777" w:rsidR="00152C21" w:rsidRPr="00152C21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นางสาวนริศรา คาอามาตย์ 6220500652</w:t>
          </w:r>
        </w:p>
        <w:p w14:paraId="4D6BFA97" w14:textId="77777777" w:rsidR="00152C21" w:rsidRPr="00152C21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นายสาวภัทรพร ปัญญาอุดมพร 6320500603</w:t>
          </w:r>
        </w:p>
        <w:p w14:paraId="4279540A" w14:textId="77777777" w:rsidR="00152C21" w:rsidRPr="00152C21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นายภานุวัฒน์ จั่นจินดา 6320500611</w:t>
          </w:r>
        </w:p>
        <w:p w14:paraId="4399CDA9" w14:textId="77777777" w:rsidR="00152C21" w:rsidRPr="00152C21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นายอาบิ๊ด มหากลั่น 6320501600</w:t>
          </w:r>
        </w:p>
        <w:p w14:paraId="7E73B7EA" w14:textId="77777777" w:rsidR="00152C21" w:rsidRPr="00152C21" w:rsidRDefault="00152C21" w:rsidP="00152C21">
          <w:pPr>
            <w:jc w:val="right"/>
            <w:rPr>
              <w:rFonts w:ascii="TH SarabunPSK" w:hAnsi="TH SarabunPSK" w:cs="TH SarabunPSK"/>
              <w:sz w:val="56"/>
              <w:szCs w:val="56"/>
            </w:r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นายชนิสร เอื้อสมศักดิ์สกุล 6320502380</w:t>
          </w:r>
        </w:p>
        <w:p w14:paraId="0C84FFA9" w14:textId="281E3C7A" w:rsidR="00086F1C" w:rsidRDefault="00152C21" w:rsidP="00A25992">
          <w:pPr>
            <w:jc w:val="right"/>
            <w:rPr>
              <w:rFonts w:ascii="TH SarabunPSK" w:hAnsi="TH SarabunPSK" w:cs="TH SarabunPSK"/>
              <w:sz w:val="56"/>
              <w:szCs w:val="56"/>
            </w:rPr>
            <w:sectPr w:rsidR="00086F1C">
              <w:pgSz w:w="11906" w:h="16838"/>
              <w:pgMar w:top="1440" w:right="1440" w:bottom="1440" w:left="1440" w:header="708" w:footer="708" w:gutter="0"/>
              <w:cols w:space="708"/>
              <w:docGrid w:linePitch="360"/>
            </w:sectPr>
          </w:pPr>
          <w:r w:rsidRPr="00152C21">
            <w:rPr>
              <w:rFonts w:ascii="TH SarabunPSK" w:hAnsi="TH SarabunPSK" w:cs="TH SarabunPSK"/>
              <w:sz w:val="56"/>
              <w:szCs w:val="56"/>
              <w:cs/>
            </w:rPr>
            <w:t>นายบวรวัชร ทองอยู่ 6320502428</w:t>
          </w:r>
          <w:r w:rsidR="00CA299A">
            <w:rPr>
              <w:rFonts w:ascii="TH SarabunPSK" w:hAnsi="TH SarabunPSK" w:cs="TH SarabunPSK"/>
              <w:sz w:val="56"/>
              <w:szCs w:val="56"/>
              <w:cs/>
            </w:rPr>
            <w:br/>
          </w:r>
        </w:p>
      </w:sdtContent>
    </w:sdt>
    <w:p w14:paraId="6412D05A" w14:textId="77777777" w:rsidR="00C157E1" w:rsidRDefault="00FC1070" w:rsidP="00043D57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C1070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</w:t>
      </w:r>
    </w:p>
    <w:p w14:paraId="49FB8B4F" w14:textId="77777777" w:rsidR="00871D08" w:rsidRPr="0043420D" w:rsidRDefault="00871D08" w:rsidP="00B52394">
      <w:pPr>
        <w:spacing w:before="240" w:line="240" w:lineRule="auto"/>
        <w:rPr>
          <w:rFonts w:ascii="TH SarabunPSK" w:hAnsi="TH SarabunPSK" w:cs="TH SarabunPSK"/>
          <w:b/>
          <w:bCs/>
        </w:rPr>
      </w:pPr>
      <w:r w:rsidRPr="0043420D">
        <w:rPr>
          <w:rFonts w:ascii="TH SarabunPSK" w:hAnsi="TH SarabunPSK" w:cs="TH SarabunPSK"/>
          <w:b/>
          <w:bCs/>
          <w:cs/>
        </w:rPr>
        <w:t>เรื่อง</w:t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  <w:t xml:space="preserve">         หน้า</w:t>
      </w:r>
    </w:p>
    <w:p w14:paraId="521C2499" w14:textId="77777777" w:rsidR="00871D08" w:rsidRPr="00A910F3" w:rsidRDefault="00871D08" w:rsidP="00B52394">
      <w:pPr>
        <w:spacing w:before="240" w:after="0" w:line="240" w:lineRule="auto"/>
        <w:jc w:val="left"/>
        <w:rPr>
          <w:rFonts w:ascii="TH SarabunPSK" w:hAnsi="TH SarabunPSK" w:cs="TH SarabunPSK"/>
        </w:rPr>
      </w:pPr>
      <w:r w:rsidRPr="00A910F3">
        <w:rPr>
          <w:rFonts w:ascii="TH SarabunPSK" w:hAnsi="TH SarabunPSK" w:cs="TH SarabunPSK"/>
          <w:cs/>
        </w:rPr>
        <w:t>สารบัญ</w:t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 w:rsidRPr="00A910F3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2</w:t>
      </w:r>
    </w:p>
    <w:p w14:paraId="40CFFD50" w14:textId="22B247AB" w:rsidR="00F72DC6" w:rsidRPr="00B52394" w:rsidRDefault="00B52394" w:rsidP="00B52394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Revision Version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</w:rPr>
        <w:t>4</w:t>
      </w:r>
    </w:p>
    <w:p w14:paraId="0635C021" w14:textId="7EB81A63" w:rsidR="00F72DC6" w:rsidRPr="00B52394" w:rsidRDefault="00B52394" w:rsidP="00B52394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บทนำ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</w:rPr>
        <w:t>5</w:t>
      </w:r>
    </w:p>
    <w:p w14:paraId="57187233" w14:textId="6DDCB62D" w:rsidR="00F72DC6" w:rsidRPr="00B52394" w:rsidRDefault="00B52394" w:rsidP="00B52394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Sharity &amp; Charity</w:t>
      </w:r>
    </w:p>
    <w:p w14:paraId="5FE201EA" w14:textId="102CDD85" w:rsidR="00F72DC6" w:rsidRPr="00B52394" w:rsidRDefault="00B52394" w:rsidP="00B52394">
      <w:pPr>
        <w:spacing w:after="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  <w:t>1.</w:t>
      </w:r>
      <w:r w:rsidR="00035301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บทนำ</w:t>
      </w:r>
    </w:p>
    <w:p w14:paraId="7C7063B7" w14:textId="657EADB2" w:rsidR="00F72DC6" w:rsidRPr="00B52394" w:rsidRDefault="00B52394" w:rsidP="00B52394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ab/>
        <w:t xml:space="preserve">1.1 </w:t>
      </w:r>
      <w:r>
        <w:rPr>
          <w:rFonts w:ascii="TH SarabunPSK" w:hAnsi="TH SarabunPSK" w:cs="TH SarabunPSK" w:hint="cs"/>
          <w:cs/>
        </w:rPr>
        <w:t>ว</w:t>
      </w:r>
      <w:r w:rsidR="00035301">
        <w:rPr>
          <w:rFonts w:ascii="TH SarabunPSK" w:hAnsi="TH SarabunPSK" w:cs="TH SarabunPSK" w:hint="cs"/>
          <w:cs/>
        </w:rPr>
        <w:t>ัตถุประสงค์</w:t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  <w:cs/>
        </w:rPr>
        <w:tab/>
      </w:r>
      <w:r w:rsidR="00035301">
        <w:rPr>
          <w:rFonts w:ascii="TH SarabunPSK" w:hAnsi="TH SarabunPSK" w:cs="TH SarabunPSK"/>
        </w:rPr>
        <w:t>5</w:t>
      </w:r>
    </w:p>
    <w:p w14:paraId="22CFEEC7" w14:textId="6F4F5092" w:rsidR="00F72DC6" w:rsidRPr="00B52394" w:rsidRDefault="00035301" w:rsidP="00ED6E1B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1.2</w:t>
      </w:r>
      <w:r>
        <w:rPr>
          <w:rFonts w:ascii="TH SarabunPSK" w:hAnsi="TH SarabunPSK" w:cs="TH SarabunPSK" w:hint="cs"/>
          <w:cs/>
        </w:rPr>
        <w:t xml:space="preserve"> หลักการและเหตุผล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5</w:t>
      </w:r>
    </w:p>
    <w:p w14:paraId="1E081865" w14:textId="4DAB5F45" w:rsidR="00F72DC6" w:rsidRPr="00B52394" w:rsidRDefault="00035301" w:rsidP="00035301">
      <w:pPr>
        <w:spacing w:after="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  <w:t xml:space="preserve">2. </w:t>
      </w:r>
      <w:r>
        <w:rPr>
          <w:rFonts w:ascii="TH SarabunPSK" w:hAnsi="TH SarabunPSK" w:cs="TH SarabunPSK" w:hint="cs"/>
          <w:cs/>
        </w:rPr>
        <w:t>คุณลักษณะทั่วไป</w:t>
      </w:r>
    </w:p>
    <w:p w14:paraId="379C94D6" w14:textId="3F583C75" w:rsidR="00F72DC6" w:rsidRPr="00B52394" w:rsidRDefault="00035301" w:rsidP="00035301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2.1</w:t>
      </w:r>
      <w:r>
        <w:rPr>
          <w:rFonts w:ascii="TH SarabunPSK" w:hAnsi="TH SarabunPSK" w:cs="TH SarabunPSK" w:hint="cs"/>
          <w:cs/>
        </w:rPr>
        <w:t xml:space="preserve"> ภาพรวมระบบ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</w:p>
    <w:p w14:paraId="0D06ADC9" w14:textId="1A4E8E25" w:rsidR="00F72DC6" w:rsidRPr="00B52394" w:rsidRDefault="00035301" w:rsidP="00035301">
      <w:pPr>
        <w:spacing w:after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 xml:space="preserve">2.2 </w:t>
      </w:r>
      <w:r>
        <w:rPr>
          <w:rFonts w:ascii="TH SarabunPSK" w:hAnsi="TH SarabunPSK" w:cs="TH SarabunPSK" w:hint="cs"/>
          <w:cs/>
        </w:rPr>
        <w:t>คุณลักษณะของผู้ใช้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6</w:t>
      </w:r>
    </w:p>
    <w:p w14:paraId="5445BBE7" w14:textId="4270600A" w:rsidR="00F72DC6" w:rsidRPr="00B52394" w:rsidRDefault="00035301" w:rsidP="00035301">
      <w:pPr>
        <w:spacing w:after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2.3</w:t>
      </w:r>
      <w:r>
        <w:rPr>
          <w:rFonts w:ascii="TH SarabunPSK" w:hAnsi="TH SarabunPSK" w:cs="TH SarabunPSK" w:hint="cs"/>
          <w:cs/>
        </w:rPr>
        <w:t xml:space="preserve"> คุณสมบัติของระบบ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6</w:t>
      </w:r>
    </w:p>
    <w:p w14:paraId="78454567" w14:textId="4F6202C1" w:rsidR="00AB00FD" w:rsidRP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2.4</w:t>
      </w:r>
      <w:r>
        <w:rPr>
          <w:rFonts w:ascii="TH SarabunPSK" w:hAnsi="TH SarabunPSK" w:cs="TH SarabunPSK" w:hint="cs"/>
          <w:cs/>
        </w:rPr>
        <w:t xml:space="preserve"> ข้อจำกัด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7</w:t>
      </w:r>
    </w:p>
    <w:p w14:paraId="3AB47890" w14:textId="4E49F918" w:rsidR="00B52394" w:rsidRP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3. </w:t>
      </w:r>
      <w:r>
        <w:rPr>
          <w:rFonts w:ascii="TH SarabunPSK" w:hAnsi="TH SarabunPSK" w:cs="TH SarabunPSK" w:hint="cs"/>
          <w:cs/>
        </w:rPr>
        <w:t>ข้อกำหนดความต้องการ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7</w:t>
      </w:r>
    </w:p>
    <w:p w14:paraId="6C449997" w14:textId="06E5FAAB" w:rsidR="00B52394" w:rsidRP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3.1 </w:t>
      </w:r>
      <w:r>
        <w:rPr>
          <w:rFonts w:ascii="TH SarabunPSK" w:hAnsi="TH SarabunPSK" w:cs="TH SarabunPSK" w:hint="cs"/>
          <w:cs/>
        </w:rPr>
        <w:t>ข้อกำหนดส่วนต่อประสานภายนอก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7</w:t>
      </w:r>
    </w:p>
    <w:p w14:paraId="0EDD0D71" w14:textId="63206945" w:rsid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3.1.1</w:t>
      </w:r>
      <w:r>
        <w:rPr>
          <w:rFonts w:ascii="TH SarabunPSK" w:hAnsi="TH SarabunPSK" w:cs="TH SarabunPSK" w:hint="cs"/>
          <w:cs/>
        </w:rPr>
        <w:t xml:space="preserve"> ส่วนต่อการประสานกับผู้ใช้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7</w:t>
      </w:r>
    </w:p>
    <w:p w14:paraId="3F34905C" w14:textId="124AB1CC" w:rsid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3.1.2 </w:t>
      </w:r>
      <w:r>
        <w:rPr>
          <w:rFonts w:ascii="TH SarabunPSK" w:hAnsi="TH SarabunPSK" w:cs="TH SarabunPSK" w:hint="cs"/>
          <w:cs/>
        </w:rPr>
        <w:t>ส่วนต่อประสานของซอฟต์แวร์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B10E61">
        <w:rPr>
          <w:rFonts w:ascii="TH SarabunPSK" w:hAnsi="TH SarabunPSK" w:cs="TH SarabunPSK"/>
          <w:cs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4</w:t>
      </w:r>
    </w:p>
    <w:p w14:paraId="44C7D751" w14:textId="771D8E25" w:rsidR="00B52394" w:rsidRDefault="00035301" w:rsidP="00035301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3.2 </w:t>
      </w:r>
      <w:r>
        <w:rPr>
          <w:rFonts w:ascii="TH SarabunPSK" w:hAnsi="TH SarabunPSK" w:cs="TH SarabunPSK" w:hint="cs"/>
          <w:cs/>
        </w:rPr>
        <w:t>ความต้องการแบบ</w:t>
      </w:r>
      <w:r>
        <w:rPr>
          <w:rFonts w:ascii="TH SarabunPSK" w:hAnsi="TH SarabunPSK" w:cs="TH SarabunPSK"/>
        </w:rPr>
        <w:t xml:space="preserve"> Functional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4</w:t>
      </w:r>
    </w:p>
    <w:p w14:paraId="1B842414" w14:textId="77B1B52C" w:rsidR="00B52394" w:rsidRDefault="00035301" w:rsidP="00035301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3.3 </w:t>
      </w:r>
      <w:r>
        <w:rPr>
          <w:rFonts w:ascii="TH SarabunPSK" w:hAnsi="TH SarabunPSK" w:cs="TH SarabunPSK" w:hint="cs"/>
          <w:cs/>
        </w:rPr>
        <w:t>ความต้องการแบบ</w:t>
      </w:r>
      <w:r>
        <w:rPr>
          <w:rFonts w:ascii="TH SarabunPSK" w:hAnsi="TH SarabunPSK" w:cs="TH SarabunPSK"/>
        </w:rPr>
        <w:t xml:space="preserve"> Non-Functional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49DF55B8" w14:textId="129F701D" w:rsidR="00B52394" w:rsidRDefault="00035301" w:rsidP="00035301">
      <w:pPr>
        <w:spacing w:after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3.3.1 Performance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1D450200" w14:textId="6043E9F6" w:rsidR="00B52394" w:rsidRDefault="00035301" w:rsidP="00035301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3.3.2 Reliability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0E5C220C" w14:textId="71063C7C" w:rsidR="00B52394" w:rsidRPr="00B52394" w:rsidRDefault="00035301" w:rsidP="00035301">
      <w:pPr>
        <w:spacing w:after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3.3.3 </w:t>
      </w:r>
      <w:r w:rsidR="00123DB2">
        <w:rPr>
          <w:rFonts w:ascii="TH SarabunPSK" w:hAnsi="TH SarabunPSK" w:cs="TH SarabunPSK"/>
        </w:rPr>
        <w:t>Availability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5AAD3A76" w14:textId="42689FCA" w:rsidR="00035301" w:rsidRPr="00560EE0" w:rsidRDefault="00560EE0" w:rsidP="00560EE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</w:rPr>
        <w:tab/>
      </w:r>
      <w:r>
        <w:rPr>
          <w:rFonts w:ascii="TH SarabunPSK" w:hAnsi="TH SarabunPSK" w:cs="TH SarabunPSK"/>
        </w:rPr>
        <w:t xml:space="preserve">3.4 </w:t>
      </w:r>
      <w:r>
        <w:rPr>
          <w:rFonts w:ascii="TH SarabunPSK" w:hAnsi="TH SarabunPSK" w:cs="TH SarabunPSK" w:hint="cs"/>
          <w:cs/>
        </w:rPr>
        <w:t>ความต้องการอื่นๆ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56BC0EAF" w14:textId="58171DD7" w:rsidR="003E3D46" w:rsidRDefault="003E3D46" w:rsidP="00035301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9E0B52C" w14:textId="77777777" w:rsidR="009117B9" w:rsidRDefault="009117B9" w:rsidP="00035301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4F3FE62" w14:textId="5D065371" w:rsidR="00035301" w:rsidRDefault="00035301" w:rsidP="00035301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FC1070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>
        <w:rPr>
          <w:rFonts w:ascii="TH SarabunPSK" w:hAnsi="TH SarabunPSK" w:cs="TH SarabunPSK"/>
          <w:b/>
          <w:bCs/>
          <w:sz w:val="40"/>
          <w:szCs w:val="40"/>
        </w:rPr>
        <w:t>(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ต่อ</w:t>
      </w:r>
      <w:r>
        <w:rPr>
          <w:rFonts w:ascii="TH SarabunPSK" w:hAnsi="TH SarabunPSK" w:cs="TH SarabunPSK"/>
          <w:b/>
          <w:bCs/>
          <w:sz w:val="40"/>
          <w:szCs w:val="40"/>
        </w:rPr>
        <w:t>)</w:t>
      </w:r>
    </w:p>
    <w:p w14:paraId="7CB38FDF" w14:textId="77777777" w:rsidR="00035301" w:rsidRPr="0043420D" w:rsidRDefault="00035301" w:rsidP="003466DD">
      <w:pPr>
        <w:spacing w:line="240" w:lineRule="auto"/>
        <w:rPr>
          <w:rFonts w:ascii="TH SarabunPSK" w:hAnsi="TH SarabunPSK" w:cs="TH SarabunPSK"/>
          <w:b/>
          <w:bCs/>
        </w:rPr>
      </w:pPr>
      <w:r w:rsidRPr="0043420D">
        <w:rPr>
          <w:rFonts w:ascii="TH SarabunPSK" w:hAnsi="TH SarabunPSK" w:cs="TH SarabunPSK"/>
          <w:b/>
          <w:bCs/>
          <w:cs/>
        </w:rPr>
        <w:t>เรื่อง</w:t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</w:r>
      <w:r w:rsidRPr="0043420D">
        <w:rPr>
          <w:rFonts w:ascii="TH SarabunPSK" w:hAnsi="TH SarabunPSK" w:cs="TH SarabunPSK"/>
          <w:b/>
          <w:bCs/>
          <w:cs/>
        </w:rPr>
        <w:tab/>
        <w:t xml:space="preserve">         หน้า</w:t>
      </w:r>
    </w:p>
    <w:p w14:paraId="4E1E5519" w14:textId="194E6C88" w:rsidR="00035301" w:rsidRDefault="00123DB2" w:rsidP="003466DD">
      <w:pPr>
        <w:spacing w:line="240" w:lineRule="auto"/>
        <w:jc w:val="left"/>
        <w:rPr>
          <w:rFonts w:ascii="TH SarabunPSK" w:hAnsi="TH SarabunPSK" w:cs="TH SarabunPSK"/>
        </w:rPr>
      </w:pPr>
      <w:r w:rsidRPr="00123DB2">
        <w:rPr>
          <w:rFonts w:ascii="TH SarabunPSK" w:hAnsi="TH SarabunPSK" w:cs="TH SarabunPSK"/>
        </w:rPr>
        <w:t>Sharity &amp; Charity</w:t>
      </w:r>
      <w:r>
        <w:rPr>
          <w:rFonts w:ascii="TH SarabunPSK" w:hAnsi="TH SarabunPSK" w:cs="TH SarabunPSK"/>
        </w:rPr>
        <w:t xml:space="preserve"> (</w:t>
      </w:r>
      <w:r>
        <w:rPr>
          <w:rFonts w:ascii="TH SarabunPSK" w:hAnsi="TH SarabunPSK" w:cs="TH SarabunPSK" w:hint="cs"/>
          <w:cs/>
        </w:rPr>
        <w:t>ต่อ</w:t>
      </w:r>
      <w:r>
        <w:rPr>
          <w:rFonts w:ascii="TH SarabunPSK" w:hAnsi="TH SarabunPSK" w:cs="TH SarabunPSK"/>
        </w:rPr>
        <w:t>)</w:t>
      </w:r>
    </w:p>
    <w:p w14:paraId="08366F05" w14:textId="62F59579" w:rsidR="00123DB2" w:rsidRPr="00123DB2" w:rsidRDefault="00123DB2" w:rsidP="00123DB2">
      <w:pPr>
        <w:spacing w:line="240" w:lineRule="auto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sz w:val="40"/>
          <w:szCs w:val="40"/>
        </w:rPr>
        <w:tab/>
      </w:r>
      <w:r>
        <w:rPr>
          <w:rFonts w:ascii="TH SarabunPSK" w:hAnsi="TH SarabunPSK" w:cs="TH SarabunPSK"/>
        </w:rPr>
        <w:t xml:space="preserve">4. </w:t>
      </w:r>
      <w:r>
        <w:rPr>
          <w:rFonts w:ascii="TH SarabunPSK" w:hAnsi="TH SarabunPSK" w:cs="TH SarabunPSK" w:hint="cs"/>
          <w:cs/>
        </w:rPr>
        <w:t>แผนภาพการวิเคราะห์ระบบ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5F6FB76E" w14:textId="3CDD6022" w:rsidR="00123DB2" w:rsidRPr="00123DB2" w:rsidRDefault="00123DB2" w:rsidP="00123DB2">
      <w:pPr>
        <w:spacing w:line="240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4.1 Use Case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5</w:t>
      </w:r>
    </w:p>
    <w:p w14:paraId="41517980" w14:textId="74272B1F" w:rsidR="00123DB2" w:rsidRPr="00123DB2" w:rsidRDefault="00123DB2" w:rsidP="00123DB2">
      <w:pPr>
        <w:spacing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4.2 DFD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B10E61">
        <w:rPr>
          <w:rFonts w:ascii="TH SarabunPSK" w:hAnsi="TH SarabunPSK" w:cs="TH SarabunPSK" w:hint="cs"/>
          <w:cs/>
        </w:rPr>
        <w:t>1</w:t>
      </w:r>
      <w:r w:rsidR="00111720">
        <w:rPr>
          <w:rFonts w:ascii="TH SarabunPSK" w:hAnsi="TH SarabunPSK" w:cs="TH SarabunPSK" w:hint="cs"/>
          <w:cs/>
        </w:rPr>
        <w:t>6</w:t>
      </w:r>
    </w:p>
    <w:p w14:paraId="7477FD31" w14:textId="3D6F0A0D" w:rsidR="00123DB2" w:rsidRPr="00123DB2" w:rsidRDefault="00123DB2" w:rsidP="00CF6683">
      <w:pPr>
        <w:spacing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4.3 Database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1</w:t>
      </w:r>
      <w:r w:rsidR="00111720">
        <w:rPr>
          <w:rFonts w:ascii="TH SarabunPSK" w:hAnsi="TH SarabunPSK" w:cs="TH SarabunPSK" w:hint="cs"/>
          <w:cs/>
        </w:rPr>
        <w:t>9</w:t>
      </w:r>
    </w:p>
    <w:p w14:paraId="3D97421E" w14:textId="27147099" w:rsidR="00123DB2" w:rsidRDefault="00123DB2" w:rsidP="00123DB2">
      <w:pPr>
        <w:spacing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>5.</w:t>
      </w:r>
      <w:r>
        <w:rPr>
          <w:rFonts w:ascii="TH SarabunPSK" w:hAnsi="TH SarabunPSK" w:cs="TH SarabunPSK" w:hint="cs"/>
          <w:cs/>
        </w:rPr>
        <w:t xml:space="preserve"> ภาคผนวก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11720">
        <w:rPr>
          <w:rFonts w:ascii="TH SarabunPSK" w:hAnsi="TH SarabunPSK" w:cs="TH SarabunPSK" w:hint="cs"/>
          <w:cs/>
        </w:rPr>
        <w:t>20</w:t>
      </w:r>
    </w:p>
    <w:p w14:paraId="53898F98" w14:textId="48808FF7" w:rsidR="00CF6683" w:rsidRPr="00123DB2" w:rsidRDefault="00CF6683" w:rsidP="00CF6683">
      <w:pPr>
        <w:spacing w:line="240" w:lineRule="auto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5.1</w:t>
      </w:r>
      <w:r>
        <w:rPr>
          <w:rFonts w:ascii="TH SarabunPSK" w:hAnsi="TH SarabunPSK" w:cs="TH SarabunPSK"/>
        </w:rPr>
        <w:t xml:space="preserve"> Gantt Chart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="00111720">
        <w:rPr>
          <w:rFonts w:ascii="TH SarabunPSK" w:hAnsi="TH SarabunPSK" w:cs="TH SarabunPSK" w:hint="cs"/>
          <w:cs/>
        </w:rPr>
        <w:t>20</w:t>
      </w:r>
    </w:p>
    <w:p w14:paraId="5B9CD49A" w14:textId="5F568D9D" w:rsidR="00CF6683" w:rsidRPr="00123DB2" w:rsidRDefault="00CF6683" w:rsidP="00123DB2">
      <w:pPr>
        <w:spacing w:line="240" w:lineRule="auto"/>
        <w:rPr>
          <w:rFonts w:ascii="TH SarabunPSK" w:hAnsi="TH SarabunPSK" w:cs="TH SarabunPSK"/>
        </w:rPr>
      </w:pPr>
    </w:p>
    <w:p w14:paraId="4670ABF3" w14:textId="6B815361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5B68A2BA" w14:textId="5837A863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6A43D09A" w14:textId="46A6A0B3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016FDD6E" w14:textId="3B8E75BD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6347B704" w14:textId="5144F436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5D599AB3" w14:textId="5190B21F" w:rsidR="00123DB2" w:rsidRP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527AB015" w14:textId="680E9BC6" w:rsid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137AF1FE" w14:textId="6EA268CC" w:rsid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679B5DE8" w14:textId="4E6E7A9A" w:rsid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7F62404E" w14:textId="7749F2C8" w:rsid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6AF3EBFF" w14:textId="2AB193E4" w:rsidR="00123DB2" w:rsidRDefault="00123DB2" w:rsidP="00123DB2">
      <w:pPr>
        <w:spacing w:line="240" w:lineRule="auto"/>
        <w:jc w:val="center"/>
        <w:rPr>
          <w:rFonts w:ascii="TH SarabunPSK" w:hAnsi="TH SarabunPSK" w:cs="TH SarabunPSK"/>
        </w:rPr>
      </w:pPr>
    </w:p>
    <w:p w14:paraId="02002890" w14:textId="77777777" w:rsidR="00CF6683" w:rsidRDefault="00CF6683" w:rsidP="000807BD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467C7D" w14:textId="42EBB87A" w:rsidR="00F72DC6" w:rsidRDefault="00F72DC6" w:rsidP="00F72DC6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>Revision History</w:t>
      </w:r>
    </w:p>
    <w:tbl>
      <w:tblPr>
        <w:tblStyle w:val="LightList"/>
        <w:tblW w:w="9346" w:type="dxa"/>
        <w:tblLook w:val="04A0" w:firstRow="1" w:lastRow="0" w:firstColumn="1" w:lastColumn="0" w:noHBand="0" w:noVBand="1"/>
      </w:tblPr>
      <w:tblGrid>
        <w:gridCol w:w="2176"/>
        <w:gridCol w:w="2307"/>
        <w:gridCol w:w="2256"/>
        <w:gridCol w:w="2607"/>
      </w:tblGrid>
      <w:tr w:rsidR="00F72DC6" w14:paraId="19B3597A" w14:textId="77777777" w:rsidTr="00A25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</w:tcPr>
          <w:p w14:paraId="35228CA5" w14:textId="77777777" w:rsidR="00F72DC6" w:rsidRDefault="00F72DC6" w:rsidP="00F72DC6">
            <w:pPr>
              <w:jc w:val="center"/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  <w:t>Version Number</w:t>
            </w:r>
          </w:p>
        </w:tc>
        <w:tc>
          <w:tcPr>
            <w:tcW w:w="2307" w:type="dxa"/>
          </w:tcPr>
          <w:p w14:paraId="097A697D" w14:textId="77777777" w:rsidR="00F72DC6" w:rsidRDefault="00F72DC6" w:rsidP="00F72DC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40"/>
                <w:szCs w:val="40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sz w:val="40"/>
                <w:szCs w:val="40"/>
                <w:cs/>
              </w:rPr>
              <w:t>จัดทำโดย</w:t>
            </w:r>
          </w:p>
        </w:tc>
        <w:tc>
          <w:tcPr>
            <w:tcW w:w="2256" w:type="dxa"/>
          </w:tcPr>
          <w:p w14:paraId="382DA831" w14:textId="77777777" w:rsidR="00F72DC6" w:rsidRDefault="00F72DC6" w:rsidP="00F72DC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  <w:t>Revision Date</w:t>
            </w:r>
          </w:p>
        </w:tc>
        <w:tc>
          <w:tcPr>
            <w:tcW w:w="2607" w:type="dxa"/>
          </w:tcPr>
          <w:p w14:paraId="4A9A3A17" w14:textId="77777777" w:rsidR="00F72DC6" w:rsidRDefault="00F72DC6" w:rsidP="00F72DC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40"/>
                <w:szCs w:val="40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sz w:val="40"/>
                <w:szCs w:val="40"/>
                <w:cs/>
              </w:rPr>
              <w:t>การเปลี่ยนแปลง</w:t>
            </w:r>
          </w:p>
        </w:tc>
      </w:tr>
      <w:tr w:rsidR="00F72DC6" w14:paraId="48686A30" w14:textId="77777777" w:rsidTr="00A25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</w:tcPr>
          <w:p w14:paraId="107C5DFD" w14:textId="663EBCFA" w:rsidR="00F72DC6" w:rsidRDefault="00A25992" w:rsidP="00F72DC6">
            <w:pPr>
              <w:jc w:val="thaiDistribute"/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  <w:t>1.0</w:t>
            </w:r>
          </w:p>
        </w:tc>
        <w:tc>
          <w:tcPr>
            <w:tcW w:w="2307" w:type="dxa"/>
          </w:tcPr>
          <w:p w14:paraId="0E2E5D06" w14:textId="7AA80EB0" w:rsidR="00F72DC6" w:rsidRDefault="00A25992" w:rsidP="00F72DC6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Group 6</w:t>
            </w:r>
          </w:p>
        </w:tc>
        <w:tc>
          <w:tcPr>
            <w:tcW w:w="2256" w:type="dxa"/>
          </w:tcPr>
          <w:p w14:paraId="23B365CE" w14:textId="7C1DA597" w:rsidR="00F72DC6" w:rsidRDefault="00A25992" w:rsidP="00F72DC6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12/02/66</w:t>
            </w:r>
          </w:p>
        </w:tc>
        <w:tc>
          <w:tcPr>
            <w:tcW w:w="2607" w:type="dxa"/>
          </w:tcPr>
          <w:p w14:paraId="34555346" w14:textId="4491CC4F" w:rsidR="00F72DC6" w:rsidRDefault="00A25992" w:rsidP="00F72DC6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40"/>
                <w:szCs w:val="40"/>
                <w:cs/>
              </w:rPr>
              <w:t>กำหนดความต้องการบางส่วน</w:t>
            </w:r>
          </w:p>
        </w:tc>
      </w:tr>
      <w:tr w:rsidR="00F72DC6" w14:paraId="2FAB7BF5" w14:textId="77777777" w:rsidTr="00A259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</w:tcPr>
          <w:p w14:paraId="68BE9165" w14:textId="3BE4E2C4" w:rsidR="00F72DC6" w:rsidRDefault="003912AF" w:rsidP="00F72DC6">
            <w:pPr>
              <w:jc w:val="thaiDistribute"/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  <w:t>2.0</w:t>
            </w:r>
          </w:p>
        </w:tc>
        <w:tc>
          <w:tcPr>
            <w:tcW w:w="2307" w:type="dxa"/>
          </w:tcPr>
          <w:p w14:paraId="71DCC759" w14:textId="3C8D6E91" w:rsidR="00F72DC6" w:rsidRDefault="003912AF" w:rsidP="00F72DC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Group 6</w:t>
            </w:r>
          </w:p>
        </w:tc>
        <w:tc>
          <w:tcPr>
            <w:tcW w:w="2256" w:type="dxa"/>
          </w:tcPr>
          <w:p w14:paraId="3DD8A49B" w14:textId="7AB39F4B" w:rsidR="00F72DC6" w:rsidRDefault="009D34CD" w:rsidP="00F72DC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2</w:t>
            </w:r>
            <w:r w:rsidR="001C1C8D"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0</w:t>
            </w:r>
            <w:r w:rsidR="003912AF"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/02/66</w:t>
            </w:r>
          </w:p>
        </w:tc>
        <w:tc>
          <w:tcPr>
            <w:tcW w:w="2607" w:type="dxa"/>
          </w:tcPr>
          <w:p w14:paraId="5AC4E183" w14:textId="548051E5" w:rsidR="003912AF" w:rsidRDefault="003912AF" w:rsidP="008754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 xml:space="preserve">Use Case </w:t>
            </w:r>
          </w:p>
          <w:p w14:paraId="74ACAB5A" w14:textId="4E0C3701" w:rsidR="003912AF" w:rsidRDefault="003912AF" w:rsidP="008754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 xml:space="preserve">Database </w:t>
            </w:r>
          </w:p>
          <w:p w14:paraId="7E94774D" w14:textId="77777777" w:rsidR="00F72DC6" w:rsidRDefault="003912AF" w:rsidP="008754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Data Flow Diagram</w:t>
            </w:r>
          </w:p>
          <w:p w14:paraId="59D9F56D" w14:textId="77777777" w:rsidR="003912AF" w:rsidRDefault="003912AF" w:rsidP="008754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Gantt Chart</w:t>
            </w:r>
          </w:p>
          <w:p w14:paraId="3B2FB124" w14:textId="0887098E" w:rsidR="009147FA" w:rsidRDefault="009147FA" w:rsidP="008754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40"/>
                <w:szCs w:val="40"/>
                <w:cs/>
              </w:rPr>
              <w:t>เปลี่ยนแปลงความต้องการของระบบบางส่วน</w:t>
            </w:r>
          </w:p>
        </w:tc>
      </w:tr>
      <w:tr w:rsidR="00924E2F" w14:paraId="46185404" w14:textId="77777777" w:rsidTr="00A25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</w:tcPr>
          <w:p w14:paraId="377ADC73" w14:textId="04D1EF7E" w:rsidR="00924E2F" w:rsidRPr="00924E2F" w:rsidRDefault="00924E2F" w:rsidP="00924E2F">
            <w:pPr>
              <w:jc w:val="thaiDistribute"/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40"/>
                <w:szCs w:val="40"/>
              </w:rPr>
              <w:t>3.0</w:t>
            </w:r>
          </w:p>
        </w:tc>
        <w:tc>
          <w:tcPr>
            <w:tcW w:w="2307" w:type="dxa"/>
          </w:tcPr>
          <w:p w14:paraId="7F67EA16" w14:textId="10D8951E" w:rsidR="00924E2F" w:rsidRDefault="00924E2F" w:rsidP="00924E2F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Group 6</w:t>
            </w:r>
          </w:p>
        </w:tc>
        <w:tc>
          <w:tcPr>
            <w:tcW w:w="2256" w:type="dxa"/>
          </w:tcPr>
          <w:p w14:paraId="508C44AE" w14:textId="4C8F56C0" w:rsidR="00924E2F" w:rsidRDefault="00924E2F" w:rsidP="00924E2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21/02/66</w:t>
            </w:r>
          </w:p>
        </w:tc>
        <w:tc>
          <w:tcPr>
            <w:tcW w:w="2607" w:type="dxa"/>
          </w:tcPr>
          <w:p w14:paraId="2C09B350" w14:textId="77777777" w:rsidR="00924E2F" w:rsidRDefault="00924E2F" w:rsidP="00924E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 xml:space="preserve">Use Case </w:t>
            </w:r>
          </w:p>
          <w:p w14:paraId="0B30C361" w14:textId="77777777" w:rsidR="00924E2F" w:rsidRDefault="00924E2F" w:rsidP="00924E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 xml:space="preserve">Database </w:t>
            </w:r>
          </w:p>
          <w:p w14:paraId="3CEA4CA8" w14:textId="1B8D1DDF" w:rsidR="00091ED5" w:rsidRDefault="00924E2F" w:rsidP="0009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Data Flow Diagram</w:t>
            </w:r>
          </w:p>
          <w:p w14:paraId="0FBFBC19" w14:textId="5460FB73" w:rsidR="00091ED5" w:rsidRDefault="00091ED5" w:rsidP="0009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UX/UI</w:t>
            </w:r>
          </w:p>
          <w:p w14:paraId="30339643" w14:textId="655C2155" w:rsidR="00924E2F" w:rsidRDefault="00924E2F" w:rsidP="00924E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 w:hint="cs"/>
                <w:b/>
                <w:bCs/>
                <w:sz w:val="40"/>
                <w:szCs w:val="40"/>
                <w:cs/>
              </w:rPr>
              <w:t>เปลี่ยนแปลงความต้องการของระบบบางส่วน</w:t>
            </w:r>
          </w:p>
        </w:tc>
      </w:tr>
    </w:tbl>
    <w:p w14:paraId="60BF4396" w14:textId="0AF7A278" w:rsidR="00F72DC6" w:rsidRDefault="00F72DC6" w:rsidP="00F72DC6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</w:p>
    <w:p w14:paraId="59208386" w14:textId="4F6292C8" w:rsidR="00961C3E" w:rsidRDefault="00961C3E" w:rsidP="00F72DC6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</w:p>
    <w:p w14:paraId="13A5DA1A" w14:textId="5CACC9F2" w:rsidR="00961C3E" w:rsidRDefault="00961C3E" w:rsidP="00F72DC6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</w:p>
    <w:p w14:paraId="623F8B3C" w14:textId="41032F8D" w:rsidR="0016273F" w:rsidRDefault="0016273F" w:rsidP="0016273F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46124769" w14:textId="77777777" w:rsidR="00A670C4" w:rsidRPr="0016273F" w:rsidRDefault="00A670C4" w:rsidP="0016273F">
      <w:pPr>
        <w:rPr>
          <w:rFonts w:hint="cs"/>
          <w:b/>
          <w:bCs/>
        </w:rPr>
      </w:pPr>
    </w:p>
    <w:p w14:paraId="2490CCAD" w14:textId="69183F41" w:rsidR="00FC1070" w:rsidRPr="0016273F" w:rsidRDefault="00F72DC6" w:rsidP="0016273F">
      <w:pPr>
        <w:pStyle w:val="ListParagraph"/>
        <w:numPr>
          <w:ilvl w:val="0"/>
          <w:numId w:val="6"/>
        </w:numPr>
        <w:rPr>
          <w:b/>
          <w:bCs/>
        </w:rPr>
      </w:pPr>
      <w:r w:rsidRPr="0016273F">
        <w:rPr>
          <w:rFonts w:hint="cs"/>
          <w:b/>
          <w:bCs/>
          <w:cs/>
        </w:rPr>
        <w:lastRenderedPageBreak/>
        <w:t>บทนำ</w:t>
      </w:r>
    </w:p>
    <w:p w14:paraId="6208D400" w14:textId="77777777" w:rsidR="00F72DC6" w:rsidRDefault="00F72DC6" w:rsidP="00F72DC6">
      <w:pPr>
        <w:pStyle w:val="ListParagraph"/>
      </w:pPr>
      <w:r>
        <w:rPr>
          <w:rFonts w:hint="cs"/>
          <w:cs/>
        </w:rPr>
        <w:t>วัตถุประสงค์</w:t>
      </w:r>
    </w:p>
    <w:sdt>
      <w:sdtPr>
        <w:rPr>
          <w:rFonts w:hint="cs"/>
          <w:cs/>
        </w:rPr>
        <w:id w:val="-1623533790"/>
        <w:placeholder>
          <w:docPart w:val="416BA0B607B74FB6B5117B110ADB31CA"/>
        </w:placeholder>
      </w:sdtPr>
      <w:sdtContent>
        <w:sdt>
          <w:sdtPr>
            <w:rPr>
              <w:rFonts w:hint="cs"/>
              <w:cs/>
            </w:rPr>
            <w:id w:val="-990938687"/>
            <w:placeholder>
              <w:docPart w:val="BDB1DE796A6F466FB57CAFBE009DF5D4"/>
            </w:placeholder>
          </w:sdtPr>
          <w:sdtContent>
            <w:p w14:paraId="778D17E6" w14:textId="147A725D" w:rsidR="00577617" w:rsidRPr="002F3B79" w:rsidRDefault="00577617" w:rsidP="00577617">
              <w:pPr>
                <w:rPr>
                  <w:color w:val="7030A0"/>
                </w:rPr>
              </w:pPr>
              <w:r>
                <w:tab/>
                <w:t xml:space="preserve">1. </w:t>
              </w:r>
              <w:r>
                <w:rPr>
                  <w:rFonts w:hint="cs"/>
                  <w:cs/>
                </w:rPr>
                <w:t>เพื่อ</w:t>
              </w:r>
              <w:r w:rsidR="00F449E2">
                <w:rPr>
                  <w:rFonts w:hint="cs"/>
                  <w:cs/>
                </w:rPr>
                <w:t>ออกแบบและพัฒนาเพื่อใช้ในการ</w:t>
              </w:r>
              <w:r>
                <w:rPr>
                  <w:rFonts w:hint="cs"/>
                  <w:cs/>
                </w:rPr>
                <w:t>หาบุคคลที่มีความ</w:t>
              </w:r>
              <w:r w:rsidR="00DA02BD">
                <w:rPr>
                  <w:rFonts w:hint="cs"/>
                  <w:cs/>
                </w:rPr>
                <w:t>สนใจกิจกรรมเดียวกันมาร่วมกิจกรรม</w:t>
              </w:r>
            </w:p>
            <w:p w14:paraId="54284A08" w14:textId="13A842AF" w:rsidR="00F449E2" w:rsidRDefault="00DA02BD" w:rsidP="00F449E2">
              <w:r>
                <w:rPr>
                  <w:cs/>
                </w:rPr>
                <w:tab/>
              </w:r>
              <w:r>
                <w:rPr>
                  <w:rFonts w:hint="cs"/>
                  <w:cs/>
                </w:rPr>
                <w:t>2. แก้ปัญหาการเกิดข้อผิดพลาดระหว่างการนัด เช่น การผิดนัด</w:t>
              </w:r>
            </w:p>
            <w:p w14:paraId="3912DE49" w14:textId="63ACC752" w:rsidR="00F449E2" w:rsidRDefault="00F449E2" w:rsidP="00F449E2">
              <w:r>
                <w:tab/>
                <w:t xml:space="preserve">3. </w:t>
              </w:r>
              <w:r>
                <w:rPr>
                  <w:rFonts w:hint="cs"/>
                  <w:cs/>
                </w:rPr>
                <w:t>เพื่อจัดทำฐานข้อมูลที่เกี่ยวข้องการหาบุคคลที่มีความสนใจกิจกรรมเดียวกันมาร่วมกิจกรรม</w:t>
              </w:r>
            </w:p>
          </w:sdtContent>
        </w:sdt>
      </w:sdtContent>
    </w:sdt>
    <w:p w14:paraId="0191667F" w14:textId="77777777" w:rsidR="00875E62" w:rsidRDefault="00875E62" w:rsidP="00F72DC6">
      <w:pPr>
        <w:pStyle w:val="ListParagraph"/>
      </w:pPr>
      <w:r>
        <w:rPr>
          <w:rFonts w:hint="cs"/>
          <w:cs/>
        </w:rPr>
        <w:t>หลักการและเหตุผล</w:t>
      </w:r>
    </w:p>
    <w:p w14:paraId="4B785E8C" w14:textId="7AF92EC6" w:rsidR="00E40F44" w:rsidRPr="00E40F44" w:rsidRDefault="00E40F44" w:rsidP="00E40F44">
      <w:pPr>
        <w:rPr>
          <w:rFonts w:cs="TH SarabunPSK"/>
        </w:rPr>
      </w:pPr>
      <w:r w:rsidRPr="00E40F44">
        <w:rPr>
          <w:rFonts w:cs="TH SarabunPSK"/>
          <w:cs/>
        </w:rPr>
        <w:tab/>
        <w:t>ในปัจจุบัน มนุษย์เรานั้นมีการทำอะไรหลายๆอย่างร่วมกัน พึ่งพาซึ่งกันและกันมานาน มีการติดต่อกันหลายช่องทางผ่านแอปพลิเคชันต่างๆมาก</w:t>
      </w:r>
      <w:r w:rsidR="00301016">
        <w:rPr>
          <w:rFonts w:cs="TH SarabunPSK" w:hint="cs"/>
          <w:cs/>
        </w:rPr>
        <w:t>มาย</w:t>
      </w:r>
      <w:r w:rsidRPr="00E40F44">
        <w:rPr>
          <w:rFonts w:cs="TH SarabunPSK"/>
          <w:cs/>
        </w:rPr>
        <w:t xml:space="preserve"> ซึ่งการกระทำเหล่านี้ ทำให้มีการเกิดกิจกรรมหลายๆอย่างเกิดขึ้น ทำให้ผู้คนได้มีปฏิสัมพันธ์ต่อกันมากมาย การที่มีกิจกรรมใหม่ๆเกิดขึ้น และมีเข้าร่วมมากมาย จะทำให้ได้รู้จักกันมากขึ้น สังคมต่างๆของผู้เข้าร่วมกิจกรรมเองก็จะเพิ่มขึ้นตาม ซึ่งรูปแบบกิจกรรมก็จะกรอ</w:t>
      </w:r>
      <w:r w:rsidR="00301016">
        <w:rPr>
          <w:rFonts w:cs="TH SarabunPSK" w:hint="cs"/>
          <w:cs/>
        </w:rPr>
        <w:t>ง</w:t>
      </w:r>
      <w:r w:rsidRPr="00E40F44">
        <w:rPr>
          <w:rFonts w:cs="TH SarabunPSK"/>
          <w:cs/>
        </w:rPr>
        <w:t>คนที่มีความคล</w:t>
      </w:r>
      <w:r w:rsidR="00301016">
        <w:rPr>
          <w:rFonts w:cs="TH SarabunPSK" w:hint="cs"/>
          <w:cs/>
        </w:rPr>
        <w:t>้</w:t>
      </w:r>
      <w:r w:rsidRPr="00E40F44">
        <w:rPr>
          <w:rFonts w:cs="TH SarabunPSK"/>
          <w:cs/>
        </w:rPr>
        <w:t>ายคลึงก</w:t>
      </w:r>
      <w:r w:rsidR="00301016">
        <w:rPr>
          <w:rFonts w:cs="TH SarabunPSK" w:hint="cs"/>
          <w:cs/>
        </w:rPr>
        <w:t>ัน</w:t>
      </w:r>
      <w:r w:rsidRPr="00E40F44">
        <w:rPr>
          <w:rFonts w:cs="TH SarabunPSK"/>
          <w:cs/>
        </w:rPr>
        <w:t>ในหลายๆอย่างมารวมตัวกัน ทำให้ทุกคนที่เข้าร่วมนั้นรู้สึกเพลิดเพลินไปกับกิจกรรม</w:t>
      </w:r>
    </w:p>
    <w:p w14:paraId="63CFF3CE" w14:textId="19391623" w:rsidR="00E40F44" w:rsidRPr="00E40F44" w:rsidRDefault="00E40F44" w:rsidP="00E40F44">
      <w:pPr>
        <w:rPr>
          <w:rFonts w:cs="TH SarabunPSK"/>
        </w:rPr>
      </w:pPr>
      <w:r w:rsidRPr="00E40F44">
        <w:rPr>
          <w:rFonts w:cs="TH SarabunPSK"/>
          <w:cs/>
        </w:rPr>
        <w:tab/>
        <w:t>ซึ่งกิจกรรมที่เป็นที่นิยมในปัจจุบันนั้นมีหลายอย่างมากมาย เช่น การหาเพื่อนทานอาหาร เพื่อนเที่ยว จัดกลุ่มปาร์ตี้ เพื่อทำตามจุดประสงค์อะไร</w:t>
      </w:r>
      <w:r w:rsidR="001E23AC">
        <w:rPr>
          <w:rFonts w:cs="TH SarabunPSK" w:hint="cs"/>
          <w:cs/>
        </w:rPr>
        <w:t>บาง</w:t>
      </w:r>
      <w:r w:rsidRPr="00E40F44">
        <w:rPr>
          <w:rFonts w:cs="TH SarabunPSK"/>
          <w:cs/>
        </w:rPr>
        <w:t>อย่างที่จำเป็นต้องใช้คนเป็นกลุ่มในการทำกิจกรรมนั้นๆให้สำเร็จ เช่น การทานอาหาร ในบางครั้งหากเรา</w:t>
      </w:r>
      <w:r w:rsidR="00301016">
        <w:rPr>
          <w:rFonts w:cs="TH SarabunPSK" w:hint="cs"/>
          <w:cs/>
        </w:rPr>
        <w:t>ต้องการ</w:t>
      </w:r>
      <w:r w:rsidRPr="00E40F44">
        <w:rPr>
          <w:rFonts w:cs="TH SarabunPSK"/>
          <w:cs/>
        </w:rPr>
        <w:t>ทาน</w:t>
      </w:r>
      <w:r w:rsidR="001E23AC">
        <w:rPr>
          <w:rFonts w:cs="TH SarabunPSK" w:hint="cs"/>
          <w:cs/>
        </w:rPr>
        <w:t>อาหารที่เป็นแบบ</w:t>
      </w:r>
      <w:r w:rsidRPr="00E40F44">
        <w:rPr>
          <w:rFonts w:cs="TH SarabunPSK"/>
          <w:cs/>
        </w:rPr>
        <w:t>บุ</w:t>
      </w:r>
      <w:r w:rsidR="001E23AC">
        <w:rPr>
          <w:rFonts w:cs="TH SarabunPSK" w:hint="cs"/>
          <w:cs/>
        </w:rPr>
        <w:t>ฟ</w:t>
      </w:r>
      <w:r w:rsidRPr="00E40F44">
        <w:rPr>
          <w:rFonts w:cs="TH SarabunPSK"/>
          <w:cs/>
        </w:rPr>
        <w:t>เฟ่ต์ เเต่ทางร้านมีโปรโมชั่น มา 2 จ่าย 1 หรือ มา 3 จ่าย 2 เเต่</w:t>
      </w:r>
      <w:r w:rsidR="00301016">
        <w:rPr>
          <w:rFonts w:cs="TH SarabunPSK" w:hint="cs"/>
          <w:cs/>
        </w:rPr>
        <w:t>มีจำนวนคนไม่เพียงพอ</w:t>
      </w:r>
      <w:r w:rsidRPr="00E40F44">
        <w:rPr>
          <w:rFonts w:cs="TH SarabunPSK"/>
          <w:cs/>
        </w:rPr>
        <w:t xml:space="preserve"> ก็ไม่</w:t>
      </w:r>
      <w:r w:rsidR="00301016">
        <w:rPr>
          <w:rFonts w:cs="TH SarabunPSK" w:hint="cs"/>
          <w:cs/>
        </w:rPr>
        <w:t>สามารถ</w:t>
      </w:r>
      <w:r w:rsidRPr="00E40F44">
        <w:rPr>
          <w:rFonts w:cs="TH SarabunPSK"/>
          <w:cs/>
        </w:rPr>
        <w:t>ใช้โปรโมชั่นนี้ได้ จึงจำเป็นต้องหาคนหรือกลุ่มคนมา</w:t>
      </w:r>
      <w:r w:rsidR="00301016">
        <w:rPr>
          <w:rFonts w:cs="TH SarabunPSK" w:hint="cs"/>
          <w:cs/>
        </w:rPr>
        <w:t xml:space="preserve">เข้าร่วมกิจกรรม </w:t>
      </w:r>
      <w:r w:rsidRPr="00E40F44">
        <w:rPr>
          <w:rFonts w:cs="TH SarabunPSK"/>
          <w:cs/>
        </w:rPr>
        <w:t xml:space="preserve">เพื่อให้สามารถใช้โปรโมชั่นนี้ได้ ซึ่งก็ถือเป็นการทำให้กิจกรรมนี้เกิดขึ้นได้ </w:t>
      </w:r>
      <w:r w:rsidR="001E23AC">
        <w:rPr>
          <w:rFonts w:cs="TH SarabunPSK" w:hint="cs"/>
          <w:cs/>
        </w:rPr>
        <w:t>โดย</w:t>
      </w:r>
      <w:r w:rsidRPr="00E40F44">
        <w:rPr>
          <w:rFonts w:cs="TH SarabunPSK"/>
          <w:cs/>
        </w:rPr>
        <w:t>การที่จะหาอะไรเเบบนี้ อาจจำเป็นต้องใช้สื่อออนไลน์ หรือ แพ</w:t>
      </w:r>
      <w:r w:rsidR="001E23AC">
        <w:rPr>
          <w:rFonts w:cs="TH SarabunPSK" w:hint="cs"/>
          <w:cs/>
        </w:rPr>
        <w:t>ลต</w:t>
      </w:r>
      <w:r w:rsidRPr="00E40F44">
        <w:rPr>
          <w:rFonts w:cs="TH SarabunPSK"/>
          <w:cs/>
        </w:rPr>
        <w:t>ฟอร์ม</w:t>
      </w:r>
      <w:r w:rsidR="001E23AC">
        <w:rPr>
          <w:rFonts w:cs="TH SarabunPSK" w:hint="cs"/>
          <w:cs/>
        </w:rPr>
        <w:t>อื่นๆ</w:t>
      </w:r>
      <w:r w:rsidRPr="00E40F44">
        <w:rPr>
          <w:rFonts w:cs="TH SarabunPSK"/>
          <w:cs/>
        </w:rPr>
        <w:t>ใดๆ มาช่วยทำให้เกิดกระบวนการ</w:t>
      </w:r>
      <w:r w:rsidR="001E23AC">
        <w:rPr>
          <w:rFonts w:cs="TH SarabunPSK" w:hint="cs"/>
          <w:cs/>
        </w:rPr>
        <w:t>กิจกรรม</w:t>
      </w:r>
      <w:r w:rsidRPr="00E40F44">
        <w:rPr>
          <w:rFonts w:cs="TH SarabunPSK"/>
          <w:cs/>
        </w:rPr>
        <w:t>นี้</w:t>
      </w:r>
      <w:r w:rsidR="001E23AC">
        <w:rPr>
          <w:rFonts w:cs="TH SarabunPSK" w:hint="cs"/>
          <w:cs/>
        </w:rPr>
        <w:t>เกิดขึ้น</w:t>
      </w:r>
      <w:r w:rsidRPr="00E40F44">
        <w:rPr>
          <w:rFonts w:cs="TH SarabunPSK"/>
          <w:cs/>
        </w:rPr>
        <w:t xml:space="preserve"> หรือจะเป็น</w:t>
      </w:r>
      <w:r w:rsidR="001E23AC">
        <w:rPr>
          <w:rFonts w:cs="TH SarabunPSK" w:hint="cs"/>
          <w:cs/>
        </w:rPr>
        <w:t>กิจกรรม</w:t>
      </w:r>
      <w:r w:rsidRPr="00E40F44">
        <w:rPr>
          <w:rFonts w:cs="TH SarabunPSK"/>
          <w:cs/>
        </w:rPr>
        <w:t>การจัดกลุ่มเพื่อไป</w:t>
      </w:r>
      <w:r w:rsidR="001E23AC">
        <w:rPr>
          <w:rFonts w:cs="TH SarabunPSK" w:hint="cs"/>
          <w:cs/>
        </w:rPr>
        <w:t>ท่อง</w:t>
      </w:r>
      <w:r w:rsidRPr="00E40F44">
        <w:rPr>
          <w:rFonts w:cs="TH SarabunPSK"/>
          <w:cs/>
        </w:rPr>
        <w:t xml:space="preserve">เที่ยว เเต่มีข้อจำกัดหลายๆอย่างในการเดินทาง </w:t>
      </w:r>
      <w:r w:rsidR="001E23AC">
        <w:rPr>
          <w:rFonts w:cs="TH SarabunPSK" w:hint="cs"/>
          <w:cs/>
        </w:rPr>
        <w:t>ไม่ว่าจะเป็นทางด้าน</w:t>
      </w:r>
      <w:r w:rsidRPr="00E40F44">
        <w:rPr>
          <w:rFonts w:cs="TH SarabunPSK"/>
          <w:cs/>
        </w:rPr>
        <w:t>ที่พัก หรือ อุปกรณ์ต่างๆ ในการไป</w:t>
      </w:r>
      <w:r w:rsidR="001E23AC">
        <w:rPr>
          <w:rFonts w:cs="TH SarabunPSK" w:hint="cs"/>
          <w:cs/>
        </w:rPr>
        <w:t>ท่อง</w:t>
      </w:r>
      <w:r w:rsidRPr="00E40F44">
        <w:rPr>
          <w:rFonts w:cs="TH SarabunPSK"/>
          <w:cs/>
        </w:rPr>
        <w:t xml:space="preserve">เที่ยว </w:t>
      </w:r>
      <w:r w:rsidR="001E23AC">
        <w:rPr>
          <w:rFonts w:cs="TH SarabunPSK" w:hint="cs"/>
          <w:cs/>
        </w:rPr>
        <w:t>ดังนั้น</w:t>
      </w:r>
      <w:r w:rsidRPr="00E40F44">
        <w:rPr>
          <w:rFonts w:cs="TH SarabunPSK"/>
          <w:cs/>
        </w:rPr>
        <w:t>หากสามารถหาคน หรือกลุ่มคนที่มีความสนใจในด้านนี้มารวมตัวกันเพื่อจัดทริปนี้ให้สำเร็จผ่านแพทฟอร์มสักอย่างอาจจะทำให้กระบวนการ</w:t>
      </w:r>
      <w:r w:rsidR="001E23AC">
        <w:rPr>
          <w:rFonts w:cs="TH SarabunPSK" w:hint="cs"/>
          <w:cs/>
        </w:rPr>
        <w:t>ในการทำกิจกรรม</w:t>
      </w:r>
      <w:r w:rsidRPr="00E40F44">
        <w:rPr>
          <w:rFonts w:cs="TH SarabunPSK"/>
          <w:cs/>
        </w:rPr>
        <w:t>เหล่านี้</w:t>
      </w:r>
      <w:r w:rsidR="001E23AC">
        <w:rPr>
          <w:rFonts w:cs="TH SarabunPSK" w:hint="cs"/>
          <w:cs/>
        </w:rPr>
        <w:t>สามารถ</w:t>
      </w:r>
      <w:r w:rsidRPr="00E40F44">
        <w:rPr>
          <w:rFonts w:cs="TH SarabunPSK"/>
          <w:cs/>
        </w:rPr>
        <w:t>เกิดขึ้น</w:t>
      </w:r>
      <w:r w:rsidR="001E23AC">
        <w:rPr>
          <w:rFonts w:cs="TH SarabunPSK" w:hint="cs"/>
          <w:cs/>
        </w:rPr>
        <w:t>ได้</w:t>
      </w:r>
    </w:p>
    <w:p w14:paraId="7FB4E5FD" w14:textId="700300BF" w:rsidR="00F227FA" w:rsidRDefault="00E40F44" w:rsidP="00FD6D24">
      <w:pPr>
        <w:rPr>
          <w:rFonts w:cs="TH SarabunPSK"/>
        </w:rPr>
      </w:pPr>
      <w:r w:rsidRPr="00E40F44">
        <w:rPr>
          <w:rFonts w:cs="TH SarabunPSK"/>
          <w:cs/>
        </w:rPr>
        <w:tab/>
        <w:t>ทางผู้</w:t>
      </w:r>
      <w:r w:rsidR="001E23AC">
        <w:rPr>
          <w:rFonts w:cs="TH SarabunPSK" w:hint="cs"/>
          <w:cs/>
        </w:rPr>
        <w:t>พัฒนา</w:t>
      </w:r>
      <w:r w:rsidRPr="00E40F44">
        <w:rPr>
          <w:rFonts w:cs="TH SarabunPSK"/>
          <w:cs/>
        </w:rPr>
        <w:t>จึงได้จัดทำ เว็บไซต์สำหรับการเปิดกิจกรรมที่</w:t>
      </w:r>
      <w:r w:rsidR="001E23AC">
        <w:rPr>
          <w:rFonts w:cs="TH SarabunPSK" w:hint="cs"/>
          <w:cs/>
        </w:rPr>
        <w:t>ให้กลุ่ม</w:t>
      </w:r>
      <w:r w:rsidRPr="00E40F44">
        <w:rPr>
          <w:rFonts w:cs="TH SarabunPSK"/>
          <w:cs/>
        </w:rPr>
        <w:t>คนที่มีความสนใจในเรื่องเดียวกัน มาทำกิจกรรมร่วมกัน เพื่อรวม</w:t>
      </w:r>
      <w:r w:rsidR="001E23AC">
        <w:rPr>
          <w:rFonts w:cs="TH SarabunPSK" w:hint="cs"/>
          <w:cs/>
        </w:rPr>
        <w:t>บุคคล</w:t>
      </w:r>
      <w:r w:rsidRPr="00E40F44">
        <w:rPr>
          <w:rFonts w:cs="TH SarabunPSK"/>
          <w:cs/>
        </w:rPr>
        <w:t>เหล่านั้นไว้ด้วยกัน ทำให้ผู้ที่มีความสนใจในการทานอาหาร หรือ</w:t>
      </w:r>
      <w:r w:rsidR="001E23AC">
        <w:rPr>
          <w:rFonts w:cs="TH SarabunPSK"/>
          <w:cs/>
        </w:rPr>
        <w:br/>
      </w:r>
      <w:r w:rsidRPr="00E40F44">
        <w:rPr>
          <w:rFonts w:cs="TH SarabunPSK"/>
          <w:cs/>
        </w:rPr>
        <w:t>การจัดทริปท่องเที่ยว มารวมกันได้ง่าย</w:t>
      </w:r>
      <w:r w:rsidR="001E23AC">
        <w:rPr>
          <w:rFonts w:cs="TH SarabunPSK" w:hint="cs"/>
          <w:cs/>
        </w:rPr>
        <w:t xml:space="preserve"> และสะดวกมาก</w:t>
      </w:r>
      <w:r w:rsidRPr="00E40F44">
        <w:rPr>
          <w:rFonts w:cs="TH SarabunPSK"/>
          <w:cs/>
        </w:rPr>
        <w:t xml:space="preserve">ขึ้น </w:t>
      </w:r>
      <w:r w:rsidRPr="00E40F44">
        <w:rPr>
          <w:rFonts w:cs="TH SarabunPSK"/>
          <w:cs/>
        </w:rPr>
        <w:tab/>
      </w:r>
    </w:p>
    <w:p w14:paraId="3E408956" w14:textId="77777777" w:rsidR="00FD6D24" w:rsidRDefault="00FD6D24" w:rsidP="00FD6D24">
      <w:pPr>
        <w:rPr>
          <w:rFonts w:hint="cs"/>
        </w:rPr>
      </w:pPr>
    </w:p>
    <w:p w14:paraId="06D0EAFA" w14:textId="77777777" w:rsidR="00F72DC6" w:rsidRPr="008C66FB" w:rsidRDefault="009360A7" w:rsidP="00F72DC6">
      <w:pPr>
        <w:pStyle w:val="ListParagraph"/>
        <w:numPr>
          <w:ilvl w:val="0"/>
          <w:numId w:val="6"/>
        </w:numPr>
        <w:rPr>
          <w:b/>
          <w:bCs/>
        </w:rPr>
      </w:pPr>
      <w:r w:rsidRPr="008C66FB">
        <w:rPr>
          <w:rFonts w:hint="cs"/>
          <w:b/>
          <w:bCs/>
          <w:cs/>
        </w:rPr>
        <w:lastRenderedPageBreak/>
        <w:t>คุณลักษณะทั่วไป</w:t>
      </w:r>
    </w:p>
    <w:p w14:paraId="17D3349E" w14:textId="77777777" w:rsidR="000032D2" w:rsidRDefault="000032D2" w:rsidP="000032D2">
      <w:pPr>
        <w:pStyle w:val="ListParagraph"/>
      </w:pPr>
      <w:r>
        <w:rPr>
          <w:rFonts w:hint="cs"/>
          <w:cs/>
        </w:rPr>
        <w:t>ภาพรวมระบบ</w:t>
      </w:r>
    </w:p>
    <w:sdt>
      <w:sdtPr>
        <w:rPr>
          <w:rFonts w:cstheme="minorHAnsi" w:hint="cs"/>
          <w:color w:val="FF0000"/>
        </w:rPr>
        <w:id w:val="1915352894"/>
        <w:placeholder>
          <w:docPart w:val="287B2BE99B3E41A682FD66552AA634C8"/>
        </w:placeholder>
      </w:sdtPr>
      <w:sdtEndPr>
        <w:rPr>
          <w:color w:val="auto"/>
        </w:rPr>
      </w:sdtEndPr>
      <w:sdtContent>
        <w:p w14:paraId="1B7ED613" w14:textId="78E74AE1" w:rsidR="00FE3739" w:rsidRPr="00961C3E" w:rsidRDefault="00FE3739" w:rsidP="00961C3E">
          <w:pPr>
            <w:rPr>
              <w:color w:val="7030A0"/>
              <w:cs/>
            </w:rPr>
          </w:pPr>
          <w:r w:rsidRPr="00961C3E">
            <w:rPr>
              <w:rFonts w:cs="TH SarabunPSK"/>
              <w:color w:val="7030A0"/>
            </w:rPr>
            <w:tab/>
          </w:r>
          <w:r>
            <w:rPr>
              <w:rFonts w:hint="cs"/>
              <w:cs/>
            </w:rPr>
            <w:t>ระบบไม่มีความเกี่ยวข้องกับระบบอื่น เนื่องจากระบบสามารถสร้างกระบวนการและจบกระบวนการได้ภายในตัวของระบบเอง</w:t>
          </w:r>
        </w:p>
        <w:p w14:paraId="6DE1151A" w14:textId="5D371DE8" w:rsidR="00FE3739" w:rsidRDefault="00FE3739" w:rsidP="00FE3739">
          <w:pPr>
            <w:pStyle w:val="ListParagraph"/>
            <w:numPr>
              <w:ilvl w:val="0"/>
              <w:numId w:val="0"/>
            </w:numPr>
            <w:ind w:left="570"/>
          </w:pPr>
          <w:r>
            <w:rPr>
              <w:rFonts w:hint="cs"/>
              <w:cs/>
            </w:rPr>
            <w:t xml:space="preserve">รูปแบบระบบ </w:t>
          </w:r>
          <w:r>
            <w:t xml:space="preserve">: </w:t>
          </w:r>
          <w:r>
            <w:rPr>
              <w:rFonts w:hint="cs"/>
              <w:cs/>
            </w:rPr>
            <w:t xml:space="preserve">ระบบจะทำงานอยู่ในรูปแบบของ </w:t>
          </w:r>
          <w:r>
            <w:t>Web Application</w:t>
          </w:r>
        </w:p>
        <w:p w14:paraId="26832C5E" w14:textId="2E2258DD" w:rsidR="00FE3739" w:rsidRDefault="00FE3739" w:rsidP="00FE3739">
          <w:pPr>
            <w:pStyle w:val="ListParagraph"/>
            <w:numPr>
              <w:ilvl w:val="0"/>
              <w:numId w:val="0"/>
            </w:numPr>
            <w:ind w:left="570"/>
          </w:pPr>
          <w:r>
            <w:rPr>
              <w:rFonts w:hint="cs"/>
              <w:cs/>
            </w:rPr>
            <w:t xml:space="preserve">ภาษาที่ใช้พัฒนา </w:t>
          </w:r>
          <w:r>
            <w:t>: Java</w:t>
          </w:r>
        </w:p>
        <w:p w14:paraId="394396F8" w14:textId="2DC39433" w:rsidR="00FE3739" w:rsidRDefault="00FE3739" w:rsidP="008B43A1">
          <w:pPr>
            <w:pStyle w:val="ListParagraph"/>
            <w:numPr>
              <w:ilvl w:val="0"/>
              <w:numId w:val="0"/>
            </w:numPr>
            <w:ind w:left="570"/>
          </w:pPr>
          <w:r>
            <w:rPr>
              <w:rFonts w:hint="cs"/>
              <w:cs/>
            </w:rPr>
            <w:t xml:space="preserve">เทคโนโลยีที่ใช้พัฒนา </w:t>
          </w:r>
          <w:r>
            <w:t>: Web Application</w:t>
          </w:r>
          <w:r>
            <w:rPr>
              <w:rFonts w:hint="cs"/>
              <w:cs/>
            </w:rPr>
            <w:t xml:space="preserve"> รูปแบบ </w:t>
          </w:r>
          <w:r>
            <w:t>MVC</w:t>
          </w:r>
        </w:p>
      </w:sdtContent>
    </w:sdt>
    <w:p w14:paraId="4C62C9FA" w14:textId="77777777" w:rsidR="000032D2" w:rsidRDefault="000032D2" w:rsidP="000032D2">
      <w:pPr>
        <w:pStyle w:val="ListParagraph"/>
      </w:pPr>
      <w:r>
        <w:rPr>
          <w:rFonts w:hint="cs"/>
          <w:cs/>
        </w:rPr>
        <w:t>คุณลักษณะของผู้ใช้</w:t>
      </w:r>
    </w:p>
    <w:sdt>
      <w:sdtPr>
        <w:rPr>
          <w:rFonts w:cstheme="minorHAnsi" w:hint="cs"/>
        </w:rPr>
        <w:id w:val="355242163"/>
        <w:placeholder>
          <w:docPart w:val="1068126E65F745E89BEE6686E71D22DE"/>
        </w:placeholder>
      </w:sdtPr>
      <w:sdtContent>
        <w:p w14:paraId="2D6BE436" w14:textId="4E918FAD" w:rsidR="00FE3739" w:rsidRPr="00961C3E" w:rsidRDefault="00FE3739" w:rsidP="00D224DA">
          <w:pPr>
            <w:rPr>
              <w:color w:val="7030A0"/>
            </w:rPr>
          </w:pPr>
          <w:r w:rsidRPr="00206EC3">
            <w:rPr>
              <w:rFonts w:hint="cs"/>
              <w:b/>
              <w:bCs/>
              <w:cs/>
            </w:rPr>
            <w:t>ผู้ใช้ทั่วไป</w:t>
          </w:r>
          <w:r>
            <w:rPr>
              <w:rFonts w:hint="cs"/>
              <w:cs/>
            </w:rPr>
            <w:t xml:space="preserve"> </w:t>
          </w:r>
          <w:r>
            <w:t>:</w:t>
          </w:r>
          <w:r>
            <w:rPr>
              <w:rFonts w:hint="cs"/>
              <w:cs/>
            </w:rPr>
            <w:t xml:space="preserve"> </w:t>
          </w:r>
        </w:p>
        <w:p w14:paraId="5D4C2BE6" w14:textId="77777777" w:rsidR="00206EC3" w:rsidRDefault="00206EC3" w:rsidP="00D224DA">
          <w:pPr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 xml:space="preserve">สิทธิ์ในการเข้าถึงระบบ </w:t>
          </w:r>
        </w:p>
        <w:p w14:paraId="29566D98" w14:textId="1965517D" w:rsidR="00206EC3" w:rsidRDefault="00206EC3" w:rsidP="00D224DA">
          <w:pPr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/>
              <w:cs/>
            </w:rPr>
            <w:tab/>
            <w:t>-</w:t>
          </w:r>
          <w:r>
            <w:rPr>
              <w:rFonts w:cs="TH SarabunPSK" w:hint="cs"/>
              <w:cs/>
            </w:rPr>
            <w:t xml:space="preserve"> สามารถสร้าง/เข้าร่วมกิจกรรมที่ได้รับการอนุมัติจากผู้ดูแล</w:t>
          </w:r>
        </w:p>
        <w:p w14:paraId="64075F2B" w14:textId="24F632F1" w:rsidR="00206EC3" w:rsidRPr="00206EC3" w:rsidRDefault="00206EC3" w:rsidP="00206EC3">
          <w:pPr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 xml:space="preserve"> </w:t>
          </w: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>- ผู้ใช้งานสามารถรายงาน ผู้ใช้ที่มีความผิด</w:t>
          </w:r>
          <w:r>
            <w:rPr>
              <w:rFonts w:cs="TH SarabunPSK"/>
              <w:cs/>
            </w:rPr>
            <w:tab/>
          </w:r>
        </w:p>
        <w:p w14:paraId="2768D8E2" w14:textId="6DFB3D4F" w:rsidR="00FE3739" w:rsidRDefault="00FE3739" w:rsidP="00D224DA">
          <w:r w:rsidRPr="00120E64">
            <w:rPr>
              <w:rFonts w:hint="cs"/>
              <w:b/>
              <w:bCs/>
              <w:cs/>
            </w:rPr>
            <w:t>ผู้ดูแล</w:t>
          </w:r>
          <w:r>
            <w:rPr>
              <w:rFonts w:hint="cs"/>
              <w:cs/>
            </w:rPr>
            <w:t xml:space="preserve"> </w:t>
          </w:r>
          <w:r>
            <w:t>:</w:t>
          </w:r>
        </w:p>
        <w:p w14:paraId="5A6BE06E" w14:textId="3EAD87FE" w:rsidR="00120E64" w:rsidRDefault="00120E64" w:rsidP="00D224DA">
          <w:pPr>
            <w:rPr>
              <w:rFonts w:cs="TH SarabunPSK"/>
            </w:rPr>
          </w:pPr>
          <w:r>
            <w:rPr>
              <w:cs/>
            </w:rPr>
            <w:tab/>
          </w:r>
          <w:r>
            <w:rPr>
              <w:rFonts w:cs="TH SarabunPSK" w:hint="cs"/>
              <w:cs/>
            </w:rPr>
            <w:t>สิทธิ์ในการเข้าถึงระบบ</w:t>
          </w:r>
        </w:p>
        <w:p w14:paraId="2246E441" w14:textId="5AF3365E" w:rsidR="00120E64" w:rsidRDefault="00120E64" w:rsidP="00D224DA">
          <w:pPr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>- การอนุมัติกิจกรรม</w:t>
          </w:r>
        </w:p>
        <w:p w14:paraId="3750D837" w14:textId="53266B52" w:rsidR="00FE3739" w:rsidRDefault="00120E64" w:rsidP="00120E64">
          <w:pPr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>- การระงับบัญชีผู้ใช้ที่มีความผิดปกติ</w:t>
          </w:r>
        </w:p>
        <w:p w14:paraId="03F01451" w14:textId="643DB303" w:rsidR="006364AF" w:rsidRDefault="006364AF" w:rsidP="00120E64">
          <w:pPr>
            <w:rPr>
              <w:rFonts w:cs="TH SarabunPSK"/>
              <w:b/>
              <w:bCs/>
            </w:rPr>
          </w:pPr>
          <w:r w:rsidRPr="006364AF">
            <w:rPr>
              <w:rFonts w:cs="TH SarabunPSK" w:hint="cs"/>
              <w:b/>
              <w:bCs/>
              <w:cs/>
            </w:rPr>
            <w:t xml:space="preserve">ระบบที่จะพัฒนา </w:t>
          </w:r>
          <w:r w:rsidRPr="006364AF">
            <w:rPr>
              <w:rFonts w:cs="TH SarabunPSK"/>
              <w:b/>
              <w:bCs/>
            </w:rPr>
            <w:t>:</w:t>
          </w:r>
        </w:p>
        <w:p w14:paraId="62D64A33" w14:textId="515E1B42" w:rsidR="006364AF" w:rsidRPr="00DC5BC5" w:rsidRDefault="006364AF" w:rsidP="00DC5BC5">
          <w:pPr>
            <w:spacing w:after="160" w:line="259" w:lineRule="auto"/>
            <w:ind w:left="360"/>
            <w:jc w:val="left"/>
            <w:rPr>
              <w:rFonts w:ascii="TH SarabunPSK" w:hAnsi="TH SarabunPSK" w:cs="TH SarabunPSK"/>
            </w:rPr>
          </w:pPr>
          <w:r w:rsidRPr="00DC5BC5">
            <w:rPr>
              <w:rFonts w:cs="TH SarabunPSK" w:hint="cs"/>
              <w:cs/>
            </w:rPr>
            <w:t>- ระบบแสดง</w:t>
          </w:r>
          <w:r w:rsidRPr="00DC5BC5">
            <w:rPr>
              <w:rFonts w:ascii="TH SarabunPSK" w:hAnsi="TH SarabunPSK" w:cs="TH SarabunPSK" w:hint="cs"/>
              <w:cs/>
            </w:rPr>
            <w:t>ประวัติการเข้าร่วมกิจกรรมของ</w:t>
          </w:r>
          <w:r w:rsidR="00DC5BC5">
            <w:rPr>
              <w:rFonts w:ascii="TH SarabunPSK" w:hAnsi="TH SarabunPSK" w:cs="TH SarabunPSK" w:hint="cs"/>
              <w:cs/>
            </w:rPr>
            <w:t>ผู้ใช้</w:t>
          </w:r>
        </w:p>
        <w:p w14:paraId="78356945" w14:textId="1CAC325A" w:rsidR="006364AF" w:rsidRPr="00DC5BC5" w:rsidRDefault="006364AF" w:rsidP="00DC5BC5">
          <w:pPr>
            <w:pStyle w:val="ListParagraph"/>
            <w:numPr>
              <w:ilvl w:val="0"/>
              <w:numId w:val="0"/>
            </w:numPr>
            <w:spacing w:after="160" w:line="259" w:lineRule="auto"/>
            <w:ind w:left="720"/>
            <w:jc w:val="left"/>
          </w:pPr>
          <w:r>
            <w:rPr>
              <w:rFonts w:ascii="TH SarabunPSK" w:hAnsi="TH SarabunPSK" w:cs="TH SarabunPSK"/>
              <w:cs/>
            </w:rPr>
            <w:tab/>
          </w:r>
          <w:r>
            <w:rPr>
              <w:rFonts w:ascii="TH SarabunPSK" w:hAnsi="TH SarabunPSK" w:cs="TH SarabunPSK" w:hint="cs"/>
              <w:cs/>
            </w:rPr>
            <w:t>ระบบจะทำการจัดเรียงและแสดงประวัติการเข้าร่วมกิจกรรม โดยจะระบุประเภทกิจกรร</w:t>
          </w:r>
          <w:r w:rsidR="00DC5BC5">
            <w:rPr>
              <w:rFonts w:ascii="TH SarabunPSK" w:hAnsi="TH SarabunPSK" w:cs="TH SarabunPSK" w:hint="cs"/>
              <w:cs/>
            </w:rPr>
            <w:t>ม</w:t>
          </w:r>
          <w:r>
            <w:rPr>
              <w:rFonts w:ascii="TH SarabunPSK" w:hAnsi="TH SarabunPSK" w:cs="TH SarabunPSK" w:hint="cs"/>
              <w:cs/>
            </w:rPr>
            <w:t>ต่างๆ และ</w:t>
          </w:r>
          <w:r w:rsidR="00EF7A26">
            <w:rPr>
              <w:rFonts w:ascii="TH SarabunPSK" w:hAnsi="TH SarabunPSK" w:cs="TH SarabunPSK" w:hint="cs"/>
              <w:cs/>
            </w:rPr>
            <w:t>แสดง</w:t>
          </w:r>
          <w:r>
            <w:rPr>
              <w:rFonts w:ascii="TH SarabunPSK" w:hAnsi="TH SarabunPSK" w:cs="TH SarabunPSK" w:hint="cs"/>
              <w:cs/>
            </w:rPr>
            <w:t>ผู้</w:t>
          </w:r>
          <w:r w:rsidR="00DC5BC5">
            <w:rPr>
              <w:rFonts w:ascii="TH SarabunPSK" w:hAnsi="TH SarabunPSK" w:cs="TH SarabunPSK" w:hint="cs"/>
              <w:cs/>
            </w:rPr>
            <w:t>ที่เคย</w:t>
          </w:r>
          <w:r>
            <w:rPr>
              <w:rFonts w:ascii="TH SarabunPSK" w:hAnsi="TH SarabunPSK" w:cs="TH SarabunPSK" w:hint="cs"/>
              <w:cs/>
            </w:rPr>
            <w:t>ร่วม</w:t>
          </w:r>
          <w:r w:rsidR="00DC5BC5">
            <w:rPr>
              <w:rFonts w:ascii="TH SarabunPSK" w:hAnsi="TH SarabunPSK" w:cs="TH SarabunPSK" w:hint="cs"/>
              <w:cs/>
            </w:rPr>
            <w:t>กิจกรรม</w:t>
          </w:r>
          <w:r w:rsidR="00DC5BC5">
            <w:rPr>
              <w:rFonts w:hint="cs"/>
              <w:cs/>
            </w:rPr>
            <w:t>เดียวกัน</w:t>
          </w:r>
        </w:p>
      </w:sdtContent>
    </w:sdt>
    <w:p w14:paraId="56BA3E1B" w14:textId="77777777" w:rsidR="00C61B85" w:rsidRDefault="00C61B85" w:rsidP="00C61B85">
      <w:pPr>
        <w:pStyle w:val="ListParagraph"/>
      </w:pPr>
      <w:r>
        <w:rPr>
          <w:rFonts w:hint="cs"/>
          <w:cs/>
        </w:rPr>
        <w:t>คุณสมบัติของระบบ</w:t>
      </w:r>
    </w:p>
    <w:sdt>
      <w:sdtPr>
        <w:rPr>
          <w:rFonts w:hint="cs"/>
        </w:rPr>
        <w:id w:val="-1212884091"/>
        <w:placeholder>
          <w:docPart w:val="6D680047ADD8400BAE161010F0F9E279"/>
        </w:placeholder>
      </w:sdtPr>
      <w:sdtContent>
        <w:p w14:paraId="4E14CDC0" w14:textId="15125D5B" w:rsidR="000E7EDD" w:rsidRPr="00961C3E" w:rsidRDefault="000E7EDD" w:rsidP="00C61B85">
          <w:pPr>
            <w:pStyle w:val="ListParagraph"/>
            <w:numPr>
              <w:ilvl w:val="0"/>
              <w:numId w:val="0"/>
            </w:numPr>
            <w:rPr>
              <w:color w:val="7030A0"/>
            </w:rPr>
          </w:pPr>
          <w:r>
            <w:rPr>
              <w:cs/>
            </w:rPr>
            <w:tab/>
          </w:r>
          <w:r>
            <w:rPr>
              <w:rFonts w:hint="cs"/>
              <w:cs/>
            </w:rPr>
            <w:t>- เปิดกิจกรรมได้</w:t>
          </w:r>
        </w:p>
        <w:p w14:paraId="4235C649" w14:textId="0D14E129" w:rsidR="000E7EDD" w:rsidRDefault="000E7EDD" w:rsidP="00C61B85">
          <w:pPr>
            <w:pStyle w:val="ListParagraph"/>
            <w:numPr>
              <w:ilvl w:val="0"/>
              <w:numId w:val="0"/>
            </w:numPr>
          </w:pPr>
          <w:r>
            <w:rPr>
              <w:cs/>
            </w:rPr>
            <w:tab/>
          </w:r>
          <w:r>
            <w:rPr>
              <w:rFonts w:hint="cs"/>
              <w:cs/>
            </w:rPr>
            <w:t>- เข้าร่วมกิจกรรมได้</w:t>
          </w:r>
        </w:p>
        <w:p w14:paraId="750E8EEC" w14:textId="53CACF23" w:rsidR="000E7EDD" w:rsidRDefault="000E7EDD" w:rsidP="00C61B85">
          <w:pPr>
            <w:pStyle w:val="ListParagraph"/>
            <w:numPr>
              <w:ilvl w:val="0"/>
              <w:numId w:val="0"/>
            </w:numPr>
          </w:pPr>
          <w:r>
            <w:rPr>
              <w:cs/>
            </w:rPr>
            <w:tab/>
          </w:r>
          <w:r>
            <w:rPr>
              <w:rFonts w:hint="cs"/>
              <w:cs/>
            </w:rPr>
            <w:t>- แสดงความคิดเห็นในกิจกรรมนั้นได้</w:t>
          </w:r>
        </w:p>
        <w:p w14:paraId="267945DC" w14:textId="7446C537" w:rsidR="000E7EDD" w:rsidRDefault="000E7EDD" w:rsidP="00C61B85">
          <w:pPr>
            <w:pStyle w:val="ListParagraph"/>
            <w:numPr>
              <w:ilvl w:val="0"/>
              <w:numId w:val="0"/>
            </w:numPr>
          </w:pPr>
          <w:r>
            <w:rPr>
              <w:cs/>
            </w:rPr>
            <w:lastRenderedPageBreak/>
            <w:tab/>
          </w:r>
          <w:r>
            <w:rPr>
              <w:rFonts w:hint="cs"/>
              <w:cs/>
            </w:rPr>
            <w:t>- รายงานความผิดปกติของผู้ใช้ได้</w:t>
          </w:r>
        </w:p>
        <w:p w14:paraId="28613080" w14:textId="3DD1FE58" w:rsidR="000E7EDD" w:rsidRDefault="000E7EDD" w:rsidP="00C61B85">
          <w:pPr>
            <w:pStyle w:val="ListParagraph"/>
            <w:numPr>
              <w:ilvl w:val="0"/>
              <w:numId w:val="0"/>
            </w:numPr>
          </w:pPr>
          <w:r>
            <w:rPr>
              <w:cs/>
            </w:rPr>
            <w:tab/>
          </w:r>
          <w:r>
            <w:rPr>
              <w:rFonts w:hint="cs"/>
              <w:cs/>
            </w:rPr>
            <w:t>- ตรวจสอบประวัติการเข้าร่วมกิจกรรมย้อนหลังได้</w:t>
          </w:r>
        </w:p>
      </w:sdtContent>
    </w:sdt>
    <w:p w14:paraId="4B19BE8E" w14:textId="77777777" w:rsidR="000032D2" w:rsidRDefault="000032D2" w:rsidP="000032D2">
      <w:pPr>
        <w:pStyle w:val="ListParagraph"/>
      </w:pPr>
      <w:r>
        <w:rPr>
          <w:rFonts w:hint="cs"/>
          <w:cs/>
        </w:rPr>
        <w:t>ข้อจำกัด</w:t>
      </w:r>
    </w:p>
    <w:sdt>
      <w:sdtPr>
        <w:rPr>
          <w:rFonts w:hint="cs"/>
        </w:rPr>
        <w:id w:val="-223299261"/>
        <w:placeholder>
          <w:docPart w:val="DF60F3BDEBB442989DBF773921723A86"/>
        </w:placeholder>
      </w:sdtPr>
      <w:sdtContent>
        <w:p w14:paraId="436F208D" w14:textId="793F75C2" w:rsidR="0083497D" w:rsidRDefault="00961C3E" w:rsidP="0083497D">
          <w:r>
            <w:rPr>
              <w:rFonts w:hint="cs"/>
              <w:cs/>
            </w:rPr>
            <w:t>ระบบจะต้องใช้อินเตอร์เน็ต</w:t>
          </w:r>
        </w:p>
      </w:sdtContent>
    </w:sdt>
    <w:p w14:paraId="1940A57B" w14:textId="7A8B5BBF" w:rsidR="009360A7" w:rsidRPr="008C66FB" w:rsidRDefault="009360A7" w:rsidP="00F72DC6">
      <w:pPr>
        <w:pStyle w:val="ListParagraph"/>
        <w:numPr>
          <w:ilvl w:val="0"/>
          <w:numId w:val="6"/>
        </w:numPr>
        <w:rPr>
          <w:b/>
          <w:bCs/>
        </w:rPr>
      </w:pPr>
      <w:r w:rsidRPr="008C66FB">
        <w:rPr>
          <w:rFonts w:hint="cs"/>
          <w:b/>
          <w:bCs/>
          <w:cs/>
        </w:rPr>
        <w:t>ข้อกำหนดความต้องการ</w:t>
      </w:r>
    </w:p>
    <w:p w14:paraId="3D349B3D" w14:textId="68A7352B" w:rsidR="009360A7" w:rsidRPr="00E03C0B" w:rsidRDefault="009360A7" w:rsidP="009360A7">
      <w:pPr>
        <w:pStyle w:val="ListParagraph"/>
      </w:pPr>
      <w:r w:rsidRPr="00E03C0B">
        <w:rPr>
          <w:rFonts w:hint="cs"/>
          <w:cs/>
        </w:rPr>
        <w:t>ข้อกำหนดส่วนต่อประสานภายนอก</w:t>
      </w:r>
    </w:p>
    <w:p w14:paraId="7C0D0033" w14:textId="3DD09BEC" w:rsidR="002F3B79" w:rsidRDefault="00F415E5" w:rsidP="00133597">
      <w:pPr>
        <w:pStyle w:val="ListParagraph"/>
        <w:numPr>
          <w:ilvl w:val="2"/>
          <w:numId w:val="6"/>
        </w:numPr>
      </w:pPr>
      <w:r>
        <w:rPr>
          <w:rFonts w:hint="cs"/>
          <w:cs/>
        </w:rPr>
        <w:t>ส่วนต่อประสานกับผู้ใช้</w:t>
      </w:r>
    </w:p>
    <w:p w14:paraId="35AF3B85" w14:textId="1894F20C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cs/>
        </w:rPr>
      </w:pPr>
      <w:r>
        <w:t xml:space="preserve">- </w:t>
      </w:r>
      <w:r>
        <w:rPr>
          <w:rFonts w:hint="cs"/>
          <w:cs/>
        </w:rPr>
        <w:t xml:space="preserve">แถบเมนู </w:t>
      </w:r>
      <w:r>
        <w:t xml:space="preserve">: </w:t>
      </w:r>
      <w:r>
        <w:rPr>
          <w:rFonts w:hint="cs"/>
          <w:cs/>
        </w:rPr>
        <w:t>ผู้ใช้ระบบ</w:t>
      </w:r>
    </w:p>
    <w:p w14:paraId="4C5D3D5A" w14:textId="25166CD6" w:rsidR="00133597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1792" behindDoc="0" locked="0" layoutInCell="1" allowOverlap="1" wp14:anchorId="22F74C51" wp14:editId="10DE3CD8">
            <wp:simplePos x="0" y="0"/>
            <wp:positionH relativeFrom="margin">
              <wp:align>center</wp:align>
            </wp:positionH>
            <wp:positionV relativeFrom="paragraph">
              <wp:posOffset>265430</wp:posOffset>
            </wp:positionV>
            <wp:extent cx="1914878" cy="2379133"/>
            <wp:effectExtent l="0" t="0" r="9525" b="2540"/>
            <wp:wrapNone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878" cy="2379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1EF74" w14:textId="0A1F8E70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427B48AE" w14:textId="0FDD5372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2CDBD656" w14:textId="0FFFA04D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7569C24A" w14:textId="79B67C48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0686C14D" w14:textId="2F2E0DB0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67C3694F" w14:textId="1D760438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46D46C99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B433DA2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3ABDCDD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351CD36A" w14:textId="7DA024AC" w:rsidR="00133597" w:rsidRDefault="00133597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 xml:space="preserve">- แถบเมนู </w:t>
      </w:r>
      <w:r>
        <w:t xml:space="preserve">: </w:t>
      </w:r>
      <w:r>
        <w:rPr>
          <w:rFonts w:hint="cs"/>
          <w:cs/>
        </w:rPr>
        <w:t>กิจกรรม</w:t>
      </w:r>
    </w:p>
    <w:p w14:paraId="260E4D6B" w14:textId="4B65B507" w:rsidR="00133597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2816" behindDoc="0" locked="0" layoutInCell="1" allowOverlap="1" wp14:anchorId="17DEBDF0" wp14:editId="5224101F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1888066" cy="1381665"/>
            <wp:effectExtent l="0" t="0" r="0" b="9525"/>
            <wp:wrapNone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066" cy="138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1F4C6" w14:textId="77777777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</w:p>
    <w:p w14:paraId="1B71DDEC" w14:textId="77777777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</w:p>
    <w:p w14:paraId="1FD6E1D0" w14:textId="77777777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</w:p>
    <w:p w14:paraId="04AEC679" w14:textId="77777777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</w:p>
    <w:p w14:paraId="7ADFEDC4" w14:textId="77777777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</w:p>
    <w:p w14:paraId="00FF383E" w14:textId="23FEE849" w:rsidR="00133597" w:rsidRDefault="00133597" w:rsidP="00133597">
      <w:pPr>
        <w:pStyle w:val="ListParagraph"/>
        <w:numPr>
          <w:ilvl w:val="0"/>
          <w:numId w:val="0"/>
        </w:numPr>
        <w:ind w:left="1224"/>
        <w:rPr>
          <w:noProof/>
        </w:rPr>
      </w:pPr>
      <w:r w:rsidRPr="00133597">
        <w:rPr>
          <w:noProof/>
        </w:rPr>
        <w:t xml:space="preserve"> </w:t>
      </w:r>
    </w:p>
    <w:p w14:paraId="330C762C" w14:textId="4CE17C16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01623BA7" w14:textId="77777777" w:rsidR="00FD6D24" w:rsidRDefault="00FD6D24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25032DAC" w14:textId="520EA81F" w:rsidR="00133597" w:rsidRDefault="00133597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>ข้อมูลผู้ใช้</w:t>
      </w:r>
    </w:p>
    <w:p w14:paraId="6582E3C5" w14:textId="3A4FB6A3" w:rsidR="002E10B3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3840" behindDoc="0" locked="0" layoutInCell="1" allowOverlap="1" wp14:anchorId="3FFD9DC4" wp14:editId="1F1E5266">
            <wp:simplePos x="0" y="0"/>
            <wp:positionH relativeFrom="margin">
              <wp:align>center</wp:align>
            </wp:positionH>
            <wp:positionV relativeFrom="paragraph">
              <wp:posOffset>113242</wp:posOffset>
            </wp:positionV>
            <wp:extent cx="6199632" cy="2520103"/>
            <wp:effectExtent l="0" t="0" r="0" b="0"/>
            <wp:wrapNone/>
            <wp:docPr id="55" name="Picture 55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ime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520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FE8E4" w14:textId="0437DF46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49E83693" w14:textId="6C827A72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4A04778" w14:textId="60950504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D2DDA93" w14:textId="43271EA1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ECEEF8A" w14:textId="268E358B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662AAA1" w14:textId="7238D666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9860730" w14:textId="47D6139A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9694F8C" w14:textId="13F00839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671A6DD" w14:textId="01E0C905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278C6902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D28A648" w14:textId="59031FE5" w:rsidR="00133597" w:rsidRDefault="00133597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>ข้อมูลผู้ใช้</w:t>
      </w:r>
      <w:r>
        <w:t xml:space="preserve"> =&gt; </w:t>
      </w:r>
      <w:r>
        <w:rPr>
          <w:rFonts w:hint="cs"/>
          <w:cs/>
        </w:rPr>
        <w:t>คำขอเข้าร่วมกิจกรรม</w:t>
      </w:r>
    </w:p>
    <w:p w14:paraId="67EB6B7B" w14:textId="05D38963" w:rsidR="002E10B3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4864" behindDoc="0" locked="0" layoutInCell="1" allowOverlap="1" wp14:anchorId="5E5B5895" wp14:editId="1F4A5663">
            <wp:simplePos x="0" y="0"/>
            <wp:positionH relativeFrom="margin">
              <wp:align>center</wp:align>
            </wp:positionH>
            <wp:positionV relativeFrom="paragraph">
              <wp:posOffset>158327</wp:posOffset>
            </wp:positionV>
            <wp:extent cx="6199632" cy="3154765"/>
            <wp:effectExtent l="0" t="0" r="0" b="7620"/>
            <wp:wrapNone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315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9CFAB" w14:textId="181557B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9661E91" w14:textId="6DAF8288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12F7DCB" w14:textId="15F974E5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E0625C0" w14:textId="6CE2EA56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844D48C" w14:textId="639AE549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85B06F9" w14:textId="6727560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B1CF129" w14:textId="505C93D3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A9FEF14" w14:textId="34A39B8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3931611" w14:textId="3CC2333D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1347352" w14:textId="5438C131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20585BAE" w14:textId="78C1F035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32924D4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BA3707F" w14:textId="1B8E0E2A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33C223A5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2630B68B" w14:textId="24B7104F" w:rsidR="00133597" w:rsidRDefault="00133597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 xml:space="preserve">ข้อมูลผู้ใช้ </w:t>
      </w:r>
      <w:r>
        <w:t xml:space="preserve">=&gt; </w:t>
      </w:r>
      <w:r>
        <w:rPr>
          <w:rFonts w:hint="cs"/>
          <w:cs/>
        </w:rPr>
        <w:t>กิจกรรมที่กำลังเปิด</w:t>
      </w:r>
    </w:p>
    <w:p w14:paraId="1BA8BE3A" w14:textId="1DF96784" w:rsidR="00BC0DEB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5888" behindDoc="0" locked="0" layoutInCell="1" allowOverlap="1" wp14:anchorId="39E37CF8" wp14:editId="6B3E5CA0">
            <wp:simplePos x="0" y="0"/>
            <wp:positionH relativeFrom="margin">
              <wp:align>center</wp:align>
            </wp:positionH>
            <wp:positionV relativeFrom="paragraph">
              <wp:posOffset>132715</wp:posOffset>
            </wp:positionV>
            <wp:extent cx="6199632" cy="2228873"/>
            <wp:effectExtent l="0" t="0" r="0" b="0"/>
            <wp:wrapNone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228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84301" w14:textId="67EF7B17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95219C3" w14:textId="0DB34A13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322D7486" w14:textId="14DC064F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7EABF11" w14:textId="63B0DC1F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12F96F26" w14:textId="77777777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48D99DE3" w14:textId="1FFBAF2B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D90BBC0" w14:textId="0F029FE0" w:rsidR="00BC0DEB" w:rsidRDefault="00BC0DEB" w:rsidP="00133597">
      <w:pPr>
        <w:pStyle w:val="ListParagraph"/>
        <w:numPr>
          <w:ilvl w:val="0"/>
          <w:numId w:val="0"/>
        </w:numPr>
        <w:ind w:left="1224"/>
        <w:rPr>
          <w:cs/>
        </w:rPr>
      </w:pPr>
    </w:p>
    <w:p w14:paraId="1ED0CB57" w14:textId="7657D198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45895561" w14:textId="409D4175" w:rsidR="002E10B3" w:rsidRDefault="002E10B3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6BE4E976" w14:textId="47DD4A6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147C838" w14:textId="08E244DC" w:rsidR="002E10B3" w:rsidRDefault="002E10B3" w:rsidP="002E10B3">
      <w:pPr>
        <w:pStyle w:val="ListParagraph"/>
        <w:numPr>
          <w:ilvl w:val="0"/>
          <w:numId w:val="0"/>
        </w:numPr>
        <w:ind w:left="1224"/>
        <w:rPr>
          <w:rFonts w:hint="cs"/>
          <w:cs/>
        </w:rPr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 xml:space="preserve">ข้อมูลผู้ใช้ </w:t>
      </w:r>
      <w:r>
        <w:t xml:space="preserve">=&gt; </w:t>
      </w:r>
      <w:r>
        <w:rPr>
          <w:rFonts w:hint="cs"/>
          <w:cs/>
        </w:rPr>
        <w:t>กิจกรรมที่กำลังเปิด</w:t>
      </w:r>
      <w:r>
        <w:t xml:space="preserve"> =&gt; </w:t>
      </w:r>
      <w:r>
        <w:rPr>
          <w:rFonts w:hint="cs"/>
          <w:cs/>
        </w:rPr>
        <w:t>รายละเอียด</w:t>
      </w:r>
    </w:p>
    <w:p w14:paraId="0F7C390C" w14:textId="6732E91E" w:rsidR="002E10B3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drawing>
          <wp:anchor distT="0" distB="0" distL="114300" distR="114300" simplePos="0" relativeHeight="251686912" behindDoc="0" locked="0" layoutInCell="1" allowOverlap="1" wp14:anchorId="0BCCD25F" wp14:editId="73B73EE7">
            <wp:simplePos x="0" y="0"/>
            <wp:positionH relativeFrom="margin">
              <wp:align>center</wp:align>
            </wp:positionH>
            <wp:positionV relativeFrom="paragraph">
              <wp:posOffset>200448</wp:posOffset>
            </wp:positionV>
            <wp:extent cx="6199632" cy="2526972"/>
            <wp:effectExtent l="0" t="0" r="0" b="698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526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C5993" w14:textId="6E5FAB13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36F5F97A" w14:textId="15708FE5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A4CFE1D" w14:textId="16BD61A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A58D3BB" w14:textId="3CBF9B61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DB8A830" w14:textId="50190C02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BEE8902" w14:textId="390AFB3A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554B051" w14:textId="4CFD01DF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213D97F6" w14:textId="52FB8AF0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70DF979" w14:textId="0E285A19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3D151AF8" w14:textId="6DB8642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5E7E225" w14:textId="3BDB9084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143E115" w14:textId="5F9B74F2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9E26232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4BDBC5BF" w14:textId="77777777" w:rsidR="00BC0DEB" w:rsidRDefault="00BC0DEB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20F53AD8" w14:textId="52F0AF6E" w:rsidR="002E10B3" w:rsidRDefault="002E10B3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 xml:space="preserve">ข้อมูลผู้ใช้ </w:t>
      </w:r>
      <w:r>
        <w:t xml:space="preserve">=&gt; </w:t>
      </w:r>
      <w:r>
        <w:rPr>
          <w:rFonts w:hint="cs"/>
          <w:cs/>
        </w:rPr>
        <w:t>ส่งคำขอเข้าร่วม</w:t>
      </w:r>
    </w:p>
    <w:p w14:paraId="5FEB3022" w14:textId="116370F2" w:rsidR="002E10B3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rPr>
          <w:rFonts w:cs="TH SarabunPSK"/>
          <w:cs/>
        </w:rPr>
        <w:drawing>
          <wp:anchor distT="0" distB="0" distL="114300" distR="114300" simplePos="0" relativeHeight="251687936" behindDoc="0" locked="0" layoutInCell="1" allowOverlap="1" wp14:anchorId="3B2028A9" wp14:editId="3EE7D9CD">
            <wp:simplePos x="0" y="0"/>
            <wp:positionH relativeFrom="margin">
              <wp:align>center</wp:align>
            </wp:positionH>
            <wp:positionV relativeFrom="paragraph">
              <wp:posOffset>132292</wp:posOffset>
            </wp:positionV>
            <wp:extent cx="6199632" cy="1841482"/>
            <wp:effectExtent l="0" t="0" r="0" b="6985"/>
            <wp:wrapNone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184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EABAD" w14:textId="6E280C0E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B4C13DE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79AEF28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453A446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F8B5627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3B273B3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1678333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4B2737E5" w14:textId="0859329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D1DF42A" w14:textId="7BC0A9CC" w:rsidR="002E10B3" w:rsidRDefault="002E10B3" w:rsidP="002E10B3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>=&gt;</w:t>
      </w:r>
      <w:r w:rsidR="00941E80">
        <w:rPr>
          <w:rFonts w:hint="cs"/>
          <w:cs/>
        </w:rPr>
        <w:t xml:space="preserve"> </w:t>
      </w:r>
      <w:r>
        <w:rPr>
          <w:rFonts w:hint="cs"/>
          <w:cs/>
        </w:rPr>
        <w:t>กิจกรรมที่คุณกำลังเปิด</w:t>
      </w:r>
    </w:p>
    <w:p w14:paraId="7A7C0CA0" w14:textId="754C775E" w:rsidR="002E10B3" w:rsidRDefault="002E10B3" w:rsidP="00133597">
      <w:pPr>
        <w:pStyle w:val="ListParagraph"/>
        <w:numPr>
          <w:ilvl w:val="0"/>
          <w:numId w:val="0"/>
        </w:numPr>
        <w:ind w:left="1224"/>
      </w:pPr>
      <w:r w:rsidRPr="002E10B3">
        <w:rPr>
          <w:rFonts w:cs="TH SarabunPSK"/>
          <w:cs/>
        </w:rPr>
        <w:drawing>
          <wp:anchor distT="0" distB="0" distL="114300" distR="114300" simplePos="0" relativeHeight="251688960" behindDoc="0" locked="0" layoutInCell="1" allowOverlap="1" wp14:anchorId="6A95B529" wp14:editId="6AA8AAE6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6199632" cy="3172624"/>
            <wp:effectExtent l="0" t="0" r="0" b="889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3172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AA329" w14:textId="3C7AE360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2A3B7A00" w14:textId="54ECA6BC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B99ADE4" w14:textId="18C1D475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DE924C0" w14:textId="5D281283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63457C3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F78370C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7FB1661" w14:textId="326905CD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02105109" w14:textId="2BCFC546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5CCFDD54" w14:textId="2D6AC39F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3DF7803" w14:textId="5F0BEF58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67E9DE4E" w14:textId="1202404A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B690436" w14:textId="06D387B4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7C09B012" w14:textId="1AB49EC6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E3BCBB4" w14:textId="77026D96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33331259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1D880272" w14:textId="77777777" w:rsidR="002E10B3" w:rsidRDefault="002E10B3" w:rsidP="00133597">
      <w:pPr>
        <w:pStyle w:val="ListParagraph"/>
        <w:numPr>
          <w:ilvl w:val="0"/>
          <w:numId w:val="0"/>
        </w:numPr>
        <w:ind w:left="1224"/>
      </w:pPr>
    </w:p>
    <w:p w14:paraId="126E417E" w14:textId="7246E101" w:rsidR="00133597" w:rsidRDefault="00BC0DEB" w:rsidP="0013359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>ประวัติการเข้าร่วมกิจกรรม</w:t>
      </w:r>
    </w:p>
    <w:p w14:paraId="4A5A0AC3" w14:textId="0EB2C55E" w:rsidR="00BC0DEB" w:rsidRDefault="00C81E9B" w:rsidP="00133597">
      <w:pPr>
        <w:pStyle w:val="ListParagraph"/>
        <w:numPr>
          <w:ilvl w:val="0"/>
          <w:numId w:val="0"/>
        </w:numPr>
        <w:ind w:left="1224"/>
      </w:pPr>
      <w:r w:rsidRPr="00C81E9B">
        <w:drawing>
          <wp:anchor distT="0" distB="0" distL="114300" distR="114300" simplePos="0" relativeHeight="251689984" behindDoc="0" locked="0" layoutInCell="1" allowOverlap="1" wp14:anchorId="61DD777A" wp14:editId="5ED2B708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199632" cy="2658163"/>
            <wp:effectExtent l="0" t="0" r="0" b="889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658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472DA" w14:textId="21B65645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483CE923" w14:textId="2ADD07E6" w:rsidR="00133597" w:rsidRDefault="00133597" w:rsidP="00133597">
      <w:pPr>
        <w:pStyle w:val="ListParagraph"/>
        <w:numPr>
          <w:ilvl w:val="0"/>
          <w:numId w:val="0"/>
        </w:numPr>
        <w:ind w:left="1224"/>
      </w:pPr>
    </w:p>
    <w:p w14:paraId="7C84DCB1" w14:textId="10135FD9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250D0E3" w14:textId="016A7221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BA91169" w14:textId="500DD68A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3DEC5901" w14:textId="2F1F5248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FA4629B" w14:textId="4067B4F7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5964DB5" w14:textId="0EECD1C2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15B3D4CC" w14:textId="2EF7544D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169DEAB" w14:textId="132E2ACC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78C1A886" w14:textId="09A81020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7D689CA4" w14:textId="7CB1F2AB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15FEB04B" w14:textId="3F65E8B9" w:rsidR="001F47F7" w:rsidRDefault="001F47F7" w:rsidP="001F47F7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 xml:space="preserve">ประวัติการเปิดกิจกรรม </w:t>
      </w:r>
    </w:p>
    <w:p w14:paraId="1F3CECA6" w14:textId="439DE430" w:rsidR="00BC0DEB" w:rsidRDefault="001F47F7" w:rsidP="00133597">
      <w:pPr>
        <w:pStyle w:val="ListParagraph"/>
        <w:numPr>
          <w:ilvl w:val="0"/>
          <w:numId w:val="0"/>
        </w:numPr>
        <w:ind w:left="1224"/>
      </w:pPr>
      <w:r w:rsidRPr="001F47F7">
        <w:drawing>
          <wp:anchor distT="0" distB="0" distL="114300" distR="114300" simplePos="0" relativeHeight="251691008" behindDoc="0" locked="0" layoutInCell="1" allowOverlap="1" wp14:anchorId="2A0AF7EA" wp14:editId="7CE52380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6199632" cy="2682890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68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5786C" w14:textId="6A06665D" w:rsidR="006D47ED" w:rsidRDefault="006D47ED" w:rsidP="00133597">
      <w:pPr>
        <w:pStyle w:val="ListParagraph"/>
        <w:numPr>
          <w:ilvl w:val="0"/>
          <w:numId w:val="0"/>
        </w:numPr>
        <w:ind w:left="1224"/>
      </w:pPr>
    </w:p>
    <w:p w14:paraId="0C7B62DD" w14:textId="1B44CB16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4D9E4738" w14:textId="418BC550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DEF5EE6" w14:textId="1A6A757E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204105FB" w14:textId="798F392F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0691B976" w14:textId="1F84A13C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3E2A4B92" w14:textId="77A1F288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1AE24B16" w14:textId="7667523F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74CB311F" w14:textId="32286461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29FA94A" w14:textId="60591A79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555970DE" w14:textId="18C68473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12D401FA" w14:textId="6A5C9142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7C3D8F14" w14:textId="60A6E701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7DF8EB33" w14:textId="4B2ACA2F" w:rsidR="00BC0DEB" w:rsidRDefault="001F47F7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ผู้ใช้ระบบ </w:t>
      </w:r>
      <w:r>
        <w:t xml:space="preserve">=&gt; </w:t>
      </w:r>
      <w:r>
        <w:rPr>
          <w:rFonts w:hint="cs"/>
          <w:cs/>
        </w:rPr>
        <w:t>ประวัต</w:t>
      </w:r>
      <w:r>
        <w:rPr>
          <w:rFonts w:hint="cs"/>
          <w:cs/>
        </w:rPr>
        <w:t>ิคำขอเข้าร่วม</w:t>
      </w:r>
    </w:p>
    <w:p w14:paraId="44D6A550" w14:textId="439B57D9" w:rsidR="001F47F7" w:rsidRDefault="001F47F7" w:rsidP="00133597">
      <w:pPr>
        <w:pStyle w:val="ListParagraph"/>
        <w:numPr>
          <w:ilvl w:val="0"/>
          <w:numId w:val="0"/>
        </w:numPr>
        <w:ind w:left="1224"/>
      </w:pPr>
      <w:r w:rsidRPr="001F47F7">
        <w:rPr>
          <w:rFonts w:cs="TH SarabunPSK"/>
          <w:cs/>
        </w:rPr>
        <w:drawing>
          <wp:anchor distT="0" distB="0" distL="114300" distR="114300" simplePos="0" relativeHeight="251692032" behindDoc="0" locked="0" layoutInCell="1" allowOverlap="1" wp14:anchorId="7802D470" wp14:editId="5F0BC2B7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6199632" cy="2375175"/>
            <wp:effectExtent l="0" t="0" r="0" b="6350"/>
            <wp:wrapNone/>
            <wp:docPr id="63" name="Picture 63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funnel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37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55B81" w14:textId="7EC434EF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482FA332" w14:textId="66947E11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69B54843" w14:textId="6AA2165E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674100CB" w14:textId="43C8541F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77500412" w14:textId="53B92C6F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01EA8EF2" w14:textId="1E7A8D9E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5E97A69D" w14:textId="7ADFB910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73CB8775" w14:textId="62187C07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605B015E" w14:textId="1E505169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03B69CDB" w14:textId="0FAC335C" w:rsidR="00BC0DEB" w:rsidRDefault="00BC0DEB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64154AD5" w14:textId="0C0B728E" w:rsidR="00534003" w:rsidRDefault="00534003" w:rsidP="00534003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กิจกรรม </w:t>
      </w:r>
      <w:r>
        <w:t xml:space="preserve">=&gt; </w:t>
      </w:r>
      <w:r>
        <w:rPr>
          <w:rFonts w:hint="cs"/>
          <w:cs/>
        </w:rPr>
        <w:t xml:space="preserve">กิจกรรมที่เปิด </w:t>
      </w:r>
    </w:p>
    <w:p w14:paraId="5C3B13EE" w14:textId="7ECA9655" w:rsidR="00BC0DEB" w:rsidRDefault="001F47F7" w:rsidP="00133597">
      <w:pPr>
        <w:pStyle w:val="ListParagraph"/>
        <w:numPr>
          <w:ilvl w:val="0"/>
          <w:numId w:val="0"/>
        </w:numPr>
        <w:ind w:left="1224"/>
      </w:pPr>
      <w:r w:rsidRPr="001F47F7">
        <w:rPr>
          <w:rFonts w:cs="TH SarabunPSK"/>
          <w:cs/>
        </w:rPr>
        <w:drawing>
          <wp:anchor distT="0" distB="0" distL="114300" distR="114300" simplePos="0" relativeHeight="251693056" behindDoc="0" locked="0" layoutInCell="1" allowOverlap="1" wp14:anchorId="110A4FDF" wp14:editId="224390AA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6199632" cy="2330529"/>
            <wp:effectExtent l="0" t="0" r="0" b="0"/>
            <wp:wrapNone/>
            <wp:docPr id="64" name="Picture 6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330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CDF8B" w14:textId="19056399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0EEE4A57" w14:textId="09A7F244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23BFACE2" w14:textId="0B580F74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4C559534" w14:textId="0A49D159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4CF0F48F" w14:textId="52E2F8C0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686DBFAE" w14:textId="555F5F8F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46E1D9A0" w14:textId="61669F72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38FFCDD4" w14:textId="488809B1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25E8B6AD" w14:textId="6BB4C97C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11A2948F" w14:textId="151187BA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5C90A65D" w14:textId="77777777" w:rsidR="001F47F7" w:rsidRDefault="001F47F7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533C594E" w14:textId="4D3AD954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21EAFF18" w14:textId="4F48F0C4" w:rsidR="00534003" w:rsidRDefault="00534003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53361D94" w14:textId="1EEEA15C" w:rsidR="00534003" w:rsidRDefault="00534003" w:rsidP="00534003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กิจกรรม </w:t>
      </w:r>
      <w:r>
        <w:t xml:space="preserve">=&gt; </w:t>
      </w:r>
      <w:r>
        <w:rPr>
          <w:rFonts w:hint="cs"/>
          <w:cs/>
        </w:rPr>
        <w:t>เปิดกิจกรรม</w:t>
      </w:r>
    </w:p>
    <w:p w14:paraId="3C49801F" w14:textId="087E8AD6" w:rsidR="00534003" w:rsidRDefault="001F47F7" w:rsidP="00133597">
      <w:pPr>
        <w:pStyle w:val="ListParagraph"/>
        <w:numPr>
          <w:ilvl w:val="0"/>
          <w:numId w:val="0"/>
        </w:numPr>
        <w:ind w:left="1224"/>
      </w:pPr>
      <w:r w:rsidRPr="001F47F7">
        <w:rPr>
          <w:rFonts w:cs="TH SarabunPSK"/>
          <w:cs/>
        </w:rPr>
        <w:drawing>
          <wp:anchor distT="0" distB="0" distL="114300" distR="114300" simplePos="0" relativeHeight="251694080" behindDoc="0" locked="0" layoutInCell="1" allowOverlap="1" wp14:anchorId="2F77868E" wp14:editId="79A0D708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6199632" cy="2541396"/>
            <wp:effectExtent l="0" t="0" r="0" b="0"/>
            <wp:wrapNone/>
            <wp:docPr id="65" name="Picture 6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54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C6AD9" w14:textId="77260444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7CC3B374" w14:textId="7EAF1EC1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73E03956" w14:textId="7C048AA8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554836F5" w14:textId="4E712C72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66C2EA47" w14:textId="5EA28FF7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1D79DF55" w14:textId="6779893B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3C9295F8" w14:textId="5E901665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58B80F96" w14:textId="283AC0BD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7100E4EE" w14:textId="4A5B693C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79D177D0" w14:textId="2A663CF4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2F3D179C" w14:textId="77777777" w:rsidR="001F47F7" w:rsidRDefault="001F47F7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4B032884" w14:textId="2E68E036" w:rsidR="00534003" w:rsidRDefault="003C7776" w:rsidP="003C7776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t>-</w:t>
      </w:r>
      <w:r>
        <w:t xml:space="preserve"> </w:t>
      </w:r>
      <w:r>
        <w:rPr>
          <w:rFonts w:hint="cs"/>
          <w:cs/>
        </w:rPr>
        <w:t xml:space="preserve">กิจกรรม </w:t>
      </w:r>
      <w:r>
        <w:t xml:space="preserve">=&gt; </w:t>
      </w:r>
      <w:r>
        <w:rPr>
          <w:rFonts w:hint="cs"/>
          <w:cs/>
        </w:rPr>
        <w:t>เปิดกิจกรรม</w:t>
      </w:r>
      <w:r>
        <w:t xml:space="preserve"> =&gt; submit</w:t>
      </w:r>
    </w:p>
    <w:p w14:paraId="1B878359" w14:textId="6A24ADC8" w:rsidR="003C7776" w:rsidRDefault="003C7776" w:rsidP="00133597">
      <w:pPr>
        <w:pStyle w:val="ListParagraph"/>
        <w:numPr>
          <w:ilvl w:val="0"/>
          <w:numId w:val="0"/>
        </w:numPr>
        <w:ind w:left="1224"/>
      </w:pPr>
      <w:r w:rsidRPr="003C7776">
        <w:rPr>
          <w:rFonts w:cs="TH SarabunPSK"/>
          <w:noProof/>
          <w:cs/>
        </w:rPr>
        <w:drawing>
          <wp:anchor distT="0" distB="0" distL="114300" distR="114300" simplePos="0" relativeHeight="251679744" behindDoc="0" locked="0" layoutInCell="1" allowOverlap="1" wp14:anchorId="20F85F70" wp14:editId="1C2BB743">
            <wp:simplePos x="0" y="0"/>
            <wp:positionH relativeFrom="margin">
              <wp:align>center</wp:align>
            </wp:positionH>
            <wp:positionV relativeFrom="paragraph">
              <wp:posOffset>109193</wp:posOffset>
            </wp:positionV>
            <wp:extent cx="6199632" cy="2980302"/>
            <wp:effectExtent l="0" t="0" r="0" b="0"/>
            <wp:wrapNone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2980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1004C" w14:textId="6F05DE78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4E194D36" w14:textId="372A3AF6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7F9B2328" w14:textId="7DA0ADA3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18324D03" w14:textId="5CC13D3C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7C571C22" w14:textId="34DF2F6D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712B31CD" w14:textId="21227112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41589316" w14:textId="77777777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20F18BD6" w14:textId="77777777" w:rsidR="00534003" w:rsidRDefault="00534003" w:rsidP="00133597">
      <w:pPr>
        <w:pStyle w:val="ListParagraph"/>
        <w:numPr>
          <w:ilvl w:val="0"/>
          <w:numId w:val="0"/>
        </w:numPr>
        <w:ind w:left="1224"/>
      </w:pPr>
    </w:p>
    <w:p w14:paraId="58B4F3B2" w14:textId="30F5C9AF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60470621" w14:textId="54224481" w:rsidR="00BC0DEB" w:rsidRDefault="00BC0DEB" w:rsidP="00133597">
      <w:pPr>
        <w:pStyle w:val="ListParagraph"/>
        <w:numPr>
          <w:ilvl w:val="0"/>
          <w:numId w:val="0"/>
        </w:numPr>
        <w:ind w:left="1224"/>
      </w:pPr>
    </w:p>
    <w:p w14:paraId="41AAE76C" w14:textId="55BF93A3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318FB77F" w14:textId="717F5076" w:rsidR="001F47F7" w:rsidRDefault="001F47F7" w:rsidP="00133597">
      <w:pPr>
        <w:pStyle w:val="ListParagraph"/>
        <w:numPr>
          <w:ilvl w:val="0"/>
          <w:numId w:val="0"/>
        </w:numPr>
        <w:ind w:left="1224"/>
      </w:pPr>
    </w:p>
    <w:p w14:paraId="3C3EAA17" w14:textId="77777777" w:rsidR="001F47F7" w:rsidRDefault="001F47F7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0A65F09F" w14:textId="2A90865B" w:rsidR="003C7776" w:rsidRDefault="003C7776" w:rsidP="003C7776">
      <w:pPr>
        <w:pStyle w:val="ListParagraph"/>
        <w:numPr>
          <w:ilvl w:val="0"/>
          <w:numId w:val="0"/>
        </w:numPr>
        <w:ind w:left="1224"/>
      </w:pPr>
      <w:r>
        <w:rPr>
          <w:rFonts w:hint="cs"/>
          <w:cs/>
        </w:rPr>
        <w:lastRenderedPageBreak/>
        <w:t>-</w:t>
      </w:r>
      <w:r>
        <w:t xml:space="preserve"> </w:t>
      </w:r>
      <w:r>
        <w:rPr>
          <w:rFonts w:hint="cs"/>
          <w:cs/>
        </w:rPr>
        <w:t xml:space="preserve">กิจกรรม </w:t>
      </w:r>
      <w:r>
        <w:t xml:space="preserve">=&gt; </w:t>
      </w:r>
      <w:r>
        <w:rPr>
          <w:rFonts w:hint="cs"/>
          <w:cs/>
        </w:rPr>
        <w:t>เปิดกิจกรรม</w:t>
      </w:r>
      <w:r>
        <w:t xml:space="preserve"> =&gt; submit =&gt; </w:t>
      </w:r>
      <w:r>
        <w:rPr>
          <w:rFonts w:hint="cs"/>
          <w:cs/>
        </w:rPr>
        <w:t xml:space="preserve">กลับสู่หน้าหลัก </w:t>
      </w:r>
    </w:p>
    <w:p w14:paraId="057F1579" w14:textId="558344CA" w:rsidR="003C7776" w:rsidRDefault="001F47F7" w:rsidP="003C7776">
      <w:pPr>
        <w:pStyle w:val="ListParagraph"/>
        <w:numPr>
          <w:ilvl w:val="0"/>
          <w:numId w:val="0"/>
        </w:numPr>
        <w:ind w:left="1224"/>
        <w:rPr>
          <w:cs/>
        </w:rPr>
      </w:pPr>
      <w:r w:rsidRPr="002E10B3">
        <w:rPr>
          <w:rFonts w:cs="TH SarabunPSK"/>
          <w:cs/>
        </w:rPr>
        <w:drawing>
          <wp:anchor distT="0" distB="0" distL="114300" distR="114300" simplePos="0" relativeHeight="251696128" behindDoc="0" locked="0" layoutInCell="1" allowOverlap="1" wp14:anchorId="20D78923" wp14:editId="7C574536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6199632" cy="3172624"/>
            <wp:effectExtent l="0" t="0" r="0" b="8890"/>
            <wp:wrapNone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32" cy="3172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E7CC0" w14:textId="088F56A0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1FC5E054" w14:textId="51822A26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61001863" w14:textId="38CDA9CF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34D0C68F" w14:textId="1BFCE1B8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5EE0F378" w14:textId="76E939A7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6C55AD8E" w14:textId="2DF02463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70B0B0EB" w14:textId="3837F373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608F2351" w14:textId="6E4ACB44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4664DEAC" w14:textId="26BF46C6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130AEF0D" w14:textId="25818663" w:rsidR="003C7776" w:rsidRDefault="003C7776" w:rsidP="00133597">
      <w:pPr>
        <w:pStyle w:val="ListParagraph"/>
        <w:numPr>
          <w:ilvl w:val="0"/>
          <w:numId w:val="0"/>
        </w:numPr>
        <w:ind w:left="1224"/>
      </w:pPr>
    </w:p>
    <w:p w14:paraId="47E0754C" w14:textId="0F5FE6F5" w:rsidR="003C7776" w:rsidRDefault="003C7776" w:rsidP="00133597">
      <w:pPr>
        <w:pStyle w:val="ListParagraph"/>
        <w:numPr>
          <w:ilvl w:val="0"/>
          <w:numId w:val="0"/>
        </w:numPr>
        <w:ind w:left="1224"/>
        <w:rPr>
          <w:rFonts w:hint="cs"/>
        </w:rPr>
      </w:pPr>
    </w:p>
    <w:p w14:paraId="6D2BF7A7" w14:textId="77777777" w:rsidR="006D47ED" w:rsidRDefault="006D47ED" w:rsidP="00133597">
      <w:pPr>
        <w:pStyle w:val="ListParagraph"/>
        <w:numPr>
          <w:ilvl w:val="0"/>
          <w:numId w:val="0"/>
        </w:numPr>
        <w:ind w:left="1224"/>
        <w:rPr>
          <w:cs/>
        </w:rPr>
      </w:pPr>
    </w:p>
    <w:p w14:paraId="3599BA08" w14:textId="22EE7A50" w:rsidR="00F415E5" w:rsidRDefault="00F415E5" w:rsidP="00F415E5">
      <w:pPr>
        <w:pStyle w:val="ListParagraph"/>
        <w:numPr>
          <w:ilvl w:val="2"/>
          <w:numId w:val="6"/>
        </w:numPr>
      </w:pPr>
      <w:r>
        <w:rPr>
          <w:rFonts w:hint="cs"/>
          <w:cs/>
        </w:rPr>
        <w:t>ส่วนต่อประสานของซอฟต์แวร์</w:t>
      </w:r>
    </w:p>
    <w:sdt>
      <w:sdtPr>
        <w:id w:val="-2032096841"/>
        <w:placeholder>
          <w:docPart w:val="0235CFBAB8AB4CCF8A2C60018B3E6B06"/>
        </w:placeholder>
      </w:sdtPr>
      <w:sdtContent>
        <w:p w14:paraId="3FF10F9A" w14:textId="473ABDD5" w:rsidR="000807BD" w:rsidRPr="007836A9" w:rsidRDefault="00C64B9C" w:rsidP="007836A9">
          <w:pPr>
            <w:ind w:left="504" w:firstLine="720"/>
          </w:pPr>
          <w:r>
            <w:rPr>
              <w:rFonts w:cs="TH SarabunPSK"/>
            </w:rPr>
            <w:t>-</w:t>
          </w:r>
          <w:r>
            <w:rPr>
              <w:rFonts w:cs="TH SarabunPSK" w:hint="cs"/>
              <w:cs/>
            </w:rPr>
            <w:t xml:space="preserve">ฐานข้อมูลแบบ </w:t>
          </w:r>
          <w:r>
            <w:rPr>
              <w:rFonts w:cs="TH SarabunPSK"/>
            </w:rPr>
            <w:t>SQL</w:t>
          </w:r>
        </w:p>
      </w:sdtContent>
    </w:sdt>
    <w:p w14:paraId="051053C4" w14:textId="4FD51141" w:rsidR="009360A7" w:rsidRDefault="009360A7" w:rsidP="009360A7">
      <w:pPr>
        <w:pStyle w:val="ListParagraph"/>
      </w:pPr>
      <w:r>
        <w:rPr>
          <w:rFonts w:hint="cs"/>
          <w:cs/>
        </w:rPr>
        <w:t xml:space="preserve">ความต้องการแบบ </w:t>
      </w:r>
      <w:r w:rsidR="00871D08">
        <w:t>F</w:t>
      </w:r>
      <w:r>
        <w:t>unctional</w:t>
      </w:r>
    </w:p>
    <w:p w14:paraId="5C490380" w14:textId="16FD6C32" w:rsidR="00F25D3B" w:rsidRPr="006A1A04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 w:rsidRPr="006A1A04">
        <w:rPr>
          <w:rFonts w:ascii="TH SarabunPSK" w:hAnsi="TH SarabunPSK" w:cs="TH SarabunPSK" w:hint="cs"/>
          <w:cs/>
        </w:rPr>
        <w:t>ผู้ใช้สามารถเปิดกิจกรรมได้</w:t>
      </w:r>
    </w:p>
    <w:p w14:paraId="781835D0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ผู้ใช้สามารถลงทะเบียนเข้าร่วมกิจกรรมได้</w:t>
      </w:r>
    </w:p>
    <w:p w14:paraId="53D5777B" w14:textId="77777777" w:rsidR="00F25D3B" w:rsidRPr="005E2D99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ผู้ใช้สามารถดูรายการกิจกรรมได้</w:t>
      </w:r>
    </w:p>
    <w:p w14:paraId="3F557A88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ผู้ใช้สามารถแสดงความคิดเห็น</w:t>
      </w:r>
      <w:r>
        <w:rPr>
          <w:rFonts w:ascii="TH SarabunPSK" w:hAnsi="TH SarabunPSK" w:cs="TH SarabunPSK"/>
        </w:rPr>
        <w:t>/</w:t>
      </w:r>
      <w:r>
        <w:rPr>
          <w:rFonts w:ascii="TH SarabunPSK" w:hAnsi="TH SarabunPSK" w:cs="TH SarabunPSK" w:hint="cs"/>
          <w:cs/>
        </w:rPr>
        <w:t>สอบถาม เกี่ยวกับกิจกรรมได้</w:t>
      </w:r>
    </w:p>
    <w:p w14:paraId="4D4A8CDF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ผู้ใช้สามารถตรวจสอบรายชื่อ</w:t>
      </w:r>
      <w:r>
        <w:rPr>
          <w:rFonts w:ascii="TH SarabunPSK" w:hAnsi="TH SarabunPSK" w:cs="TH SarabunPSK"/>
        </w:rPr>
        <w:t>/</w:t>
      </w:r>
      <w:r>
        <w:rPr>
          <w:rFonts w:ascii="TH SarabunPSK" w:hAnsi="TH SarabunPSK" w:cs="TH SarabunPSK" w:hint="cs"/>
          <w:cs/>
        </w:rPr>
        <w:t>บัญชีผู้ใช้ ที่ต้องสงสัยได้</w:t>
      </w:r>
    </w:p>
    <w:p w14:paraId="400B1C35" w14:textId="77777777" w:rsidR="00F25D3B" w:rsidRPr="005E2D99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ผู้ใช้สามารถรายงานความผิดปกติของผู้ใช้ที่แสดงความผิดปกติได้</w:t>
      </w:r>
    </w:p>
    <w:p w14:paraId="0545E4E4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ผู้ใช้สามารถรายงานความคิดเห็นที่ไม่เหมาะสมได้</w:t>
      </w:r>
    </w:p>
    <w:p w14:paraId="656AA4D1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ผู้ใช้สามารถดูประวัติการเข้าร่วมกิจกรรมของตนเองได้</w:t>
      </w:r>
    </w:p>
    <w:p w14:paraId="4741C349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ผู้ดูแลสามารถอนุมัติการเปิดกิจกรรมได้</w:t>
      </w:r>
    </w:p>
    <w:p w14:paraId="40EDADCC" w14:textId="77777777" w:rsidR="00F25D3B" w:rsidRDefault="00F25D3B" w:rsidP="00F25D3B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ผู้ดูแลสามารถตรวจสอบรายละเอียดการเปิดกิจกรรมได้</w:t>
      </w:r>
    </w:p>
    <w:p w14:paraId="0B564579" w14:textId="3B071D48" w:rsidR="00FC3A64" w:rsidRDefault="00F25D3B" w:rsidP="005574D7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ผู้ดูแลสามารถระงับบัญชีผู้ใช้ที่ต้องสงสัยได้</w:t>
      </w:r>
    </w:p>
    <w:p w14:paraId="1AFB25F4" w14:textId="77777777" w:rsidR="001F47F7" w:rsidRPr="005574D7" w:rsidRDefault="001F47F7" w:rsidP="00FD6D24">
      <w:pPr>
        <w:pStyle w:val="ListParagraph"/>
        <w:numPr>
          <w:ilvl w:val="0"/>
          <w:numId w:val="0"/>
        </w:numPr>
        <w:spacing w:after="160" w:line="259" w:lineRule="auto"/>
        <w:ind w:left="720"/>
        <w:jc w:val="left"/>
        <w:rPr>
          <w:rFonts w:ascii="TH SarabunPSK" w:hAnsi="TH SarabunPSK" w:cs="TH SarabunPSK" w:hint="cs"/>
        </w:rPr>
      </w:pPr>
    </w:p>
    <w:p w14:paraId="7274BC5E" w14:textId="51552566" w:rsidR="00E03C0B" w:rsidRPr="008E2BCD" w:rsidRDefault="009360A7" w:rsidP="008E2BCD">
      <w:pPr>
        <w:pStyle w:val="ListParagraph"/>
      </w:pPr>
      <w:r>
        <w:rPr>
          <w:rFonts w:hint="cs"/>
          <w:cs/>
        </w:rPr>
        <w:lastRenderedPageBreak/>
        <w:t xml:space="preserve">ความต้องการแบบ </w:t>
      </w:r>
      <w:r>
        <w:t>Non-</w:t>
      </w:r>
      <w:r w:rsidR="00871D08">
        <w:t>F</w:t>
      </w:r>
      <w:r>
        <w:t>unctional</w:t>
      </w:r>
    </w:p>
    <w:p w14:paraId="40D09B8A" w14:textId="2A5629D7" w:rsidR="000807BD" w:rsidRDefault="00E32FB7" w:rsidP="00E03C0B">
      <w:r w:rsidRPr="00E052C5">
        <w:rPr>
          <w:rFonts w:hint="cs"/>
          <w:color w:val="00B050"/>
          <w:cs/>
        </w:rPr>
        <w:tab/>
      </w:r>
      <w:r w:rsidRPr="008E2BCD">
        <w:t xml:space="preserve">3.3.1 Performance: </w:t>
      </w:r>
      <w:r w:rsidR="003F0308" w:rsidRPr="008E2BCD">
        <w:rPr>
          <w:rFonts w:hint="cs"/>
          <w:cs/>
        </w:rPr>
        <w:t>ระบบรองรับ</w:t>
      </w:r>
      <w:r w:rsidRPr="008E2BCD">
        <w:rPr>
          <w:rFonts w:hint="cs"/>
          <w:cs/>
        </w:rPr>
        <w:t>คำขอการลงทะเบียน</w:t>
      </w:r>
      <w:r w:rsidR="008E2BCD">
        <w:rPr>
          <w:rFonts w:hint="cs"/>
          <w:cs/>
        </w:rPr>
        <w:t>เข้าร่วมกิจกรรม</w:t>
      </w:r>
      <w:r w:rsidRPr="008E2BCD">
        <w:rPr>
          <w:rFonts w:hint="cs"/>
          <w:cs/>
        </w:rPr>
        <w:t>พร้อมกันได้ โดย</w:t>
      </w:r>
      <w:r w:rsidR="00EF03EF" w:rsidRPr="008E2BCD">
        <w:rPr>
          <w:rFonts w:hint="cs"/>
          <w:cs/>
        </w:rPr>
        <w:t xml:space="preserve">ระบบสามารถรองรับคำขอได้ </w:t>
      </w:r>
      <w:r w:rsidR="00CD002F" w:rsidRPr="008E2BCD">
        <w:rPr>
          <w:rFonts w:hint="cs"/>
          <w:cs/>
        </w:rPr>
        <w:t>50</w:t>
      </w:r>
      <w:r w:rsidR="00EF03EF" w:rsidRPr="008E2BCD">
        <w:t xml:space="preserve"> </w:t>
      </w:r>
      <w:r w:rsidR="00EF03EF" w:rsidRPr="008E2BCD">
        <w:rPr>
          <w:rFonts w:hint="cs"/>
          <w:cs/>
        </w:rPr>
        <w:t xml:space="preserve">คำขอในเวลา </w:t>
      </w:r>
      <w:r w:rsidR="00EF03EF" w:rsidRPr="008E2BCD">
        <w:t xml:space="preserve">1 </w:t>
      </w:r>
      <w:r w:rsidR="00EF03EF" w:rsidRPr="008E2BCD">
        <w:rPr>
          <w:rFonts w:hint="cs"/>
          <w:cs/>
        </w:rPr>
        <w:t>วินาที</w:t>
      </w:r>
    </w:p>
    <w:p w14:paraId="2B0CA004" w14:textId="5A6DC94E" w:rsidR="00EF03EF" w:rsidRPr="008E2BCD" w:rsidRDefault="00EF03EF" w:rsidP="007836A9">
      <w:pPr>
        <w:ind w:firstLine="720"/>
      </w:pPr>
      <w:r w:rsidRPr="008E2BCD">
        <w:t xml:space="preserve">3.3.2 Reliability: </w:t>
      </w:r>
      <w:r w:rsidR="004E27C5" w:rsidRPr="008E2BCD">
        <w:rPr>
          <w:rFonts w:hint="cs"/>
          <w:cs/>
        </w:rPr>
        <w:t>หากระบบ</w:t>
      </w:r>
      <w:r w:rsidR="00872D6D" w:rsidRPr="008E2BCD">
        <w:rPr>
          <w:rFonts w:hint="cs"/>
          <w:cs/>
        </w:rPr>
        <w:t>ล้มเหลว</w:t>
      </w:r>
      <w:r w:rsidR="004E27C5" w:rsidRPr="008E2BCD">
        <w:rPr>
          <w:rFonts w:hint="cs"/>
          <w:cs/>
        </w:rPr>
        <w:t xml:space="preserve"> จะต้องกลับมาใช้งานได้ภายใน </w:t>
      </w:r>
      <w:r w:rsidR="00CD002F" w:rsidRPr="008E2BCD">
        <w:rPr>
          <w:rFonts w:hint="cs"/>
          <w:cs/>
        </w:rPr>
        <w:t>30-60</w:t>
      </w:r>
      <w:r w:rsidR="004E27C5" w:rsidRPr="008E2BCD">
        <w:rPr>
          <w:rFonts w:hint="cs"/>
          <w:cs/>
        </w:rPr>
        <w:t xml:space="preserve"> นาที</w:t>
      </w:r>
    </w:p>
    <w:p w14:paraId="7316871F" w14:textId="6D2B7842" w:rsidR="006D47ED" w:rsidRPr="008E2BCD" w:rsidRDefault="004E27C5" w:rsidP="006D47ED">
      <w:r w:rsidRPr="008E2BCD">
        <w:rPr>
          <w:rFonts w:hint="cs"/>
          <w:cs/>
        </w:rPr>
        <w:tab/>
        <w:t xml:space="preserve">3.3.3 </w:t>
      </w:r>
      <w:r w:rsidRPr="008E2BCD">
        <w:t>Availability:</w:t>
      </w:r>
      <w:r w:rsidR="008C7544" w:rsidRPr="008E2BCD">
        <w:rPr>
          <w:rFonts w:hint="cs"/>
          <w:cs/>
        </w:rPr>
        <w:t xml:space="preserve"> ระบบสามารถทำงานได้ 24 ชั่วโมง</w:t>
      </w:r>
    </w:p>
    <w:p w14:paraId="3EF5650C" w14:textId="57F05509" w:rsidR="006D47ED" w:rsidRDefault="00E3185C" w:rsidP="006D47ED">
      <w:pPr>
        <w:pStyle w:val="ListParagraph"/>
      </w:pPr>
      <w:r>
        <w:rPr>
          <w:rFonts w:hint="cs"/>
          <w:cs/>
        </w:rPr>
        <w:t>ความต้องการ</w:t>
      </w:r>
      <w:r w:rsidR="009360A7">
        <w:rPr>
          <w:rFonts w:hint="cs"/>
          <w:cs/>
        </w:rPr>
        <w:t>อื่นๆ</w:t>
      </w:r>
    </w:p>
    <w:p w14:paraId="52C2B68E" w14:textId="04A9425F" w:rsidR="006D47ED" w:rsidRPr="001F47F7" w:rsidRDefault="00000000" w:rsidP="001F47F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323"/>
        </w:tabs>
        <w:rPr>
          <w:rFonts w:hint="cs"/>
        </w:rPr>
      </w:pPr>
      <w:sdt>
        <w:sdtPr>
          <w:id w:val="1562595663"/>
          <w:placeholder>
            <w:docPart w:val="0235CFBAB8AB4CCF8A2C60018B3E6B06"/>
          </w:placeholder>
        </w:sdtPr>
        <w:sdtContent>
          <w:r w:rsidR="008E2BCD">
            <w:rPr>
              <w:color w:val="7030A0"/>
              <w:cs/>
            </w:rPr>
            <w:tab/>
          </w:r>
          <w:r w:rsidR="008E2BCD" w:rsidRPr="008E2BCD">
            <w:rPr>
              <w:rFonts w:hint="cs"/>
              <w:cs/>
            </w:rPr>
            <w:t>- กิจกรรมที่เปิดจะต้องถูกต้องตามหลักกฎหมาย</w:t>
          </w:r>
        </w:sdtContent>
      </w:sdt>
      <w:r w:rsidR="006D47ED">
        <w:tab/>
      </w:r>
    </w:p>
    <w:p w14:paraId="7BE677EC" w14:textId="3D33CDFD" w:rsidR="009360A7" w:rsidRPr="006D47ED" w:rsidRDefault="00683AE6" w:rsidP="006D47ED">
      <w:pPr>
        <w:pStyle w:val="ListParagraph"/>
        <w:numPr>
          <w:ilvl w:val="0"/>
          <w:numId w:val="6"/>
        </w:numPr>
        <w:rPr>
          <w:b/>
          <w:bCs/>
        </w:rPr>
      </w:pPr>
      <w:r w:rsidRPr="00E03C0B">
        <w:rPr>
          <w:rFonts w:hint="cs"/>
          <w:b/>
          <w:bCs/>
          <w:cs/>
        </w:rPr>
        <w:t>แผนภาพ</w:t>
      </w:r>
      <w:r w:rsidR="00A64DBB" w:rsidRPr="00E03C0B">
        <w:rPr>
          <w:rFonts w:hint="cs"/>
          <w:b/>
          <w:bCs/>
          <w:cs/>
        </w:rPr>
        <w:t>การวิเคราะห์</w:t>
      </w:r>
      <w:r w:rsidR="00A64DBB" w:rsidRPr="006D47ED">
        <w:rPr>
          <w:rFonts w:hint="cs"/>
          <w:b/>
          <w:bCs/>
          <w:cs/>
        </w:rPr>
        <w:t>ระบบ</w:t>
      </w:r>
    </w:p>
    <w:p w14:paraId="79336C84" w14:textId="5C1D2DA9" w:rsidR="00DB4ADD" w:rsidRDefault="00847EA1" w:rsidP="006F7A81">
      <w:pPr>
        <w:ind w:firstLine="360"/>
        <w:rPr>
          <w:b/>
          <w:bCs/>
        </w:rPr>
      </w:pPr>
      <w:r>
        <w:rPr>
          <w:b/>
          <w:bCs/>
        </w:rPr>
        <w:t xml:space="preserve">4.1 </w:t>
      </w:r>
      <w:r w:rsidR="00460787" w:rsidRPr="00E56748">
        <w:rPr>
          <w:b/>
          <w:bCs/>
        </w:rPr>
        <w:t xml:space="preserve">Use </w:t>
      </w:r>
      <w:r w:rsidR="0031758D">
        <w:rPr>
          <w:b/>
          <w:bCs/>
        </w:rPr>
        <w:t>C</w:t>
      </w:r>
      <w:r w:rsidR="00460787" w:rsidRPr="00E56748">
        <w:rPr>
          <w:b/>
          <w:bCs/>
        </w:rPr>
        <w:t>ase</w:t>
      </w:r>
    </w:p>
    <w:tbl>
      <w:tblPr>
        <w:tblStyle w:val="TableGrid"/>
        <w:tblW w:w="9102" w:type="dxa"/>
        <w:tblLook w:val="04A0" w:firstRow="1" w:lastRow="0" w:firstColumn="1" w:lastColumn="0" w:noHBand="0" w:noVBand="1"/>
      </w:tblPr>
      <w:tblGrid>
        <w:gridCol w:w="5148"/>
        <w:gridCol w:w="1145"/>
        <w:gridCol w:w="1574"/>
        <w:gridCol w:w="1235"/>
      </w:tblGrid>
      <w:tr w:rsidR="00304B6E" w14:paraId="0287E62C" w14:textId="77777777" w:rsidTr="00AD4293">
        <w:trPr>
          <w:trHeight w:val="131"/>
        </w:trPr>
        <w:tc>
          <w:tcPr>
            <w:tcW w:w="5148" w:type="dxa"/>
          </w:tcPr>
          <w:p w14:paraId="1CC09C1E" w14:textId="77777777" w:rsidR="00304B6E" w:rsidRDefault="00304B6E" w:rsidP="00961C3E">
            <w:pPr>
              <w:rPr>
                <w:b/>
                <w:bCs/>
              </w:rPr>
            </w:pPr>
          </w:p>
        </w:tc>
        <w:tc>
          <w:tcPr>
            <w:tcW w:w="1145" w:type="dxa"/>
          </w:tcPr>
          <w:p w14:paraId="2431F11C" w14:textId="72C2D731" w:rsidR="00304B6E" w:rsidRPr="00304B6E" w:rsidRDefault="00304B6E" w:rsidP="00304B6E">
            <w:pPr>
              <w:jc w:val="center"/>
              <w:rPr>
                <w:cs/>
              </w:rPr>
            </w:pPr>
            <w:r w:rsidRPr="00304B6E">
              <w:rPr>
                <w:rFonts w:hint="cs"/>
                <w:cs/>
              </w:rPr>
              <w:t>ผู้ใช้ทั่วไป</w:t>
            </w:r>
          </w:p>
        </w:tc>
        <w:tc>
          <w:tcPr>
            <w:tcW w:w="1574" w:type="dxa"/>
          </w:tcPr>
          <w:p w14:paraId="2AFB7A38" w14:textId="338D17D3" w:rsidR="00304B6E" w:rsidRPr="00304B6E" w:rsidRDefault="00304B6E" w:rsidP="00304B6E">
            <w:pPr>
              <w:jc w:val="center"/>
            </w:pPr>
            <w:r w:rsidRPr="00304B6E">
              <w:rPr>
                <w:rFonts w:hint="cs"/>
                <w:cs/>
              </w:rPr>
              <w:t>ผู้เปิดกิจกรรม</w:t>
            </w:r>
          </w:p>
        </w:tc>
        <w:tc>
          <w:tcPr>
            <w:tcW w:w="1235" w:type="dxa"/>
          </w:tcPr>
          <w:p w14:paraId="0C8C6EEB" w14:textId="53D10E85" w:rsidR="00304B6E" w:rsidRPr="00304B6E" w:rsidRDefault="00304B6E" w:rsidP="00304B6E">
            <w:pPr>
              <w:jc w:val="center"/>
            </w:pPr>
            <w:r w:rsidRPr="00304B6E">
              <w:rPr>
                <w:rFonts w:hint="cs"/>
                <w:cs/>
              </w:rPr>
              <w:t>ผู้ดูแล</w:t>
            </w:r>
          </w:p>
        </w:tc>
      </w:tr>
      <w:tr w:rsidR="00304B6E" w14:paraId="3D9204C4" w14:textId="77777777" w:rsidTr="00AD4293">
        <w:trPr>
          <w:trHeight w:val="127"/>
        </w:trPr>
        <w:tc>
          <w:tcPr>
            <w:tcW w:w="5148" w:type="dxa"/>
          </w:tcPr>
          <w:p w14:paraId="3295CD53" w14:textId="4EEE3D80" w:rsidR="00304B6E" w:rsidRDefault="00304B6E" w:rsidP="00961C3E">
            <w:pPr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การเปิดกิจกรรม</w:t>
            </w:r>
          </w:p>
        </w:tc>
        <w:tc>
          <w:tcPr>
            <w:tcW w:w="1145" w:type="dxa"/>
          </w:tcPr>
          <w:p w14:paraId="37F2AA7E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73837D3C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1668625B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2C14D094" w14:textId="77777777" w:rsidTr="00AD4293">
        <w:trPr>
          <w:trHeight w:val="131"/>
        </w:trPr>
        <w:tc>
          <w:tcPr>
            <w:tcW w:w="5148" w:type="dxa"/>
          </w:tcPr>
          <w:p w14:paraId="25CDA686" w14:textId="260A6DC9" w:rsidR="00304B6E" w:rsidRPr="00304B6E" w:rsidRDefault="00304B6E" w:rsidP="00961C3E">
            <w:r>
              <w:rPr>
                <w:rFonts w:hint="cs"/>
                <w:cs/>
              </w:rPr>
              <w:t>กำหนดรายละเอียดกิจกรรม</w:t>
            </w:r>
          </w:p>
        </w:tc>
        <w:tc>
          <w:tcPr>
            <w:tcW w:w="1145" w:type="dxa"/>
          </w:tcPr>
          <w:p w14:paraId="5D7A3BEB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35598D06" w14:textId="527AAFA8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7B1B06C" wp14:editId="06CA0AC3">
                  <wp:extent cx="122767" cy="197284"/>
                  <wp:effectExtent l="0" t="0" r="0" b="0"/>
                  <wp:docPr id="15" name="Graphic 1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4783F32D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3D50DDB0" w14:textId="77777777" w:rsidTr="00AD4293">
        <w:trPr>
          <w:trHeight w:val="127"/>
        </w:trPr>
        <w:tc>
          <w:tcPr>
            <w:tcW w:w="5148" w:type="dxa"/>
          </w:tcPr>
          <w:p w14:paraId="35927F54" w14:textId="744FE7DA" w:rsidR="00304B6E" w:rsidRPr="00304B6E" w:rsidRDefault="00304B6E" w:rsidP="00961C3E">
            <w:r>
              <w:rPr>
                <w:rFonts w:hint="cs"/>
                <w:cs/>
              </w:rPr>
              <w:t>กำหนดเงื่อนไขการเข้าร่วมกิจกรรม</w:t>
            </w:r>
          </w:p>
        </w:tc>
        <w:tc>
          <w:tcPr>
            <w:tcW w:w="1145" w:type="dxa"/>
          </w:tcPr>
          <w:p w14:paraId="502B90E2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32620000" w14:textId="5C0A9BB2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E03D535" wp14:editId="1417080E">
                  <wp:extent cx="122767" cy="197284"/>
                  <wp:effectExtent l="0" t="0" r="0" b="0"/>
                  <wp:docPr id="5" name="Graphic 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74A6C7EE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3C174180" w14:textId="77777777" w:rsidTr="00AD4293">
        <w:trPr>
          <w:trHeight w:val="131"/>
        </w:trPr>
        <w:tc>
          <w:tcPr>
            <w:tcW w:w="5148" w:type="dxa"/>
          </w:tcPr>
          <w:p w14:paraId="02C1860A" w14:textId="1C6D55E8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จัดการข้อมูลกิจกรรม</w:t>
            </w:r>
          </w:p>
        </w:tc>
        <w:tc>
          <w:tcPr>
            <w:tcW w:w="1145" w:type="dxa"/>
          </w:tcPr>
          <w:p w14:paraId="553FD259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0C757A54" w14:textId="4297C217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2FDB748" wp14:editId="6A6D3792">
                  <wp:extent cx="122767" cy="197284"/>
                  <wp:effectExtent l="0" t="0" r="0" b="0"/>
                  <wp:docPr id="6" name="Graphic 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11E29267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9A7CD0" w14:paraId="32DE9C1B" w14:textId="77777777" w:rsidTr="00AD4293">
        <w:trPr>
          <w:trHeight w:val="131"/>
        </w:trPr>
        <w:tc>
          <w:tcPr>
            <w:tcW w:w="5148" w:type="dxa"/>
          </w:tcPr>
          <w:p w14:paraId="64B03DE1" w14:textId="17DAEB5C" w:rsidR="009A7CD0" w:rsidRDefault="009A7CD0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ยกเลิกการจัดกิจกรรม</w:t>
            </w:r>
          </w:p>
        </w:tc>
        <w:tc>
          <w:tcPr>
            <w:tcW w:w="1145" w:type="dxa"/>
          </w:tcPr>
          <w:p w14:paraId="5842D09B" w14:textId="77777777" w:rsidR="009A7CD0" w:rsidRDefault="009A7CD0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1649AB6B" w14:textId="4483DA66" w:rsidR="009A7CD0" w:rsidRPr="00853C93" w:rsidRDefault="009A7CD0" w:rsidP="00304B6E">
            <w:pPr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15E5AD1" wp14:editId="6BCEBCA5">
                  <wp:extent cx="122767" cy="197284"/>
                  <wp:effectExtent l="0" t="0" r="0" b="0"/>
                  <wp:docPr id="16" name="Graphic 1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2341EAEF" w14:textId="77777777" w:rsidR="009A7CD0" w:rsidRDefault="009A7CD0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401170B2" w14:textId="77777777" w:rsidTr="00AD4293">
        <w:trPr>
          <w:trHeight w:val="127"/>
        </w:trPr>
        <w:tc>
          <w:tcPr>
            <w:tcW w:w="5148" w:type="dxa"/>
          </w:tcPr>
          <w:p w14:paraId="625575E3" w14:textId="77E46C0B" w:rsidR="00304B6E" w:rsidRPr="00FF41DA" w:rsidRDefault="00FF41DA" w:rsidP="00961C3E">
            <w:pPr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การเข้าร่วมกิจกรรม</w:t>
            </w:r>
          </w:p>
        </w:tc>
        <w:tc>
          <w:tcPr>
            <w:tcW w:w="1145" w:type="dxa"/>
          </w:tcPr>
          <w:p w14:paraId="03987436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0AAF00EE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76C35E9C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822D87" w14:paraId="2C8D6FBD" w14:textId="77777777" w:rsidTr="00AD4293">
        <w:trPr>
          <w:trHeight w:val="131"/>
        </w:trPr>
        <w:tc>
          <w:tcPr>
            <w:tcW w:w="5148" w:type="dxa"/>
          </w:tcPr>
          <w:p w14:paraId="66E975FC" w14:textId="3ED4B7D1" w:rsidR="00822D87" w:rsidRPr="00822D87" w:rsidRDefault="00822D87" w:rsidP="00961C3E">
            <w:r>
              <w:rPr>
                <w:rFonts w:hint="cs"/>
                <w:cs/>
              </w:rPr>
              <w:t>เรียกดูกิจกรรมที่เข้าร่วมได้</w:t>
            </w:r>
          </w:p>
        </w:tc>
        <w:tc>
          <w:tcPr>
            <w:tcW w:w="1145" w:type="dxa"/>
          </w:tcPr>
          <w:p w14:paraId="25603790" w14:textId="1774C71C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607428D" wp14:editId="0F912312">
                  <wp:extent cx="122767" cy="197284"/>
                  <wp:effectExtent l="0" t="0" r="0" b="0"/>
                  <wp:docPr id="7" name="Graphic 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7740622E" w14:textId="77777777" w:rsidR="00822D87" w:rsidRDefault="00822D87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7C037ADD" w14:textId="77777777" w:rsidR="00822D87" w:rsidRDefault="00822D87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45D2A139" w14:textId="77777777" w:rsidTr="00AD4293">
        <w:trPr>
          <w:trHeight w:val="131"/>
        </w:trPr>
        <w:tc>
          <w:tcPr>
            <w:tcW w:w="5148" w:type="dxa"/>
          </w:tcPr>
          <w:p w14:paraId="781D3766" w14:textId="2DC9963A" w:rsidR="00304B6E" w:rsidRPr="00304B6E" w:rsidRDefault="00FF41DA" w:rsidP="00961C3E">
            <w:r>
              <w:rPr>
                <w:rFonts w:hint="cs"/>
                <w:cs/>
              </w:rPr>
              <w:t>ส่งคำขอเข้าร่วมกิจกรรม</w:t>
            </w:r>
          </w:p>
        </w:tc>
        <w:tc>
          <w:tcPr>
            <w:tcW w:w="1145" w:type="dxa"/>
          </w:tcPr>
          <w:p w14:paraId="13E342FC" w14:textId="48E6F94F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FF72C6E" wp14:editId="287064E9">
                  <wp:extent cx="122767" cy="197284"/>
                  <wp:effectExtent l="0" t="0" r="0" b="0"/>
                  <wp:docPr id="8" name="Graphic 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108D8C00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2140964C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62767937" w14:textId="77777777" w:rsidTr="00AD4293">
        <w:trPr>
          <w:trHeight w:val="127"/>
        </w:trPr>
        <w:tc>
          <w:tcPr>
            <w:tcW w:w="5148" w:type="dxa"/>
          </w:tcPr>
          <w:p w14:paraId="3C7FE9B7" w14:textId="1FBEA980" w:rsidR="00304B6E" w:rsidRPr="00304B6E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ตรวจสอบข้อมูลกิจกรรม</w:t>
            </w:r>
          </w:p>
        </w:tc>
        <w:tc>
          <w:tcPr>
            <w:tcW w:w="1145" w:type="dxa"/>
          </w:tcPr>
          <w:p w14:paraId="1235DB70" w14:textId="13A52DD5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2DBF11C" wp14:editId="0ABDA9E0">
                  <wp:extent cx="122767" cy="197284"/>
                  <wp:effectExtent l="0" t="0" r="0" b="0"/>
                  <wp:docPr id="9" name="Graphic 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373015E1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4AC42970" w14:textId="77777777" w:rsidR="00304B6E" w:rsidRDefault="00304B6E" w:rsidP="00304B6E">
            <w:pPr>
              <w:jc w:val="center"/>
              <w:rPr>
                <w:b/>
                <w:bCs/>
              </w:rPr>
            </w:pPr>
          </w:p>
        </w:tc>
      </w:tr>
      <w:tr w:rsidR="00304B6E" w14:paraId="4DA179C9" w14:textId="77777777" w:rsidTr="00AD4293">
        <w:trPr>
          <w:trHeight w:val="131"/>
        </w:trPr>
        <w:tc>
          <w:tcPr>
            <w:tcW w:w="5148" w:type="dxa"/>
          </w:tcPr>
          <w:p w14:paraId="7615106A" w14:textId="59F9FDCC" w:rsidR="00FF41DA" w:rsidRPr="00304B6E" w:rsidRDefault="00FF41DA" w:rsidP="00961C3E">
            <w:r>
              <w:rPr>
                <w:rFonts w:hint="cs"/>
                <w:cs/>
              </w:rPr>
              <w:t>เรียกดูผู้เข้าร่วมกิจกรรม</w:t>
            </w:r>
          </w:p>
        </w:tc>
        <w:tc>
          <w:tcPr>
            <w:tcW w:w="1145" w:type="dxa"/>
          </w:tcPr>
          <w:p w14:paraId="21239FC1" w14:textId="44B1B094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FCFF654" wp14:editId="1829E92F">
                  <wp:extent cx="122767" cy="197284"/>
                  <wp:effectExtent l="0" t="0" r="0" b="0"/>
                  <wp:docPr id="11" name="Graphic 1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6EB482A8" w14:textId="3A5D3B8D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5C256A8" wp14:editId="2B833AFB">
                  <wp:extent cx="122767" cy="197284"/>
                  <wp:effectExtent l="0" t="0" r="0" b="0"/>
                  <wp:docPr id="10" name="Graphic 1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1E05552E" w14:textId="48682776" w:rsidR="00304B6E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EBEB547" wp14:editId="553D55B5">
                  <wp:extent cx="122767" cy="197284"/>
                  <wp:effectExtent l="0" t="0" r="0" b="0"/>
                  <wp:docPr id="12" name="Graphic 1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1DA" w14:paraId="3814F0D6" w14:textId="77777777" w:rsidTr="00AD4293">
        <w:trPr>
          <w:trHeight w:val="127"/>
        </w:trPr>
        <w:tc>
          <w:tcPr>
            <w:tcW w:w="5148" w:type="dxa"/>
          </w:tcPr>
          <w:p w14:paraId="0916C44C" w14:textId="16FFD20C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อนุมัติการเข้าร่วมกิจกรรม</w:t>
            </w:r>
          </w:p>
        </w:tc>
        <w:tc>
          <w:tcPr>
            <w:tcW w:w="1145" w:type="dxa"/>
          </w:tcPr>
          <w:p w14:paraId="49755619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3574E9A7" w14:textId="548F426D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6F43893" wp14:editId="322B253D">
                  <wp:extent cx="122767" cy="197284"/>
                  <wp:effectExtent l="0" t="0" r="0" b="0"/>
                  <wp:docPr id="13" name="Graphic 1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61348D13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5A27818A" w14:textId="77777777" w:rsidTr="00AD4293">
        <w:trPr>
          <w:trHeight w:val="131"/>
        </w:trPr>
        <w:tc>
          <w:tcPr>
            <w:tcW w:w="5148" w:type="dxa"/>
          </w:tcPr>
          <w:p w14:paraId="166820E7" w14:textId="56746C25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ออกจากกิจกรรม</w:t>
            </w:r>
          </w:p>
        </w:tc>
        <w:tc>
          <w:tcPr>
            <w:tcW w:w="1145" w:type="dxa"/>
          </w:tcPr>
          <w:p w14:paraId="33C30B9F" w14:textId="78FE66FA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2C1724A" wp14:editId="624A6942">
                  <wp:extent cx="122767" cy="197284"/>
                  <wp:effectExtent l="0" t="0" r="0" b="0"/>
                  <wp:docPr id="14" name="Graphic 1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5CA19419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3DBB6BE8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6D70FA2E" w14:textId="77777777" w:rsidTr="00AD4293">
        <w:trPr>
          <w:trHeight w:val="131"/>
        </w:trPr>
        <w:tc>
          <w:tcPr>
            <w:tcW w:w="5148" w:type="dxa"/>
          </w:tcPr>
          <w:p w14:paraId="38A1784E" w14:textId="544D2083" w:rsidR="00FF41DA" w:rsidRPr="00FF41DA" w:rsidRDefault="00FF41DA" w:rsidP="00961C3E">
            <w:pPr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การแสดงความคิดเห็นในกิจกรรม</w:t>
            </w:r>
          </w:p>
        </w:tc>
        <w:tc>
          <w:tcPr>
            <w:tcW w:w="1145" w:type="dxa"/>
          </w:tcPr>
          <w:p w14:paraId="259114C4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49D6612B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405A90C7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4ED78CEA" w14:textId="77777777" w:rsidTr="00AD4293">
        <w:trPr>
          <w:trHeight w:val="127"/>
        </w:trPr>
        <w:tc>
          <w:tcPr>
            <w:tcW w:w="5148" w:type="dxa"/>
          </w:tcPr>
          <w:p w14:paraId="223AB963" w14:textId="07BCCAC6" w:rsidR="00FF41DA" w:rsidRP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แสดงความคิดเห็นในกิจกรรม</w:t>
            </w:r>
          </w:p>
        </w:tc>
        <w:tc>
          <w:tcPr>
            <w:tcW w:w="1145" w:type="dxa"/>
          </w:tcPr>
          <w:p w14:paraId="41E6DC69" w14:textId="512A7EEA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653C321" wp14:editId="3671A6F3">
                  <wp:extent cx="122767" cy="197284"/>
                  <wp:effectExtent l="0" t="0" r="0" b="0"/>
                  <wp:docPr id="17" name="Graphic 1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50A292FE" w14:textId="59016958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63330AF" wp14:editId="14DF69A4">
                  <wp:extent cx="122767" cy="197284"/>
                  <wp:effectExtent l="0" t="0" r="0" b="0"/>
                  <wp:docPr id="18" name="Graphic 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07EDF4DE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59CBEB4F" w14:textId="77777777" w:rsidTr="00AD4293">
        <w:trPr>
          <w:trHeight w:val="131"/>
        </w:trPr>
        <w:tc>
          <w:tcPr>
            <w:tcW w:w="5148" w:type="dxa"/>
          </w:tcPr>
          <w:p w14:paraId="5015A148" w14:textId="5A8030F5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เรียกดูความคิดเห็นในกิจกรรม</w:t>
            </w:r>
          </w:p>
        </w:tc>
        <w:tc>
          <w:tcPr>
            <w:tcW w:w="1145" w:type="dxa"/>
          </w:tcPr>
          <w:p w14:paraId="68D927E3" w14:textId="37057618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79051E8" wp14:editId="26A30D4C">
                  <wp:extent cx="122767" cy="197284"/>
                  <wp:effectExtent l="0" t="0" r="0" b="0"/>
                  <wp:docPr id="19" name="Graphic 1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6DDC1C68" w14:textId="3CF7BF16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76A92E0" wp14:editId="1E9153B9">
                  <wp:extent cx="122767" cy="197284"/>
                  <wp:effectExtent l="0" t="0" r="0" b="0"/>
                  <wp:docPr id="20" name="Graphic 2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303AC608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0647F0A0" w14:textId="77777777" w:rsidTr="00AD4293">
        <w:trPr>
          <w:trHeight w:val="127"/>
        </w:trPr>
        <w:tc>
          <w:tcPr>
            <w:tcW w:w="5148" w:type="dxa"/>
          </w:tcPr>
          <w:p w14:paraId="3E45C38D" w14:textId="09F6C269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รายงานความคิดเห็นในกิจกรรม</w:t>
            </w:r>
          </w:p>
        </w:tc>
        <w:tc>
          <w:tcPr>
            <w:tcW w:w="1145" w:type="dxa"/>
          </w:tcPr>
          <w:p w14:paraId="156BCA32" w14:textId="15AD2482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E5E40E8" wp14:editId="70ECC82A">
                  <wp:extent cx="122767" cy="197284"/>
                  <wp:effectExtent l="0" t="0" r="0" b="0"/>
                  <wp:docPr id="21" name="Graphic 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6338AF10" w14:textId="7F0733DA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25D2369" wp14:editId="5A245EAA">
                  <wp:extent cx="122767" cy="197284"/>
                  <wp:effectExtent l="0" t="0" r="0" b="0"/>
                  <wp:docPr id="22" name="Graphic 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10A0DCEB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598D1FB7" w14:textId="77777777" w:rsidTr="00AD4293">
        <w:trPr>
          <w:trHeight w:val="131"/>
        </w:trPr>
        <w:tc>
          <w:tcPr>
            <w:tcW w:w="5148" w:type="dxa"/>
          </w:tcPr>
          <w:p w14:paraId="10E6E805" w14:textId="33A81D7F" w:rsidR="00FF41DA" w:rsidRPr="00FF41DA" w:rsidRDefault="00FF41DA" w:rsidP="00961C3E">
            <w:pPr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การประเมินกิจกรรม</w:t>
            </w:r>
          </w:p>
        </w:tc>
        <w:tc>
          <w:tcPr>
            <w:tcW w:w="1145" w:type="dxa"/>
          </w:tcPr>
          <w:p w14:paraId="055FBCA5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44D4BB97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302D6BCB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7DE1FEF3" w14:textId="77777777" w:rsidTr="00AD4293">
        <w:trPr>
          <w:trHeight w:val="127"/>
        </w:trPr>
        <w:tc>
          <w:tcPr>
            <w:tcW w:w="5148" w:type="dxa"/>
          </w:tcPr>
          <w:p w14:paraId="16068893" w14:textId="5C7FF2D5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ให้คะแนนกิจกรรม</w:t>
            </w:r>
          </w:p>
        </w:tc>
        <w:tc>
          <w:tcPr>
            <w:tcW w:w="1145" w:type="dxa"/>
          </w:tcPr>
          <w:p w14:paraId="13B221C2" w14:textId="2AE57EF2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143C21C" wp14:editId="5F7A8EDA">
                  <wp:extent cx="122767" cy="197284"/>
                  <wp:effectExtent l="0" t="0" r="0" b="0"/>
                  <wp:docPr id="23" name="Graphic 2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33C5C55A" w14:textId="30B9EE1F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7F0D973" wp14:editId="1DD307D7">
                  <wp:extent cx="122767" cy="197284"/>
                  <wp:effectExtent l="0" t="0" r="0" b="0"/>
                  <wp:docPr id="24" name="Graphic 2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4530D82D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1F47F7" w14:paraId="1C599569" w14:textId="77777777" w:rsidTr="00AD4293">
        <w:trPr>
          <w:trHeight w:val="131"/>
        </w:trPr>
        <w:tc>
          <w:tcPr>
            <w:tcW w:w="5148" w:type="dxa"/>
          </w:tcPr>
          <w:p w14:paraId="48727A71" w14:textId="77777777" w:rsidR="001F47F7" w:rsidRDefault="001F47F7" w:rsidP="001F47F7">
            <w:pPr>
              <w:rPr>
                <w:rFonts w:hint="cs"/>
                <w:cs/>
              </w:rPr>
            </w:pPr>
          </w:p>
        </w:tc>
        <w:tc>
          <w:tcPr>
            <w:tcW w:w="1145" w:type="dxa"/>
          </w:tcPr>
          <w:p w14:paraId="6AD02800" w14:textId="6A6CFD9F" w:rsidR="001F47F7" w:rsidRPr="00853C93" w:rsidRDefault="001F47F7" w:rsidP="001F47F7">
            <w:pPr>
              <w:jc w:val="center"/>
              <w:rPr>
                <w:rFonts w:asciiTheme="majorBidi" w:hAnsiTheme="majorBidi" w:cstheme="majorBidi"/>
                <w:noProof/>
              </w:rPr>
            </w:pPr>
            <w:r w:rsidRPr="00304B6E">
              <w:rPr>
                <w:rFonts w:hint="cs"/>
                <w:cs/>
              </w:rPr>
              <w:t>ผู้ใช้ทั่วไป</w:t>
            </w:r>
          </w:p>
        </w:tc>
        <w:tc>
          <w:tcPr>
            <w:tcW w:w="1574" w:type="dxa"/>
          </w:tcPr>
          <w:p w14:paraId="4E9B77DE" w14:textId="724ABB17" w:rsidR="001F47F7" w:rsidRPr="00853C93" w:rsidRDefault="001F47F7" w:rsidP="001F47F7">
            <w:pPr>
              <w:jc w:val="center"/>
              <w:rPr>
                <w:rFonts w:asciiTheme="majorBidi" w:hAnsiTheme="majorBidi" w:cstheme="majorBidi"/>
                <w:noProof/>
              </w:rPr>
            </w:pPr>
            <w:r w:rsidRPr="00304B6E">
              <w:rPr>
                <w:rFonts w:hint="cs"/>
                <w:cs/>
              </w:rPr>
              <w:t>ผู้เปิดกิจกรรม</w:t>
            </w:r>
          </w:p>
        </w:tc>
        <w:tc>
          <w:tcPr>
            <w:tcW w:w="1235" w:type="dxa"/>
          </w:tcPr>
          <w:p w14:paraId="3D5260D5" w14:textId="37F844A3" w:rsidR="001F47F7" w:rsidRDefault="001F47F7" w:rsidP="001F47F7">
            <w:pPr>
              <w:jc w:val="center"/>
              <w:rPr>
                <w:b/>
                <w:bCs/>
              </w:rPr>
            </w:pPr>
            <w:r w:rsidRPr="00304B6E">
              <w:rPr>
                <w:rFonts w:hint="cs"/>
                <w:cs/>
              </w:rPr>
              <w:t>ผู้ดูแล</w:t>
            </w:r>
          </w:p>
        </w:tc>
      </w:tr>
      <w:tr w:rsidR="001F47F7" w14:paraId="3F8A63C0" w14:textId="77777777" w:rsidTr="00AD4293">
        <w:trPr>
          <w:trHeight w:val="127"/>
        </w:trPr>
        <w:tc>
          <w:tcPr>
            <w:tcW w:w="5148" w:type="dxa"/>
          </w:tcPr>
          <w:p w14:paraId="3706B063" w14:textId="6B3A94AB" w:rsidR="001F47F7" w:rsidRDefault="001F47F7" w:rsidP="001F47F7">
            <w:pPr>
              <w:rPr>
                <w:rFonts w:hint="cs"/>
                <w:cs/>
              </w:rPr>
            </w:pPr>
            <w:r>
              <w:rPr>
                <w:rFonts w:hint="cs"/>
                <w:b/>
                <w:bCs/>
                <w:cs/>
              </w:rPr>
              <w:t>การประเมินกิจกรรม</w:t>
            </w:r>
          </w:p>
        </w:tc>
        <w:tc>
          <w:tcPr>
            <w:tcW w:w="1145" w:type="dxa"/>
          </w:tcPr>
          <w:p w14:paraId="16A9A32E" w14:textId="77777777" w:rsidR="001F47F7" w:rsidRPr="00853C93" w:rsidRDefault="001F47F7" w:rsidP="001F47F7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574" w:type="dxa"/>
          </w:tcPr>
          <w:p w14:paraId="04E5CDB1" w14:textId="77777777" w:rsidR="001F47F7" w:rsidRPr="00853C93" w:rsidRDefault="001F47F7" w:rsidP="001F47F7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235" w:type="dxa"/>
          </w:tcPr>
          <w:p w14:paraId="7F10B8B1" w14:textId="77777777" w:rsidR="001F47F7" w:rsidRDefault="001F47F7" w:rsidP="001F47F7">
            <w:pPr>
              <w:jc w:val="center"/>
              <w:rPr>
                <w:b/>
                <w:bCs/>
              </w:rPr>
            </w:pPr>
          </w:p>
        </w:tc>
      </w:tr>
      <w:tr w:rsidR="00FF41DA" w14:paraId="10482BF5" w14:textId="77777777" w:rsidTr="00AD4293">
        <w:trPr>
          <w:trHeight w:val="131"/>
        </w:trPr>
        <w:tc>
          <w:tcPr>
            <w:tcW w:w="5148" w:type="dxa"/>
          </w:tcPr>
          <w:p w14:paraId="61FEB0DA" w14:textId="0E565CE0" w:rsidR="00FF41DA" w:rsidRDefault="00FF41DA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แสดงความคิดเห็นหลังจากเข้าร่วมกิจกรรม</w:t>
            </w:r>
          </w:p>
        </w:tc>
        <w:tc>
          <w:tcPr>
            <w:tcW w:w="1145" w:type="dxa"/>
          </w:tcPr>
          <w:p w14:paraId="02D38FB6" w14:textId="7EAD551D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AA72954" wp14:editId="59E955A7">
                  <wp:extent cx="122767" cy="197284"/>
                  <wp:effectExtent l="0" t="0" r="0" b="0"/>
                  <wp:docPr id="25" name="Graphic 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093CFDE8" w14:textId="4EA93313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C195205" wp14:editId="026C55CC">
                  <wp:extent cx="122767" cy="197284"/>
                  <wp:effectExtent l="0" t="0" r="0" b="0"/>
                  <wp:docPr id="26" name="Graphic 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03E55706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4EF52717" w14:textId="77777777" w:rsidTr="00AD4293">
        <w:trPr>
          <w:trHeight w:val="127"/>
        </w:trPr>
        <w:tc>
          <w:tcPr>
            <w:tcW w:w="5148" w:type="dxa"/>
          </w:tcPr>
          <w:p w14:paraId="4BC32919" w14:textId="1679156C" w:rsidR="00FF41DA" w:rsidRPr="00822D87" w:rsidRDefault="00822D87" w:rsidP="00961C3E">
            <w:pPr>
              <w:rPr>
                <w:b/>
                <w:bCs/>
              </w:rPr>
            </w:pPr>
            <w:r w:rsidRPr="00822D87">
              <w:rPr>
                <w:rFonts w:hint="cs"/>
                <w:b/>
                <w:bCs/>
                <w:cs/>
              </w:rPr>
              <w:t>ข้อมูลผู้ใช้งานทั่วไป</w:t>
            </w:r>
          </w:p>
        </w:tc>
        <w:tc>
          <w:tcPr>
            <w:tcW w:w="1145" w:type="dxa"/>
          </w:tcPr>
          <w:p w14:paraId="190C8019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0F9AF4A9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46A8A600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FF41DA" w14:paraId="6C2DF9CA" w14:textId="77777777" w:rsidTr="00AD4293">
        <w:trPr>
          <w:trHeight w:val="131"/>
        </w:trPr>
        <w:tc>
          <w:tcPr>
            <w:tcW w:w="5148" w:type="dxa"/>
          </w:tcPr>
          <w:p w14:paraId="56BCDDB9" w14:textId="49D48F9A" w:rsidR="00FF41DA" w:rsidRDefault="00822D87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จัดการข้อมูลผู้ใช้</w:t>
            </w:r>
          </w:p>
        </w:tc>
        <w:tc>
          <w:tcPr>
            <w:tcW w:w="1145" w:type="dxa"/>
          </w:tcPr>
          <w:p w14:paraId="2692EE7B" w14:textId="48308F05" w:rsidR="00FF41DA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9EB8551" wp14:editId="2B662761">
                  <wp:extent cx="122767" cy="197284"/>
                  <wp:effectExtent l="0" t="0" r="0" b="0"/>
                  <wp:docPr id="27" name="Graphic 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6DD3AA37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6C35EF65" w14:textId="77777777" w:rsidR="00FF41DA" w:rsidRDefault="00FF41DA" w:rsidP="00304B6E">
            <w:pPr>
              <w:jc w:val="center"/>
              <w:rPr>
                <w:b/>
                <w:bCs/>
              </w:rPr>
            </w:pPr>
          </w:p>
        </w:tc>
      </w:tr>
      <w:tr w:rsidR="00822D87" w14:paraId="7DF67A12" w14:textId="77777777" w:rsidTr="00AD4293">
        <w:trPr>
          <w:trHeight w:val="131"/>
        </w:trPr>
        <w:tc>
          <w:tcPr>
            <w:tcW w:w="5148" w:type="dxa"/>
          </w:tcPr>
          <w:p w14:paraId="307A7803" w14:textId="475C5357" w:rsidR="00822D87" w:rsidRDefault="00822D87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เรียกดูรายละเอียดผู้ใช้</w:t>
            </w:r>
          </w:p>
        </w:tc>
        <w:tc>
          <w:tcPr>
            <w:tcW w:w="1145" w:type="dxa"/>
          </w:tcPr>
          <w:p w14:paraId="655AD558" w14:textId="03B35325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1896AF1" wp14:editId="5FD85160">
                  <wp:extent cx="122767" cy="197284"/>
                  <wp:effectExtent l="0" t="0" r="0" b="0"/>
                  <wp:docPr id="28" name="Graphic 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68B76B08" w14:textId="4AD42DC6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8ECDC72" wp14:editId="41D1E13F">
                  <wp:extent cx="122767" cy="197284"/>
                  <wp:effectExtent l="0" t="0" r="0" b="0"/>
                  <wp:docPr id="30" name="Graphic 3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5F91F87B" w14:textId="767B6B20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7C9A26F" wp14:editId="0D696740">
                  <wp:extent cx="122767" cy="197284"/>
                  <wp:effectExtent l="0" t="0" r="0" b="0"/>
                  <wp:docPr id="29" name="Graphic 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D87" w14:paraId="45B36970" w14:textId="77777777" w:rsidTr="00AD4293">
        <w:trPr>
          <w:trHeight w:val="127"/>
        </w:trPr>
        <w:tc>
          <w:tcPr>
            <w:tcW w:w="5148" w:type="dxa"/>
          </w:tcPr>
          <w:p w14:paraId="6C339240" w14:textId="119B50FA" w:rsidR="00822D87" w:rsidRDefault="00822D87" w:rsidP="00961C3E">
            <w:pPr>
              <w:rPr>
                <w:cs/>
              </w:rPr>
            </w:pPr>
            <w:r>
              <w:rPr>
                <w:rFonts w:hint="cs"/>
                <w:cs/>
              </w:rPr>
              <w:t>เรียกดูประวัติการเข้าร่วมกิจกรรม</w:t>
            </w:r>
          </w:p>
        </w:tc>
        <w:tc>
          <w:tcPr>
            <w:tcW w:w="1145" w:type="dxa"/>
          </w:tcPr>
          <w:p w14:paraId="117E8894" w14:textId="5A9051AA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D99DDD1" wp14:editId="42DF8CD1">
                  <wp:extent cx="122767" cy="197284"/>
                  <wp:effectExtent l="0" t="0" r="0" b="0"/>
                  <wp:docPr id="31" name="Graphic 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3E4A5BD3" w14:textId="12D4DF95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B922415" wp14:editId="007F0204">
                  <wp:extent cx="122767" cy="197284"/>
                  <wp:effectExtent l="0" t="0" r="0" b="0"/>
                  <wp:docPr id="32" name="Graphic 3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45B1811F" w14:textId="17C658C2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F47CBF7" wp14:editId="70689320">
                  <wp:extent cx="122767" cy="197284"/>
                  <wp:effectExtent l="0" t="0" r="0" b="0"/>
                  <wp:docPr id="33" name="Graphic 3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D87" w14:paraId="76D3E9FE" w14:textId="77777777" w:rsidTr="00AD4293">
        <w:trPr>
          <w:trHeight w:val="131"/>
        </w:trPr>
        <w:tc>
          <w:tcPr>
            <w:tcW w:w="5148" w:type="dxa"/>
          </w:tcPr>
          <w:p w14:paraId="26D1D66C" w14:textId="43B14D7B" w:rsidR="00822D87" w:rsidRDefault="00822D87" w:rsidP="00961C3E">
            <w:pPr>
              <w:rPr>
                <w:cs/>
              </w:rPr>
            </w:pPr>
            <w:r>
              <w:rPr>
                <w:rFonts w:hint="cs"/>
                <w:cs/>
              </w:rPr>
              <w:t>รายงานผู้ใช้งาน</w:t>
            </w:r>
          </w:p>
        </w:tc>
        <w:tc>
          <w:tcPr>
            <w:tcW w:w="1145" w:type="dxa"/>
          </w:tcPr>
          <w:p w14:paraId="5B1BC247" w14:textId="2589D946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4612334" wp14:editId="0D905464">
                  <wp:extent cx="122767" cy="197284"/>
                  <wp:effectExtent l="0" t="0" r="0" b="0"/>
                  <wp:docPr id="34" name="Graphic 3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4" w:type="dxa"/>
          </w:tcPr>
          <w:p w14:paraId="52F8FDDA" w14:textId="408A1B6C" w:rsidR="00822D87" w:rsidRDefault="009A7CD0" w:rsidP="00304B6E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D4AC7F8" wp14:editId="08E61E62">
                  <wp:extent cx="122767" cy="197284"/>
                  <wp:effectExtent l="0" t="0" r="0" b="0"/>
                  <wp:docPr id="35" name="Graphic 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</w:tcPr>
          <w:p w14:paraId="352F68CA" w14:textId="77777777" w:rsidR="00822D87" w:rsidRDefault="00822D87" w:rsidP="00304B6E">
            <w:pPr>
              <w:jc w:val="center"/>
              <w:rPr>
                <w:b/>
                <w:bCs/>
              </w:rPr>
            </w:pPr>
          </w:p>
        </w:tc>
      </w:tr>
      <w:tr w:rsidR="006D47ED" w14:paraId="3C9191AB" w14:textId="77777777" w:rsidTr="00AD4293">
        <w:trPr>
          <w:trHeight w:val="127"/>
        </w:trPr>
        <w:tc>
          <w:tcPr>
            <w:tcW w:w="5148" w:type="dxa"/>
          </w:tcPr>
          <w:p w14:paraId="0BFB74E2" w14:textId="77777777" w:rsidR="006D47ED" w:rsidRPr="00304B6E" w:rsidRDefault="006D47ED" w:rsidP="000F4D80">
            <w:pPr>
              <w:rPr>
                <w:cs/>
              </w:rPr>
            </w:pPr>
            <w:r>
              <w:rPr>
                <w:rFonts w:hint="cs"/>
                <w:cs/>
              </w:rPr>
              <w:t>ระงับบัญชีผู้ใช้งาน</w:t>
            </w:r>
          </w:p>
        </w:tc>
        <w:tc>
          <w:tcPr>
            <w:tcW w:w="1145" w:type="dxa"/>
          </w:tcPr>
          <w:p w14:paraId="48BFAD7C" w14:textId="77777777" w:rsidR="006D47ED" w:rsidRDefault="006D47ED" w:rsidP="000F4D80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</w:tcPr>
          <w:p w14:paraId="7C6F4E67" w14:textId="77777777" w:rsidR="006D47ED" w:rsidRDefault="006D47ED" w:rsidP="000F4D80">
            <w:pPr>
              <w:jc w:val="center"/>
              <w:rPr>
                <w:b/>
                <w:bCs/>
              </w:rPr>
            </w:pPr>
          </w:p>
        </w:tc>
        <w:tc>
          <w:tcPr>
            <w:tcW w:w="1235" w:type="dxa"/>
          </w:tcPr>
          <w:p w14:paraId="551FB5E2" w14:textId="77777777" w:rsidR="006D47ED" w:rsidRDefault="006D47ED" w:rsidP="000F4D80">
            <w:pPr>
              <w:jc w:val="center"/>
              <w:rPr>
                <w:b/>
                <w:bCs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78E1C8C" wp14:editId="61E9EF03">
                  <wp:extent cx="122767" cy="197284"/>
                  <wp:effectExtent l="0" t="0" r="0" b="0"/>
                  <wp:docPr id="36" name="Graphic 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20750C" w14:textId="77777777" w:rsidR="00AD4293" w:rsidRDefault="00AD4293" w:rsidP="00B66B5B">
      <w:pPr>
        <w:ind w:firstLine="360"/>
        <w:rPr>
          <w:b/>
          <w:bCs/>
        </w:rPr>
      </w:pPr>
    </w:p>
    <w:p w14:paraId="0E74138E" w14:textId="3CF3841F" w:rsidR="00B66B5B" w:rsidRDefault="00847EA1" w:rsidP="00B66B5B">
      <w:pPr>
        <w:ind w:firstLine="360"/>
        <w:rPr>
          <w:b/>
          <w:bCs/>
        </w:rPr>
      </w:pPr>
      <w:r w:rsidRPr="00DB4ADD">
        <w:rPr>
          <w:b/>
          <w:bCs/>
        </w:rPr>
        <w:t xml:space="preserve">4.2 </w:t>
      </w:r>
      <w:r w:rsidR="00961C3E" w:rsidRPr="00DB4ADD">
        <w:rPr>
          <w:b/>
          <w:bCs/>
        </w:rPr>
        <w:t>DFD</w:t>
      </w:r>
    </w:p>
    <w:p w14:paraId="3BC619CD" w14:textId="78A11A40" w:rsidR="008B43A1" w:rsidRDefault="00AD4293" w:rsidP="00B66B5B">
      <w:pPr>
        <w:ind w:firstLine="36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32B3B90" wp14:editId="7A26B9F8">
            <wp:simplePos x="0" y="0"/>
            <wp:positionH relativeFrom="margin">
              <wp:align>center</wp:align>
            </wp:positionH>
            <wp:positionV relativeFrom="margin">
              <wp:posOffset>3756639</wp:posOffset>
            </wp:positionV>
            <wp:extent cx="6612890" cy="4091305"/>
            <wp:effectExtent l="0" t="0" r="0" b="444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3A1" w:rsidRPr="008B43A1">
        <w:rPr>
          <w:b/>
          <w:bCs/>
        </w:rPr>
        <w:t>Level 1</w:t>
      </w:r>
    </w:p>
    <w:p w14:paraId="26896902" w14:textId="2A2C17FD" w:rsidR="008B43A1" w:rsidRDefault="008B43A1" w:rsidP="00B66B5B">
      <w:pPr>
        <w:ind w:firstLine="360"/>
        <w:rPr>
          <w:b/>
          <w:bCs/>
        </w:rPr>
      </w:pPr>
    </w:p>
    <w:p w14:paraId="2571B3F7" w14:textId="2D2A6647" w:rsidR="008B43A1" w:rsidRDefault="008B43A1" w:rsidP="00B66B5B">
      <w:pPr>
        <w:ind w:firstLine="360"/>
        <w:rPr>
          <w:rFonts w:hint="cs"/>
          <w:b/>
          <w:bCs/>
        </w:rPr>
      </w:pPr>
    </w:p>
    <w:p w14:paraId="1D878CCF" w14:textId="48653449" w:rsidR="008B43A1" w:rsidRDefault="00AD4293" w:rsidP="008B43A1">
      <w:pPr>
        <w:rPr>
          <w:rFonts w:cs="TH SarabunPSK"/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6346535" wp14:editId="76D6AE6F">
            <wp:simplePos x="0" y="0"/>
            <wp:positionH relativeFrom="margin">
              <wp:align>center</wp:align>
            </wp:positionH>
            <wp:positionV relativeFrom="margin">
              <wp:posOffset>313690</wp:posOffset>
            </wp:positionV>
            <wp:extent cx="5400675" cy="3363553"/>
            <wp:effectExtent l="0" t="0" r="0" b="889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6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3A1" w:rsidRPr="008B43A1">
        <w:rPr>
          <w:b/>
          <w:bCs/>
        </w:rPr>
        <w:t xml:space="preserve">Level </w:t>
      </w:r>
      <w:r w:rsidR="008B43A1">
        <w:rPr>
          <w:b/>
          <w:bCs/>
        </w:rPr>
        <w:t xml:space="preserve">2 : </w:t>
      </w:r>
      <w:r w:rsidR="008B43A1" w:rsidRPr="008B43A1">
        <w:rPr>
          <w:rFonts w:cs="TH SarabunPSK"/>
          <w:b/>
          <w:bCs/>
          <w:cs/>
        </w:rPr>
        <w:t>การเปิดกิจกรรม</w:t>
      </w:r>
    </w:p>
    <w:p w14:paraId="22BAFAE9" w14:textId="1A2A8DB2" w:rsidR="001F47F7" w:rsidRDefault="001F47F7" w:rsidP="008B43A1">
      <w:pPr>
        <w:rPr>
          <w:rFonts w:cs="TH SarabunPSK"/>
          <w:b/>
          <w:bCs/>
        </w:rPr>
      </w:pPr>
    </w:p>
    <w:p w14:paraId="685E9F60" w14:textId="779A8E20" w:rsidR="001F47F7" w:rsidRDefault="001F47F7" w:rsidP="008B43A1">
      <w:pPr>
        <w:rPr>
          <w:rFonts w:cs="TH SarabunPSK"/>
          <w:b/>
          <w:bCs/>
        </w:rPr>
      </w:pPr>
    </w:p>
    <w:p w14:paraId="6F914AE8" w14:textId="33F393C1" w:rsidR="001F47F7" w:rsidRDefault="001F47F7" w:rsidP="008B43A1">
      <w:pPr>
        <w:rPr>
          <w:rFonts w:cs="TH SarabunPSK"/>
          <w:b/>
          <w:bCs/>
        </w:rPr>
      </w:pPr>
    </w:p>
    <w:p w14:paraId="22781521" w14:textId="73CF476F" w:rsidR="001F47F7" w:rsidRDefault="001F47F7" w:rsidP="008B43A1">
      <w:pPr>
        <w:rPr>
          <w:rFonts w:cs="TH SarabunPSK"/>
          <w:b/>
          <w:bCs/>
        </w:rPr>
      </w:pPr>
    </w:p>
    <w:p w14:paraId="71F47338" w14:textId="59C4E77F" w:rsidR="001F47F7" w:rsidRDefault="001F47F7" w:rsidP="008B43A1">
      <w:pPr>
        <w:rPr>
          <w:rFonts w:cs="TH SarabunPSK"/>
          <w:b/>
          <w:bCs/>
        </w:rPr>
      </w:pPr>
    </w:p>
    <w:p w14:paraId="71F1E21A" w14:textId="42287815" w:rsidR="001F47F7" w:rsidRDefault="001F47F7" w:rsidP="008B43A1">
      <w:pPr>
        <w:rPr>
          <w:rFonts w:cs="TH SarabunPSK"/>
          <w:b/>
          <w:bCs/>
        </w:rPr>
      </w:pPr>
    </w:p>
    <w:p w14:paraId="1B19B455" w14:textId="4E5B28E3" w:rsidR="001F47F7" w:rsidRDefault="001F47F7" w:rsidP="008B43A1">
      <w:pPr>
        <w:rPr>
          <w:rFonts w:cs="TH SarabunPSK"/>
          <w:b/>
          <w:bCs/>
        </w:rPr>
      </w:pPr>
    </w:p>
    <w:p w14:paraId="24F3C267" w14:textId="0094EDBC" w:rsidR="001F47F7" w:rsidRDefault="00AD4293" w:rsidP="008B43A1">
      <w:pPr>
        <w:rPr>
          <w:rFonts w:hint="cs"/>
          <w:b/>
          <w:bCs/>
        </w:rPr>
      </w:pPr>
      <w:r>
        <w:rPr>
          <w:rFonts w:cs="TH SarabunPSK"/>
          <w:b/>
          <w:bCs/>
          <w:cs/>
        </w:rPr>
        <w:br/>
      </w:r>
    </w:p>
    <w:p w14:paraId="4A989ACA" w14:textId="31A2E1D8" w:rsidR="001F47F7" w:rsidRDefault="00AD4293" w:rsidP="001F47F7">
      <w:pPr>
        <w:rPr>
          <w:rFonts w:cs="TH SarabunPSK"/>
          <w:b/>
          <w:bCs/>
        </w:rPr>
      </w:pPr>
      <w:r>
        <w:rPr>
          <w:rFonts w:cs="TH SarabunPSK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BB9E6DF" wp14:editId="34AF6134">
            <wp:simplePos x="0" y="0"/>
            <wp:positionH relativeFrom="margin">
              <wp:align>center</wp:align>
            </wp:positionH>
            <wp:positionV relativeFrom="margin">
              <wp:posOffset>4747260</wp:posOffset>
            </wp:positionV>
            <wp:extent cx="5404104" cy="3411705"/>
            <wp:effectExtent l="0" t="0" r="635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4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7F7" w:rsidRPr="008B43A1">
        <w:rPr>
          <w:b/>
          <w:bCs/>
        </w:rPr>
        <w:t xml:space="preserve">Level </w:t>
      </w:r>
      <w:r w:rsidR="001F47F7">
        <w:rPr>
          <w:b/>
          <w:bCs/>
        </w:rPr>
        <w:t xml:space="preserve">2 : </w:t>
      </w:r>
      <w:r w:rsidR="001F47F7">
        <w:rPr>
          <w:rFonts w:hint="cs"/>
          <w:b/>
          <w:bCs/>
          <w:cs/>
        </w:rPr>
        <w:t>การ</w:t>
      </w:r>
      <w:r w:rsidR="001F47F7" w:rsidRPr="008B43A1">
        <w:rPr>
          <w:rFonts w:cs="TH SarabunPSK"/>
          <w:b/>
          <w:bCs/>
          <w:cs/>
        </w:rPr>
        <w:t>แสดงความคิดเห็น</w:t>
      </w:r>
    </w:p>
    <w:p w14:paraId="7180A6AB" w14:textId="77777777" w:rsidR="00AD4293" w:rsidRDefault="00AD4293" w:rsidP="001F47F7">
      <w:pPr>
        <w:rPr>
          <w:rFonts w:hint="cs"/>
          <w:b/>
          <w:bCs/>
        </w:rPr>
      </w:pPr>
    </w:p>
    <w:p w14:paraId="27C8E378" w14:textId="71A4A8D6" w:rsidR="008B43A1" w:rsidRDefault="00AD4293" w:rsidP="001F47F7">
      <w:pPr>
        <w:ind w:firstLine="360"/>
        <w:rPr>
          <w:rFonts w:cs="TH SarabunPSK"/>
          <w:b/>
          <w:bCs/>
        </w:rPr>
      </w:pPr>
      <w:r>
        <w:rPr>
          <w:rFonts w:cs="TH SarabunPSK"/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F7D3F2C" wp14:editId="5B1FB223">
            <wp:simplePos x="0" y="0"/>
            <wp:positionH relativeFrom="margin">
              <wp:align>center</wp:align>
            </wp:positionH>
            <wp:positionV relativeFrom="margin">
              <wp:posOffset>405765</wp:posOffset>
            </wp:positionV>
            <wp:extent cx="5404104" cy="2108115"/>
            <wp:effectExtent l="0" t="0" r="6350" b="698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210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172" w:rsidRPr="008B43A1">
        <w:rPr>
          <w:b/>
          <w:bCs/>
        </w:rPr>
        <w:t xml:space="preserve">Level </w:t>
      </w:r>
      <w:r w:rsidR="00927172">
        <w:rPr>
          <w:b/>
          <w:bCs/>
        </w:rPr>
        <w:t xml:space="preserve">2 : </w:t>
      </w:r>
      <w:r w:rsidR="00927172" w:rsidRPr="00927172">
        <w:rPr>
          <w:rFonts w:cs="TH SarabunPSK"/>
          <w:b/>
          <w:bCs/>
          <w:cs/>
        </w:rPr>
        <w:t>ประเมินกิจกรรม</w:t>
      </w:r>
    </w:p>
    <w:p w14:paraId="2C704566" w14:textId="7F334977" w:rsidR="001F47F7" w:rsidRDefault="001F47F7" w:rsidP="001F47F7">
      <w:pPr>
        <w:ind w:firstLine="360"/>
        <w:rPr>
          <w:rFonts w:cs="TH SarabunPSK"/>
          <w:b/>
          <w:bCs/>
        </w:rPr>
      </w:pPr>
    </w:p>
    <w:p w14:paraId="63B0082E" w14:textId="1DB4FBA6" w:rsidR="001F47F7" w:rsidRDefault="001F47F7" w:rsidP="001F47F7">
      <w:pPr>
        <w:ind w:firstLine="360"/>
        <w:rPr>
          <w:rFonts w:cs="TH SarabunPSK"/>
          <w:b/>
          <w:bCs/>
        </w:rPr>
      </w:pPr>
    </w:p>
    <w:p w14:paraId="160739B6" w14:textId="4C5846E5" w:rsidR="001F47F7" w:rsidRDefault="001F47F7" w:rsidP="001F47F7">
      <w:pPr>
        <w:ind w:firstLine="360"/>
        <w:rPr>
          <w:rFonts w:cs="TH SarabunPSK"/>
          <w:b/>
          <w:bCs/>
        </w:rPr>
      </w:pPr>
    </w:p>
    <w:p w14:paraId="11E971AB" w14:textId="33D4E7FD" w:rsidR="001F47F7" w:rsidRDefault="001F47F7" w:rsidP="001F47F7">
      <w:pPr>
        <w:ind w:firstLine="360"/>
        <w:rPr>
          <w:rFonts w:cs="TH SarabunPSK"/>
          <w:b/>
          <w:bCs/>
        </w:rPr>
      </w:pPr>
    </w:p>
    <w:p w14:paraId="5E6F3264" w14:textId="59FB1175" w:rsidR="001F47F7" w:rsidRDefault="001F47F7" w:rsidP="001F47F7">
      <w:pPr>
        <w:ind w:firstLine="360"/>
        <w:rPr>
          <w:rFonts w:cs="TH SarabunPSK"/>
          <w:b/>
          <w:bCs/>
        </w:rPr>
      </w:pPr>
    </w:p>
    <w:p w14:paraId="6F4C1202" w14:textId="4C6F262A" w:rsidR="008B43A1" w:rsidRDefault="00927172" w:rsidP="00927172">
      <w:pPr>
        <w:ind w:left="360"/>
        <w:rPr>
          <w:rFonts w:cs="TH SarabunPSK"/>
          <w:b/>
          <w:bCs/>
        </w:rPr>
      </w:pPr>
      <w:r>
        <w:rPr>
          <w:rFonts w:cs="TH SarabunPSK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2FE9807E" wp14:editId="30E721BD">
            <wp:simplePos x="0" y="0"/>
            <wp:positionH relativeFrom="margin">
              <wp:align>center</wp:align>
            </wp:positionH>
            <wp:positionV relativeFrom="margin">
              <wp:posOffset>3212465</wp:posOffset>
            </wp:positionV>
            <wp:extent cx="5404104" cy="4447339"/>
            <wp:effectExtent l="0" t="0" r="6350" b="0"/>
            <wp:wrapSquare wrapText="bothSides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4447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H SarabunPSK"/>
          <w:b/>
          <w:bCs/>
        </w:rPr>
        <w:br/>
      </w:r>
      <w:r w:rsidRPr="008B43A1">
        <w:rPr>
          <w:b/>
          <w:bCs/>
        </w:rPr>
        <w:t xml:space="preserve">Level </w:t>
      </w:r>
      <w:r>
        <w:rPr>
          <w:b/>
          <w:bCs/>
        </w:rPr>
        <w:t xml:space="preserve">2 : </w:t>
      </w:r>
      <w:r w:rsidRPr="00927172">
        <w:rPr>
          <w:rFonts w:cs="TH SarabunPSK"/>
          <w:b/>
          <w:bCs/>
          <w:cs/>
        </w:rPr>
        <w:t>การเข้าร่วม</w:t>
      </w:r>
    </w:p>
    <w:p w14:paraId="5DF30C97" w14:textId="2E062F0C" w:rsidR="008B43A1" w:rsidRDefault="008B43A1" w:rsidP="00B66B5B">
      <w:pPr>
        <w:ind w:firstLine="360"/>
        <w:rPr>
          <w:b/>
          <w:bCs/>
        </w:rPr>
      </w:pPr>
    </w:p>
    <w:p w14:paraId="3E479B9A" w14:textId="77777777" w:rsidR="00AD4293" w:rsidRDefault="00AD4293" w:rsidP="00B66B5B">
      <w:pPr>
        <w:ind w:firstLine="360"/>
        <w:rPr>
          <w:rFonts w:hint="cs"/>
          <w:b/>
          <w:bCs/>
        </w:rPr>
      </w:pPr>
    </w:p>
    <w:p w14:paraId="572D7EC6" w14:textId="1D24B5A0" w:rsidR="00961C3E" w:rsidRDefault="00847EA1" w:rsidP="00B66B5B">
      <w:pPr>
        <w:ind w:firstLine="360"/>
        <w:rPr>
          <w:b/>
          <w:bCs/>
        </w:rPr>
      </w:pPr>
      <w:r>
        <w:rPr>
          <w:b/>
          <w:bCs/>
        </w:rPr>
        <w:lastRenderedPageBreak/>
        <w:t xml:space="preserve">4.3 </w:t>
      </w:r>
      <w:r w:rsidR="00961C3E">
        <w:rPr>
          <w:b/>
          <w:bCs/>
        </w:rPr>
        <w:t>Database</w:t>
      </w:r>
    </w:p>
    <w:p w14:paraId="29E35332" w14:textId="7467CF18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1B807852" w14:textId="3992D5DF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256512E1" w14:textId="4E12FB5F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4B86C1F7" w14:textId="60DC679F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2C8C16E0" w14:textId="02802A23" w:rsidR="00043D57" w:rsidRDefault="00927172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54AE3D0C" wp14:editId="0CA4B97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933690" cy="4895215"/>
            <wp:effectExtent l="0" t="4763" r="5398" b="5397"/>
            <wp:wrapSquare wrapText="bothSides"/>
            <wp:docPr id="39" name="Picture 3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schematic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369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6B626" w14:textId="39F353F2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39301D29" w14:textId="5402DDEC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4E8C1027" w14:textId="7D7078D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3E22D4D6" w14:textId="11CE553A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4E085D45" w14:textId="218DC6DE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3993F855" w14:textId="50C4AC46" w:rsidR="00043D57" w:rsidRPr="0016273F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  <w:color w:val="FFFFFF" w:themeColor="background1"/>
          <w14:textFill>
            <w14:noFill/>
          </w14:textFill>
        </w:rPr>
      </w:pPr>
    </w:p>
    <w:p w14:paraId="383A7A55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14555351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067A8A5E" w14:textId="1702B2D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72CB1F6A" w14:textId="641B33FB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73E467A4" w14:textId="0AFB8046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0181E1BD" w14:textId="198A86E1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7E72E439" w14:textId="0111E08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5C721218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1F880198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251CB44B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257FB9FD" w14:textId="77777777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43F78E25" w14:textId="299881B0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5AB41221" w14:textId="492869FC" w:rsidR="00927172" w:rsidRDefault="00927172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2E76B4E6" w14:textId="77777777" w:rsidR="00927172" w:rsidRDefault="00927172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3F7A2502" w14:textId="04C99F3F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1D67E027" w14:textId="52658078" w:rsidR="00043D57" w:rsidRDefault="00043D57" w:rsidP="002E553C">
      <w:pPr>
        <w:pStyle w:val="ListParagraph"/>
        <w:numPr>
          <w:ilvl w:val="0"/>
          <w:numId w:val="0"/>
        </w:numPr>
        <w:ind w:left="360"/>
        <w:rPr>
          <w:b/>
          <w:bCs/>
        </w:rPr>
      </w:pPr>
    </w:p>
    <w:p w14:paraId="75DB006B" w14:textId="1047EBCC" w:rsidR="00ED6E1B" w:rsidRDefault="00ED6E1B" w:rsidP="00ED6E1B">
      <w:pPr>
        <w:pStyle w:val="ListParagraph"/>
        <w:numPr>
          <w:ilvl w:val="0"/>
          <w:numId w:val="6"/>
        </w:numPr>
        <w:rPr>
          <w:b/>
          <w:bCs/>
        </w:rPr>
      </w:pPr>
      <w:r w:rsidRPr="00043D57">
        <w:rPr>
          <w:rFonts w:hint="cs"/>
          <w:b/>
          <w:bCs/>
          <w:cs/>
        </w:rPr>
        <w:lastRenderedPageBreak/>
        <w:t>ภาคผนวก</w:t>
      </w:r>
    </w:p>
    <w:p w14:paraId="73D826A9" w14:textId="56498EC5" w:rsidR="002E553C" w:rsidRDefault="00ED6E1B" w:rsidP="00ED6E1B">
      <w:pPr>
        <w:pStyle w:val="ListParagraph"/>
        <w:numPr>
          <w:ilvl w:val="0"/>
          <w:numId w:val="0"/>
        </w:numPr>
        <w:ind w:left="360"/>
        <w:rPr>
          <w:b/>
          <w:bCs/>
        </w:rPr>
      </w:pPr>
      <w:r>
        <w:rPr>
          <w:rFonts w:hint="cs"/>
          <w:b/>
          <w:bCs/>
          <w:cs/>
        </w:rPr>
        <w:t xml:space="preserve">5.1 </w:t>
      </w:r>
      <w:r>
        <w:rPr>
          <w:b/>
          <w:bCs/>
        </w:rPr>
        <w:t>G</w:t>
      </w:r>
      <w:r w:rsidRPr="00ED6E1B">
        <w:rPr>
          <w:b/>
          <w:bCs/>
        </w:rPr>
        <w:t>antt chart</w:t>
      </w:r>
    </w:p>
    <w:p w14:paraId="24451D2A" w14:textId="00CF795E" w:rsidR="00043D57" w:rsidRDefault="00043D57" w:rsidP="00460787">
      <w:pPr>
        <w:rPr>
          <w:b/>
          <w:bCs/>
        </w:rPr>
      </w:pPr>
    </w:p>
    <w:p w14:paraId="23A7F840" w14:textId="223523FC" w:rsidR="00043D57" w:rsidRDefault="00043D57" w:rsidP="00460787">
      <w:pPr>
        <w:rPr>
          <w:b/>
          <w:bCs/>
        </w:rPr>
      </w:pPr>
    </w:p>
    <w:p w14:paraId="4F0E3381" w14:textId="1F418788" w:rsidR="00043D57" w:rsidRDefault="00ED6E1B" w:rsidP="00460787">
      <w:pPr>
        <w:rPr>
          <w:b/>
          <w:bCs/>
        </w:rPr>
      </w:pPr>
      <w:r>
        <w:rPr>
          <w:rFonts w:hint="cs"/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230EEAED" wp14:editId="7CABD382">
            <wp:simplePos x="0" y="0"/>
            <wp:positionH relativeFrom="margin">
              <wp:posOffset>-1116965</wp:posOffset>
            </wp:positionH>
            <wp:positionV relativeFrom="paragraph">
              <wp:posOffset>495209</wp:posOffset>
            </wp:positionV>
            <wp:extent cx="8096885" cy="5327015"/>
            <wp:effectExtent l="0" t="5715" r="0" b="0"/>
            <wp:wrapNone/>
            <wp:docPr id="45" name="Picture 4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imeli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96885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9DAFF" w14:textId="45B08094" w:rsidR="00043D57" w:rsidRDefault="00043D57" w:rsidP="00460787">
      <w:pPr>
        <w:rPr>
          <w:b/>
          <w:bCs/>
        </w:rPr>
      </w:pPr>
    </w:p>
    <w:p w14:paraId="2F3753B9" w14:textId="54267991" w:rsidR="00043D57" w:rsidRDefault="00043D57" w:rsidP="00460787">
      <w:pPr>
        <w:rPr>
          <w:b/>
          <w:bCs/>
          <w:cs/>
        </w:rPr>
      </w:pPr>
    </w:p>
    <w:p w14:paraId="564110EF" w14:textId="72A84453" w:rsidR="00043D57" w:rsidRDefault="00043D57" w:rsidP="00460787">
      <w:pPr>
        <w:rPr>
          <w:b/>
          <w:bCs/>
        </w:rPr>
      </w:pPr>
    </w:p>
    <w:p w14:paraId="3C522B66" w14:textId="3757BCA6" w:rsidR="00043D57" w:rsidRDefault="00043D57" w:rsidP="00460787">
      <w:pPr>
        <w:rPr>
          <w:b/>
          <w:bCs/>
        </w:rPr>
      </w:pPr>
    </w:p>
    <w:p w14:paraId="3BED08EB" w14:textId="0F7BE655" w:rsidR="00043D57" w:rsidRDefault="00043D57" w:rsidP="00460787">
      <w:pPr>
        <w:rPr>
          <w:b/>
          <w:bCs/>
        </w:rPr>
      </w:pPr>
    </w:p>
    <w:p w14:paraId="1F3FFEE2" w14:textId="7521D9D2" w:rsidR="00043D57" w:rsidRDefault="00043D57" w:rsidP="00460787">
      <w:pPr>
        <w:rPr>
          <w:b/>
          <w:bCs/>
        </w:rPr>
      </w:pPr>
    </w:p>
    <w:p w14:paraId="2EAE568F" w14:textId="713B7CCB" w:rsidR="00043D57" w:rsidRDefault="00043D57" w:rsidP="00460787">
      <w:pPr>
        <w:rPr>
          <w:b/>
          <w:bCs/>
        </w:rPr>
      </w:pPr>
    </w:p>
    <w:p w14:paraId="122F7794" w14:textId="420B17BF" w:rsidR="00043D57" w:rsidRDefault="00043D57" w:rsidP="00460787">
      <w:pPr>
        <w:rPr>
          <w:b/>
          <w:bCs/>
        </w:rPr>
      </w:pPr>
    </w:p>
    <w:p w14:paraId="3E9ACFF5" w14:textId="5428AE1D" w:rsidR="00043D57" w:rsidRDefault="00043D57" w:rsidP="00460787">
      <w:pPr>
        <w:rPr>
          <w:b/>
          <w:bCs/>
        </w:rPr>
      </w:pPr>
    </w:p>
    <w:p w14:paraId="37AC6CA5" w14:textId="6CD0D52C" w:rsidR="00043D57" w:rsidRDefault="00043D57" w:rsidP="00460787">
      <w:pPr>
        <w:rPr>
          <w:b/>
          <w:bCs/>
        </w:rPr>
      </w:pPr>
    </w:p>
    <w:p w14:paraId="228EF405" w14:textId="6134212E" w:rsidR="00043D57" w:rsidRDefault="00043D57" w:rsidP="00460787">
      <w:pPr>
        <w:rPr>
          <w:b/>
          <w:bCs/>
        </w:rPr>
      </w:pPr>
    </w:p>
    <w:p w14:paraId="27E9D8D9" w14:textId="5130CF54" w:rsidR="00043D57" w:rsidRDefault="00043D57" w:rsidP="00460787">
      <w:pPr>
        <w:rPr>
          <w:b/>
          <w:bCs/>
        </w:rPr>
      </w:pPr>
    </w:p>
    <w:p w14:paraId="588EA2D4" w14:textId="73098CA2" w:rsidR="00043D57" w:rsidRDefault="00043D57" w:rsidP="00460787">
      <w:pPr>
        <w:rPr>
          <w:b/>
          <w:bCs/>
        </w:rPr>
      </w:pPr>
    </w:p>
    <w:p w14:paraId="1D8098DB" w14:textId="77777777" w:rsidR="00043D57" w:rsidRPr="00460787" w:rsidRDefault="00043D57" w:rsidP="00460787">
      <w:pPr>
        <w:rPr>
          <w:b/>
          <w:bCs/>
        </w:rPr>
      </w:pPr>
    </w:p>
    <w:sdt>
      <w:sdtPr>
        <w:rPr>
          <w:b/>
          <w:bCs/>
        </w:rPr>
        <w:id w:val="2073851881"/>
        <w:placeholder>
          <w:docPart w:val="0235CFBAB8AB4CCF8A2C60018B3E6B06"/>
        </w:placeholder>
      </w:sdtPr>
      <w:sdtEndPr>
        <w:rPr>
          <w:b w:val="0"/>
          <w:bCs w:val="0"/>
        </w:rPr>
      </w:sdtEndPr>
      <w:sdtContent>
        <w:p w14:paraId="53939E55" w14:textId="6974D3A9" w:rsidR="0036581B" w:rsidRDefault="0036581B" w:rsidP="0036581B">
          <w:pPr>
            <w:pStyle w:val="NoSpacing"/>
          </w:pPr>
        </w:p>
        <w:p w14:paraId="03C9E023" w14:textId="66DE0AC0" w:rsidR="00043D57" w:rsidRPr="00043D57" w:rsidRDefault="00000000" w:rsidP="00ED6E1B">
          <w:pPr>
            <w:pStyle w:val="NoSpacing"/>
            <w:rPr>
              <w:b/>
              <w:bCs/>
            </w:rPr>
          </w:pPr>
        </w:p>
      </w:sdtContent>
    </w:sdt>
    <w:sectPr w:rsidR="00043D57" w:rsidRPr="00043D57" w:rsidSect="00FC1070">
      <w:headerReference w:type="default" r:id="rId31"/>
      <w:footerReference w:type="default" r:id="rId32"/>
      <w:pgSz w:w="11906" w:h="16838"/>
      <w:pgMar w:top="1440" w:right="1440" w:bottom="1440" w:left="1440" w:header="708" w:footer="5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5EF8B" w14:textId="77777777" w:rsidR="00E972F3" w:rsidRDefault="00E972F3" w:rsidP="00086F1C">
      <w:pPr>
        <w:spacing w:after="0" w:line="240" w:lineRule="auto"/>
      </w:pPr>
      <w:r>
        <w:separator/>
      </w:r>
    </w:p>
  </w:endnote>
  <w:endnote w:type="continuationSeparator" w:id="0">
    <w:p w14:paraId="0A66B009" w14:textId="77777777" w:rsidR="00E972F3" w:rsidRDefault="00E972F3" w:rsidP="00086F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A34EA" w14:textId="79B7240E" w:rsidR="00E32FB7" w:rsidRDefault="00E32FB7" w:rsidP="008F1724">
    <w:pPr>
      <w:pStyle w:val="Footer"/>
      <w:pBdr>
        <w:top w:val="thinThickMediumGap" w:sz="24" w:space="1" w:color="auto"/>
      </w:pBdr>
      <w:rPr>
        <w:rFonts w:asciiTheme="majorHAnsi" w:eastAsiaTheme="majorEastAsia" w:hAnsiTheme="majorHAnsi" w:cstheme="majorBidi"/>
      </w:rPr>
    </w:pPr>
    <w:r w:rsidRPr="00FC1070">
      <w:rPr>
        <w:rFonts w:asciiTheme="majorHAnsi" w:eastAsiaTheme="majorEastAsia" w:hAnsiTheme="majorHAnsi" w:cstheme="majorBidi" w:hint="cs"/>
        <w:sz w:val="18"/>
        <w:szCs w:val="24"/>
        <w:cs/>
      </w:rPr>
      <w:t>ข้อกำหนดความต้องการของ</w:t>
    </w:r>
    <w:r w:rsidRPr="00FC1070">
      <w:rPr>
        <w:rFonts w:asciiTheme="majorHAnsi" w:eastAsiaTheme="majorEastAsia" w:hAnsiTheme="majorHAnsi" w:cstheme="majorBidi" w:hint="cs"/>
        <w:sz w:val="24"/>
        <w:szCs w:val="24"/>
        <w:cs/>
      </w:rPr>
      <w:t>ระบบ (</w:t>
    </w:r>
    <w:r w:rsidR="00A670C4">
      <w:rPr>
        <w:rFonts w:asciiTheme="majorHAnsi" w:eastAsiaTheme="majorEastAsia" w:hAnsiTheme="majorHAnsi" w:cstheme="majorBidi"/>
        <w:sz w:val="24"/>
        <w:szCs w:val="24"/>
      </w:rPr>
      <w:t>3</w:t>
    </w:r>
    <w:r w:rsidR="00DF2371">
      <w:rPr>
        <w:rFonts w:asciiTheme="majorHAnsi" w:eastAsiaTheme="majorEastAsia" w:hAnsiTheme="majorHAnsi" w:cstheme="majorBidi"/>
        <w:sz w:val="24"/>
        <w:szCs w:val="24"/>
      </w:rPr>
      <w:t>.0</w:t>
    </w:r>
    <w:r w:rsidRPr="00FC1070">
      <w:rPr>
        <w:rFonts w:asciiTheme="majorHAnsi" w:eastAsiaTheme="majorEastAsia" w:hAnsiTheme="majorHAnsi" w:cstheme="majorBidi" w:hint="cs"/>
        <w:sz w:val="24"/>
        <w:szCs w:val="24"/>
        <w:cs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00FC1070">
      <w:rPr>
        <w:rFonts w:asciiTheme="majorHAnsi" w:eastAsiaTheme="majorEastAsia" w:hAnsiTheme="majorHAnsi" w:cstheme="majorBidi" w:hint="cs"/>
        <w:sz w:val="18"/>
        <w:szCs w:val="24"/>
        <w:cs/>
      </w:rPr>
      <w:t>หน้า</w:t>
    </w:r>
    <w:r w:rsidRPr="00FC1070">
      <w:rPr>
        <w:rFonts w:asciiTheme="majorHAnsi" w:eastAsiaTheme="majorEastAsia" w:hAnsiTheme="majorHAnsi" w:cstheme="majorBidi"/>
        <w:sz w:val="20"/>
        <w:szCs w:val="28"/>
      </w:rPr>
      <w:t xml:space="preserve"> </w:t>
    </w:r>
    <w:r w:rsidRPr="00FC1070">
      <w:rPr>
        <w:rFonts w:eastAsiaTheme="minorEastAsia"/>
        <w:sz w:val="24"/>
        <w:szCs w:val="36"/>
      </w:rPr>
      <w:fldChar w:fldCharType="begin"/>
    </w:r>
    <w:r w:rsidRPr="00FC1070">
      <w:rPr>
        <w:sz w:val="24"/>
        <w:szCs w:val="36"/>
      </w:rPr>
      <w:instrText xml:space="preserve"> PAGE   \* MERGEFORMAT </w:instrText>
    </w:r>
    <w:r w:rsidRPr="00FC1070">
      <w:rPr>
        <w:rFonts w:eastAsiaTheme="minorEastAsia"/>
        <w:sz w:val="24"/>
        <w:szCs w:val="36"/>
      </w:rPr>
      <w:fldChar w:fldCharType="separate"/>
    </w:r>
    <w:r w:rsidR="00C61B85" w:rsidRPr="00C61B85">
      <w:rPr>
        <w:rFonts w:asciiTheme="majorHAnsi" w:eastAsiaTheme="majorEastAsia" w:hAnsiTheme="majorHAnsi" w:cstheme="majorBidi"/>
        <w:noProof/>
        <w:sz w:val="24"/>
        <w:szCs w:val="36"/>
      </w:rPr>
      <w:t>6</w:t>
    </w:r>
    <w:r w:rsidRPr="00FC1070">
      <w:rPr>
        <w:rFonts w:asciiTheme="majorHAnsi" w:eastAsiaTheme="majorEastAsia" w:hAnsiTheme="majorHAnsi" w:cstheme="majorBidi"/>
        <w:noProof/>
        <w:sz w:val="24"/>
        <w:szCs w:val="36"/>
      </w:rPr>
      <w:fldChar w:fldCharType="end"/>
    </w:r>
  </w:p>
  <w:p w14:paraId="189CE81A" w14:textId="77777777" w:rsidR="00E32FB7" w:rsidRDefault="00E32F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76BCE" w14:textId="77777777" w:rsidR="00E972F3" w:rsidRDefault="00E972F3" w:rsidP="00086F1C">
      <w:pPr>
        <w:spacing w:after="0" w:line="240" w:lineRule="auto"/>
      </w:pPr>
      <w:r>
        <w:separator/>
      </w:r>
    </w:p>
  </w:footnote>
  <w:footnote w:type="continuationSeparator" w:id="0">
    <w:p w14:paraId="1804B46C" w14:textId="77777777" w:rsidR="00E972F3" w:rsidRDefault="00E972F3" w:rsidP="00086F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E555D" w14:textId="195F6FB7" w:rsidR="00E32FB7" w:rsidRDefault="002F3B79" w:rsidP="008F1724">
    <w:pPr>
      <w:pStyle w:val="Header"/>
      <w:pBdr>
        <w:bottom w:val="single" w:sz="4" w:space="1" w:color="auto"/>
      </w:pBdr>
      <w:jc w:val="right"/>
    </w:pPr>
    <w:r>
      <w:t>S</w:t>
    </w:r>
    <w:r w:rsidRPr="00262C7C">
      <w:t xml:space="preserve">harity &amp; </w:t>
    </w:r>
    <w:r>
      <w:t>C</w:t>
    </w:r>
    <w:r w:rsidRPr="00262C7C">
      <w:t>harity</w:t>
    </w:r>
  </w:p>
  <w:p w14:paraId="1E9D83F7" w14:textId="77777777" w:rsidR="00E32FB7" w:rsidRPr="00086F1C" w:rsidRDefault="00E32FB7" w:rsidP="00086F1C">
    <w:pPr>
      <w:pStyle w:val="Header"/>
      <w:jc w:val="center"/>
      <w:rPr>
        <w:rFonts w:asciiTheme="majorHAnsi" w:eastAsiaTheme="majorEastAsia" w:hAnsiTheme="majorHAns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A6BBE"/>
    <w:multiLevelType w:val="hybridMultilevel"/>
    <w:tmpl w:val="6B1458CE"/>
    <w:lvl w:ilvl="0" w:tplc="B24ED4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A4825"/>
    <w:multiLevelType w:val="hybridMultilevel"/>
    <w:tmpl w:val="E182B6BE"/>
    <w:lvl w:ilvl="0" w:tplc="F2E01786">
      <w:start w:val="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5948DC"/>
    <w:multiLevelType w:val="hybridMultilevel"/>
    <w:tmpl w:val="9C1A194E"/>
    <w:lvl w:ilvl="0" w:tplc="94224A6A">
      <w:start w:val="1"/>
      <w:numFmt w:val="decimal"/>
      <w:lvlText w:val="%1."/>
      <w:lvlJc w:val="left"/>
      <w:pPr>
        <w:ind w:left="1440" w:hanging="360"/>
      </w:pPr>
      <w:rPr>
        <w:rFonts w:asciiTheme="minorHAnsi" w:hAnsiTheme="minorHAnsi" w:cstheme="minorBidi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89F2073"/>
    <w:multiLevelType w:val="multilevel"/>
    <w:tmpl w:val="FC90BA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Paragraph"/>
      <w:lvlText w:val="%1.%2."/>
      <w:lvlJc w:val="left"/>
      <w:pPr>
        <w:ind w:left="1425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3C2E96"/>
    <w:multiLevelType w:val="hybridMultilevel"/>
    <w:tmpl w:val="7F3A4E96"/>
    <w:lvl w:ilvl="0" w:tplc="1746459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6" w15:restartNumberingAfterBreak="0">
    <w:nsid w:val="6CE96596"/>
    <w:multiLevelType w:val="hybridMultilevel"/>
    <w:tmpl w:val="50A653E0"/>
    <w:lvl w:ilvl="0" w:tplc="C0CAA7B4">
      <w:numFmt w:val="bullet"/>
      <w:lvlText w:val="-"/>
      <w:lvlJc w:val="left"/>
      <w:pPr>
        <w:ind w:left="57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num w:numId="1" w16cid:durableId="1817523704">
    <w:abstractNumId w:val="2"/>
  </w:num>
  <w:num w:numId="2" w16cid:durableId="366949480">
    <w:abstractNumId w:val="5"/>
  </w:num>
  <w:num w:numId="3" w16cid:durableId="1662808667">
    <w:abstractNumId w:val="0"/>
  </w:num>
  <w:num w:numId="4" w16cid:durableId="899752677">
    <w:abstractNumId w:val="5"/>
  </w:num>
  <w:num w:numId="5" w16cid:durableId="1535996409">
    <w:abstractNumId w:val="5"/>
  </w:num>
  <w:num w:numId="6" w16cid:durableId="482937956">
    <w:abstractNumId w:val="3"/>
  </w:num>
  <w:num w:numId="7" w16cid:durableId="428504202">
    <w:abstractNumId w:val="1"/>
  </w:num>
  <w:num w:numId="8" w16cid:durableId="2117867637">
    <w:abstractNumId w:val="6"/>
  </w:num>
  <w:num w:numId="9" w16cid:durableId="6632415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533491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FD"/>
    <w:rsid w:val="000032D2"/>
    <w:rsid w:val="00022C38"/>
    <w:rsid w:val="00035301"/>
    <w:rsid w:val="0003751E"/>
    <w:rsid w:val="00043D57"/>
    <w:rsid w:val="00053F43"/>
    <w:rsid w:val="000705F2"/>
    <w:rsid w:val="000807BD"/>
    <w:rsid w:val="00086F1C"/>
    <w:rsid w:val="00091ED5"/>
    <w:rsid w:val="000A11CF"/>
    <w:rsid w:val="000B2536"/>
    <w:rsid w:val="000D4EC3"/>
    <w:rsid w:val="000E611F"/>
    <w:rsid w:val="000E76C5"/>
    <w:rsid w:val="000E7EDD"/>
    <w:rsid w:val="000F08C2"/>
    <w:rsid w:val="00102E2E"/>
    <w:rsid w:val="00111720"/>
    <w:rsid w:val="001203E5"/>
    <w:rsid w:val="00120E64"/>
    <w:rsid w:val="00123DB2"/>
    <w:rsid w:val="00126B2B"/>
    <w:rsid w:val="00131E26"/>
    <w:rsid w:val="00133597"/>
    <w:rsid w:val="00136F7A"/>
    <w:rsid w:val="00141CD7"/>
    <w:rsid w:val="00142B8F"/>
    <w:rsid w:val="00152C21"/>
    <w:rsid w:val="00153CD7"/>
    <w:rsid w:val="0016273F"/>
    <w:rsid w:val="00174BBE"/>
    <w:rsid w:val="00176335"/>
    <w:rsid w:val="0019080A"/>
    <w:rsid w:val="00193C18"/>
    <w:rsid w:val="001C1731"/>
    <w:rsid w:val="001C1C8D"/>
    <w:rsid w:val="001C4A3E"/>
    <w:rsid w:val="001C6B1D"/>
    <w:rsid w:val="001C7B81"/>
    <w:rsid w:val="001D0E50"/>
    <w:rsid w:val="001E23AC"/>
    <w:rsid w:val="001F153E"/>
    <w:rsid w:val="001F241A"/>
    <w:rsid w:val="001F47F7"/>
    <w:rsid w:val="00206EC3"/>
    <w:rsid w:val="00232B9F"/>
    <w:rsid w:val="00233515"/>
    <w:rsid w:val="00262C7C"/>
    <w:rsid w:val="002E074C"/>
    <w:rsid w:val="002E10B3"/>
    <w:rsid w:val="002E553C"/>
    <w:rsid w:val="002F2A64"/>
    <w:rsid w:val="002F3B79"/>
    <w:rsid w:val="00301016"/>
    <w:rsid w:val="00304B6E"/>
    <w:rsid w:val="003068A9"/>
    <w:rsid w:val="003161AF"/>
    <w:rsid w:val="0031758D"/>
    <w:rsid w:val="003466DD"/>
    <w:rsid w:val="00356EEB"/>
    <w:rsid w:val="0036581B"/>
    <w:rsid w:val="00376C6F"/>
    <w:rsid w:val="003903BE"/>
    <w:rsid w:val="003912AF"/>
    <w:rsid w:val="00392CFE"/>
    <w:rsid w:val="003C341D"/>
    <w:rsid w:val="003C38CE"/>
    <w:rsid w:val="003C7776"/>
    <w:rsid w:val="003E3D46"/>
    <w:rsid w:val="003F0308"/>
    <w:rsid w:val="00416B1E"/>
    <w:rsid w:val="00457056"/>
    <w:rsid w:val="00460787"/>
    <w:rsid w:val="00470689"/>
    <w:rsid w:val="00492BC6"/>
    <w:rsid w:val="004A2F75"/>
    <w:rsid w:val="004C0D85"/>
    <w:rsid w:val="004C54B1"/>
    <w:rsid w:val="004E27C5"/>
    <w:rsid w:val="00513C44"/>
    <w:rsid w:val="0052389B"/>
    <w:rsid w:val="00525FC7"/>
    <w:rsid w:val="00534003"/>
    <w:rsid w:val="00547705"/>
    <w:rsid w:val="00552476"/>
    <w:rsid w:val="005574D7"/>
    <w:rsid w:val="00560EE0"/>
    <w:rsid w:val="00572DAC"/>
    <w:rsid w:val="00577617"/>
    <w:rsid w:val="005B6BD6"/>
    <w:rsid w:val="005D4368"/>
    <w:rsid w:val="005F5B3F"/>
    <w:rsid w:val="00610BD8"/>
    <w:rsid w:val="006226B3"/>
    <w:rsid w:val="00632FA8"/>
    <w:rsid w:val="006364AF"/>
    <w:rsid w:val="00637837"/>
    <w:rsid w:val="00653D54"/>
    <w:rsid w:val="00662EF3"/>
    <w:rsid w:val="00683AE6"/>
    <w:rsid w:val="00694BAD"/>
    <w:rsid w:val="006D47ED"/>
    <w:rsid w:val="006E3BA7"/>
    <w:rsid w:val="006F28B2"/>
    <w:rsid w:val="006F7A81"/>
    <w:rsid w:val="007513BC"/>
    <w:rsid w:val="007836A9"/>
    <w:rsid w:val="007C0775"/>
    <w:rsid w:val="00822D87"/>
    <w:rsid w:val="0083497D"/>
    <w:rsid w:val="00847EA1"/>
    <w:rsid w:val="00860773"/>
    <w:rsid w:val="00871D08"/>
    <w:rsid w:val="00872D6D"/>
    <w:rsid w:val="0087543D"/>
    <w:rsid w:val="00875E62"/>
    <w:rsid w:val="008963F0"/>
    <w:rsid w:val="008A414D"/>
    <w:rsid w:val="008B43A1"/>
    <w:rsid w:val="008B564E"/>
    <w:rsid w:val="008C08CB"/>
    <w:rsid w:val="008C66FB"/>
    <w:rsid w:val="008C7544"/>
    <w:rsid w:val="008E2BCD"/>
    <w:rsid w:val="008E7F69"/>
    <w:rsid w:val="008F1724"/>
    <w:rsid w:val="008F42A8"/>
    <w:rsid w:val="009117B9"/>
    <w:rsid w:val="009147FA"/>
    <w:rsid w:val="0092173F"/>
    <w:rsid w:val="00921CD0"/>
    <w:rsid w:val="00924E2F"/>
    <w:rsid w:val="00927172"/>
    <w:rsid w:val="009360A7"/>
    <w:rsid w:val="00940B37"/>
    <w:rsid w:val="00941E80"/>
    <w:rsid w:val="00944EF7"/>
    <w:rsid w:val="00954793"/>
    <w:rsid w:val="00961C3E"/>
    <w:rsid w:val="00973D52"/>
    <w:rsid w:val="009810F5"/>
    <w:rsid w:val="009A7CD0"/>
    <w:rsid w:val="009B6BBF"/>
    <w:rsid w:val="009C2868"/>
    <w:rsid w:val="009D34CD"/>
    <w:rsid w:val="009F5DE3"/>
    <w:rsid w:val="00A25992"/>
    <w:rsid w:val="00A64DBB"/>
    <w:rsid w:val="00A670C4"/>
    <w:rsid w:val="00A9542C"/>
    <w:rsid w:val="00AB00FD"/>
    <w:rsid w:val="00AD08DF"/>
    <w:rsid w:val="00AD4293"/>
    <w:rsid w:val="00AD492A"/>
    <w:rsid w:val="00AD78EA"/>
    <w:rsid w:val="00AF7B9F"/>
    <w:rsid w:val="00B025CF"/>
    <w:rsid w:val="00B10E61"/>
    <w:rsid w:val="00B436B3"/>
    <w:rsid w:val="00B52394"/>
    <w:rsid w:val="00B66B5B"/>
    <w:rsid w:val="00B775C3"/>
    <w:rsid w:val="00B8554C"/>
    <w:rsid w:val="00BA4AB3"/>
    <w:rsid w:val="00BC0DEB"/>
    <w:rsid w:val="00BC650D"/>
    <w:rsid w:val="00BD5D52"/>
    <w:rsid w:val="00BF2BF8"/>
    <w:rsid w:val="00C157E1"/>
    <w:rsid w:val="00C23B91"/>
    <w:rsid w:val="00C25552"/>
    <w:rsid w:val="00C61B85"/>
    <w:rsid w:val="00C62489"/>
    <w:rsid w:val="00C64B9C"/>
    <w:rsid w:val="00C81E9B"/>
    <w:rsid w:val="00C96A73"/>
    <w:rsid w:val="00C97707"/>
    <w:rsid w:val="00CA299A"/>
    <w:rsid w:val="00CA330C"/>
    <w:rsid w:val="00CD002F"/>
    <w:rsid w:val="00CD28C4"/>
    <w:rsid w:val="00CD3D97"/>
    <w:rsid w:val="00CF6683"/>
    <w:rsid w:val="00D1539A"/>
    <w:rsid w:val="00D224DA"/>
    <w:rsid w:val="00D421ED"/>
    <w:rsid w:val="00D44389"/>
    <w:rsid w:val="00D47915"/>
    <w:rsid w:val="00D572E5"/>
    <w:rsid w:val="00D62482"/>
    <w:rsid w:val="00D87EB0"/>
    <w:rsid w:val="00D96169"/>
    <w:rsid w:val="00D979FD"/>
    <w:rsid w:val="00DA02BD"/>
    <w:rsid w:val="00DB4ADD"/>
    <w:rsid w:val="00DB4DEC"/>
    <w:rsid w:val="00DC5BC5"/>
    <w:rsid w:val="00DD6930"/>
    <w:rsid w:val="00DE1EDA"/>
    <w:rsid w:val="00DF2371"/>
    <w:rsid w:val="00E00CBA"/>
    <w:rsid w:val="00E03C0B"/>
    <w:rsid w:val="00E052C5"/>
    <w:rsid w:val="00E202DD"/>
    <w:rsid w:val="00E24259"/>
    <w:rsid w:val="00E3185C"/>
    <w:rsid w:val="00E32FB7"/>
    <w:rsid w:val="00E357D8"/>
    <w:rsid w:val="00E40F44"/>
    <w:rsid w:val="00E45CCA"/>
    <w:rsid w:val="00E56748"/>
    <w:rsid w:val="00E972F3"/>
    <w:rsid w:val="00EA4543"/>
    <w:rsid w:val="00ED0650"/>
    <w:rsid w:val="00ED2369"/>
    <w:rsid w:val="00ED6E1B"/>
    <w:rsid w:val="00EF03EF"/>
    <w:rsid w:val="00EF7A26"/>
    <w:rsid w:val="00F01343"/>
    <w:rsid w:val="00F227FA"/>
    <w:rsid w:val="00F24E34"/>
    <w:rsid w:val="00F25513"/>
    <w:rsid w:val="00F25D3B"/>
    <w:rsid w:val="00F415E5"/>
    <w:rsid w:val="00F449E2"/>
    <w:rsid w:val="00F46239"/>
    <w:rsid w:val="00F52779"/>
    <w:rsid w:val="00F566AE"/>
    <w:rsid w:val="00F61A83"/>
    <w:rsid w:val="00F72DC6"/>
    <w:rsid w:val="00F92788"/>
    <w:rsid w:val="00FB2B8C"/>
    <w:rsid w:val="00FC1070"/>
    <w:rsid w:val="00FC3A64"/>
    <w:rsid w:val="00FD6D24"/>
    <w:rsid w:val="00FE3739"/>
    <w:rsid w:val="00FF19DB"/>
    <w:rsid w:val="00FF4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EE0036"/>
  <w15:docId w15:val="{2968EB5C-CB34-4FDF-847B-306A75C07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32"/>
        <w:szCs w:val="32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2D87"/>
    <w:pPr>
      <w:jc w:val="both"/>
    </w:pPr>
  </w:style>
  <w:style w:type="paragraph" w:styleId="Heading2">
    <w:name w:val="heading 2"/>
    <w:next w:val="Normal"/>
    <w:link w:val="Heading2Char"/>
    <w:autoRedefine/>
    <w:uiPriority w:val="9"/>
    <w:unhideWhenUsed/>
    <w:qFormat/>
    <w:rsid w:val="00FB2B8C"/>
    <w:pPr>
      <w:keepNext/>
      <w:keepLines/>
      <w:spacing w:before="200"/>
      <w:ind w:left="720" w:hanging="360"/>
      <w:outlineLvl w:val="1"/>
    </w:pPr>
    <w:rPr>
      <w:rFonts w:asciiTheme="majorHAnsi" w:eastAsiaTheme="majorEastAsia" w:hAnsiTheme="majorHAnsi" w:cstheme="majorHAnsi"/>
      <w:b/>
      <w:b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utoRedefine/>
    <w:uiPriority w:val="34"/>
    <w:qFormat/>
    <w:rsid w:val="00F72DC6"/>
    <w:pPr>
      <w:numPr>
        <w:ilvl w:val="1"/>
        <w:numId w:val="6"/>
      </w:numPr>
      <w:spacing w:after="0"/>
      <w:ind w:left="792"/>
      <w:contextualSpacing/>
      <w:jc w:val="thaiDistribute"/>
    </w:pPr>
    <w:rPr>
      <w:rFonts w:cstheme="minorHAnsi"/>
    </w:rPr>
  </w:style>
  <w:style w:type="numbering" w:customStyle="1" w:styleId="proposalliststyle">
    <w:name w:val="proposal list style"/>
    <w:uiPriority w:val="99"/>
    <w:rsid w:val="00FB2B8C"/>
    <w:pPr>
      <w:numPr>
        <w:numId w:val="2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FB2B8C"/>
    <w:rPr>
      <w:rFonts w:asciiTheme="majorHAnsi" w:eastAsiaTheme="majorEastAsia" w:hAnsiTheme="majorHAnsi" w:cstheme="majorHAnsi"/>
      <w:b/>
      <w:bCs/>
      <w:sz w:val="26"/>
      <w:szCs w:val="32"/>
    </w:rPr>
  </w:style>
  <w:style w:type="character" w:styleId="PlaceholderText">
    <w:name w:val="Placeholder Text"/>
    <w:basedOn w:val="DefaultParagraphFont"/>
    <w:uiPriority w:val="99"/>
    <w:semiHidden/>
    <w:rsid w:val="00C157E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57E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7E1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086F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F1C"/>
    <w:rPr>
      <w:szCs w:val="32"/>
    </w:rPr>
  </w:style>
  <w:style w:type="paragraph" w:styleId="Footer">
    <w:name w:val="footer"/>
    <w:basedOn w:val="Normal"/>
    <w:link w:val="FooterChar"/>
    <w:uiPriority w:val="99"/>
    <w:unhideWhenUsed/>
    <w:rsid w:val="00086F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F1C"/>
    <w:rPr>
      <w:szCs w:val="32"/>
    </w:rPr>
  </w:style>
  <w:style w:type="table" w:styleId="TableGrid">
    <w:name w:val="Table Grid"/>
    <w:basedOn w:val="TableNormal"/>
    <w:uiPriority w:val="39"/>
    <w:rsid w:val="00F72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">
    <w:name w:val="Medium Shading 1"/>
    <w:basedOn w:val="TableNormal"/>
    <w:uiPriority w:val="63"/>
    <w:rsid w:val="00F72DC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">
    <w:name w:val="Light List"/>
    <w:basedOn w:val="TableNormal"/>
    <w:uiPriority w:val="61"/>
    <w:rsid w:val="00F72DC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392CFE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E56748"/>
    <w:pPr>
      <w:spacing w:after="0" w:line="240" w:lineRule="auto"/>
      <w:jc w:val="both"/>
    </w:pPr>
    <w:rPr>
      <w:rFonts w:cs="Angsana New"/>
      <w:szCs w:val="40"/>
    </w:rPr>
  </w:style>
  <w:style w:type="character" w:styleId="FollowedHyperlink">
    <w:name w:val="FollowedHyperlink"/>
    <w:basedOn w:val="DefaultParagraphFont"/>
    <w:uiPriority w:val="99"/>
    <w:semiHidden/>
    <w:unhideWhenUsed/>
    <w:rsid w:val="00C64B9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svg"/><Relationship Id="rId28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6950\Downloads\SRS_template_thai_v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A9DF5040F0F483288750B3231B006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4654AA-3E13-4B1D-999E-CCC85C4612A4}"/>
      </w:docPartPr>
      <w:docPartBody>
        <w:p w:rsidR="006121C1" w:rsidRDefault="00000000">
          <w:pPr>
            <w:pStyle w:val="7A9DF5040F0F483288750B3231B0067F"/>
          </w:pPr>
          <w:r>
            <w:rPr>
              <w:rFonts w:ascii="TH SarabunPSK" w:hAnsi="TH SarabunPSK" w:cs="TH SarabunPSK"/>
              <w:sz w:val="56"/>
              <w:szCs w:val="56"/>
            </w:rPr>
            <w:t>&lt;Version number&gt;</w:t>
          </w:r>
        </w:p>
      </w:docPartBody>
    </w:docPart>
    <w:docPart>
      <w:docPartPr>
        <w:name w:val="807130E917AA4F259942213CDB43F5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C42B3B-21C9-44E7-852E-23847BA59393}"/>
      </w:docPartPr>
      <w:docPartBody>
        <w:p w:rsidR="006121C1" w:rsidRDefault="00000000">
          <w:pPr>
            <w:pStyle w:val="807130E917AA4F259942213CDB43F51B"/>
          </w:pPr>
          <w:r>
            <w:rPr>
              <w:rFonts w:ascii="TH SarabunPSK" w:hAnsi="TH SarabunPSK" w:cs="TH SarabunPSK"/>
              <w:sz w:val="56"/>
              <w:szCs w:val="56"/>
            </w:rPr>
            <w:t>&lt;</w:t>
          </w:r>
          <w:r>
            <w:rPr>
              <w:rFonts w:ascii="TH SarabunPSK" w:hAnsi="TH SarabunPSK" w:cs="TH SarabunPSK" w:hint="cs"/>
              <w:sz w:val="56"/>
              <w:szCs w:val="56"/>
              <w:cs/>
            </w:rPr>
            <w:t>ผู้จัดทำ</w:t>
          </w:r>
          <w:r>
            <w:rPr>
              <w:rFonts w:ascii="TH SarabunPSK" w:hAnsi="TH SarabunPSK" w:cs="TH SarabunPSK"/>
              <w:sz w:val="56"/>
              <w:szCs w:val="56"/>
            </w:rPr>
            <w:t>&gt;</w:t>
          </w:r>
        </w:p>
      </w:docPartBody>
    </w:docPart>
    <w:docPart>
      <w:docPartPr>
        <w:name w:val="416BA0B607B74FB6B5117B110ADB3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8714FA-D3D0-4189-80C7-36B834EE36C1}"/>
      </w:docPartPr>
      <w:docPartBody>
        <w:p w:rsidR="006121C1" w:rsidRDefault="00000000">
          <w:pPr>
            <w:pStyle w:val="416BA0B607B74FB6B5117B110ADB31CA"/>
          </w:pPr>
          <w:r>
            <w:t>&lt;</w:t>
          </w:r>
          <w:r>
            <w:rPr>
              <w:rFonts w:hint="cs"/>
              <w:cs/>
            </w:rPr>
            <w:t>บอกวัตถุประสงค์ของการจัดทำเอกสาร รวมถึงผู้ที่จะอ่านเอกสารฉบับนี้</w:t>
          </w:r>
          <w:r>
            <w:t>&gt;</w:t>
          </w:r>
        </w:p>
      </w:docPartBody>
    </w:docPart>
    <w:docPart>
      <w:docPartPr>
        <w:name w:val="BDB1DE796A6F466FB57CAFBE009DF5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8437A5-D271-4F67-886A-E086F98532AC}"/>
      </w:docPartPr>
      <w:docPartBody>
        <w:p w:rsidR="006121C1" w:rsidRDefault="00000000">
          <w:pPr>
            <w:pStyle w:val="BDB1DE796A6F466FB57CAFBE009DF5D4"/>
          </w:pPr>
          <w:r>
            <w:t>&lt;</w:t>
          </w:r>
          <w:r>
            <w:rPr>
              <w:rFonts w:hint="cs"/>
              <w:cs/>
            </w:rPr>
            <w:t>บอกวัตถุประสงค์ของการจัดทำเอกสาร รวมถึงผู้ที่จะอ่านเอกสารฉบับนี้</w:t>
          </w:r>
          <w:r>
            <w:t>&gt;</w:t>
          </w:r>
        </w:p>
      </w:docPartBody>
    </w:docPart>
    <w:docPart>
      <w:docPartPr>
        <w:name w:val="287B2BE99B3E41A682FD66552AA634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1CBECA-1D2F-4E4F-A5E4-B61F62AFAE95}"/>
      </w:docPartPr>
      <w:docPartBody>
        <w:p w:rsidR="006121C1" w:rsidRDefault="00000000">
          <w:pPr>
            <w:pStyle w:val="287B2BE99B3E41A682FD66552AA634C8"/>
          </w:pPr>
          <w:r>
            <w:rPr>
              <w:rStyle w:val="PlaceholderText"/>
            </w:rPr>
            <w:t>&lt;</w:t>
          </w:r>
          <w:r>
            <w:rPr>
              <w:rStyle w:val="PlaceholderText"/>
              <w:rFonts w:hint="cs"/>
              <w:cs/>
            </w:rPr>
            <w:t xml:space="preserve">บรรยายความเกี่ยวข้องของระบบนี้กับระบบอื่นที่เกี่ยวข้อง ควรระบุว่าระบบเป็นระบบที่สมบูรณ์ในตัว หรือเป็นระบบย่อยของระบบใหญ่ รวมถึงต้องอธิบายความสัมพันธ์และการเชื่อมต่อกับระบบย่อยอื่นๆ ด้วย เราอาจเขียน </w:t>
          </w:r>
          <w:r>
            <w:rPr>
              <w:rStyle w:val="PlaceholderText"/>
            </w:rPr>
            <w:t xml:space="preserve">block diagram </w:t>
          </w:r>
          <w:r>
            <w:rPr>
              <w:rStyle w:val="PlaceholderText"/>
              <w:rFonts w:hint="cs"/>
              <w:cs/>
            </w:rPr>
            <w:t>เพื่อแสดงความสัมพันธ์ของระบบนี้กับส่วนอื่นๆ นอกจากนี้ควรระบุข้อจำกัดต่างๆ ในการทำงานของระบบ เช่น การทำงานร่วมกับระบบอื่น ส่วนต่อประสานกับผู้ใช้ ส่วนต่อประสานทางฮาร์ดแวร์หรือซอฟต์แวร์หรือเครือข่าย เป็นต้น รวมถึงสภาพแวดล้อมในการทำงานของระบบ</w:t>
          </w:r>
          <w:r>
            <w:rPr>
              <w:rStyle w:val="PlaceholderText"/>
            </w:rPr>
            <w:t>&gt;</w:t>
          </w:r>
        </w:p>
      </w:docPartBody>
    </w:docPart>
    <w:docPart>
      <w:docPartPr>
        <w:name w:val="1068126E65F745E89BEE6686E71D2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7E5FB-3BE0-43C6-B175-BB2CD4BC71F9}"/>
      </w:docPartPr>
      <w:docPartBody>
        <w:p w:rsidR="006121C1" w:rsidRDefault="00000000">
          <w:pPr>
            <w:pStyle w:val="1068126E65F745E89BEE6686E71D22DE"/>
          </w:pPr>
          <w:r>
            <w:rPr>
              <w:rStyle w:val="PlaceholderText"/>
            </w:rPr>
            <w:t>&lt;</w:t>
          </w:r>
          <w:r>
            <w:rPr>
              <w:rStyle w:val="PlaceholderText"/>
              <w:rFonts w:hint="cs"/>
              <w:cs/>
            </w:rPr>
            <w:t>กล่าวถึงประเภทของผู้ใช้ ใครเป็นผู้ใช้ระบบนี้ และจะต้องมีคุณสมบัติอย่างไร (อาจหมายรวมถึง ความชำนาญ ระดับการศึกษา เป็นต้น) รวมถึงผู้ที่อาจได้รับผลกระทบหรือเกี่ยวข้องกับการทำงานของระบบ</w:t>
          </w:r>
          <w:r>
            <w:rPr>
              <w:rStyle w:val="PlaceholderText"/>
            </w:rPr>
            <w:t>&gt;</w:t>
          </w:r>
        </w:p>
      </w:docPartBody>
    </w:docPart>
    <w:docPart>
      <w:docPartPr>
        <w:name w:val="6D680047ADD8400BAE161010F0F9E2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7BB7F-B42B-45B3-8D41-1A0EE87AAFCE}"/>
      </w:docPartPr>
      <w:docPartBody>
        <w:p w:rsidR="006121C1" w:rsidRDefault="00000000">
          <w:pPr>
            <w:pStyle w:val="6D680047ADD8400BAE161010F0F9E279"/>
          </w:pPr>
          <w:r>
            <w:rPr>
              <w:rStyle w:val="PlaceholderText"/>
            </w:rPr>
            <w:t>&lt;</w:t>
          </w:r>
          <w:r>
            <w:rPr>
              <w:rStyle w:val="PlaceholderText"/>
              <w:rFonts w:hint="cs"/>
              <w:cs/>
            </w:rPr>
            <w:t>ระบุความต้องการของผู้ใช้ (</w:t>
          </w:r>
          <w:r>
            <w:rPr>
              <w:rStyle w:val="PlaceholderText"/>
            </w:rPr>
            <w:t>user requirements</w:t>
          </w:r>
          <w:r>
            <w:rPr>
              <w:rStyle w:val="PlaceholderText"/>
              <w:rFonts w:hint="cs"/>
              <w:cs/>
            </w:rPr>
            <w:t>) ควรเขียนเป็นภาษาที่ผู้ใช้สามารถอ่านเข้าใจได้ อาจใช้แผนภาพอย่างง่ายประกอบเพื่อแสดงความสัมพันธ์ของส่วนต่างๆ แต่ไม่บอกถึงการออกแบบ</w:t>
          </w:r>
          <w:r>
            <w:rPr>
              <w:rStyle w:val="PlaceholderText"/>
            </w:rPr>
            <w:t>&gt;</w:t>
          </w:r>
          <w:r w:rsidRPr="00EE17D5">
            <w:rPr>
              <w:rStyle w:val="PlaceholderText"/>
            </w:rPr>
            <w:t>.</w:t>
          </w:r>
        </w:p>
      </w:docPartBody>
    </w:docPart>
    <w:docPart>
      <w:docPartPr>
        <w:name w:val="DF60F3BDEBB442989DBF773921723A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9DC66-7972-4DB4-A934-29211300B2F6}"/>
      </w:docPartPr>
      <w:docPartBody>
        <w:p w:rsidR="006121C1" w:rsidRDefault="00000000">
          <w:pPr>
            <w:pStyle w:val="DF60F3BDEBB442989DBF773921723A86"/>
          </w:pPr>
          <w:r>
            <w:rPr>
              <w:rStyle w:val="PlaceholderText"/>
            </w:rPr>
            <w:t>&lt;</w:t>
          </w:r>
          <w:r>
            <w:rPr>
              <w:rStyle w:val="PlaceholderText"/>
              <w:rFonts w:hint="cs"/>
              <w:cs/>
            </w:rPr>
            <w:t>กล่าวถึงข้อจำกัดโดยทั่วไปที่อาจมีผลกระทบกับการออกแบบและพัฒนาระบบ เช่น นโยบายทางกฎหมาย ข้อจำกัดฮาร์ดแวร์ กลไกการควบคุมระบบ ข้อจำกัดของภาษาโปรแกรมที่จะต้องเลือกใช้ โปรโตคอลต่างๆ ข้อจำกัดทางเทคนิคอื่นๆ ความน่าเชื่อถือของระบบ นโยบายความปลอดภัยของระบบ เป็นต้น</w:t>
          </w:r>
          <w:r>
            <w:rPr>
              <w:rStyle w:val="PlaceholderText"/>
            </w:rPr>
            <w:t>&gt;</w:t>
          </w:r>
        </w:p>
      </w:docPartBody>
    </w:docPart>
    <w:docPart>
      <w:docPartPr>
        <w:name w:val="0235CFBAB8AB4CCF8A2C60018B3E6B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FCFFB4-3268-48B4-BF1E-F439CDE042C9}"/>
      </w:docPartPr>
      <w:docPartBody>
        <w:p w:rsidR="006121C1" w:rsidRDefault="00000000">
          <w:pPr>
            <w:pStyle w:val="0235CFBAB8AB4CCF8A2C60018B3E6B06"/>
          </w:pPr>
          <w:r>
            <w:rPr>
              <w:rStyle w:val="PlaceholderText"/>
            </w:rPr>
            <w:t>&lt;</w:t>
          </w:r>
          <w:r>
            <w:rPr>
              <w:rStyle w:val="PlaceholderText"/>
              <w:rFonts w:hint="cs"/>
              <w:cs/>
            </w:rPr>
            <w:t xml:space="preserve">บรรยายคุณสมบัติของส่วนต่อประสานระหว่างระบบและผู้ใช้ที่ผู้ใช้กำหนดเป็นพิเศษ เช่น รูปแบบหน้าจอ </w:t>
          </w:r>
          <w:r>
            <w:rPr>
              <w:rStyle w:val="PlaceholderText"/>
            </w:rPr>
            <w:t xml:space="preserve">layouts </w:t>
          </w:r>
          <w:r>
            <w:rPr>
              <w:rStyle w:val="PlaceholderText"/>
              <w:rFonts w:hint="cs"/>
              <w:cs/>
            </w:rPr>
            <w:t xml:space="preserve">ปุ่ม </w:t>
          </w:r>
          <w:r>
            <w:rPr>
              <w:rStyle w:val="PlaceholderText"/>
            </w:rPr>
            <w:t xml:space="preserve">shortcuts </w:t>
          </w:r>
          <w:r>
            <w:rPr>
              <w:rStyle w:val="PlaceholderText"/>
              <w:rFonts w:hint="cs"/>
              <w:cs/>
            </w:rPr>
            <w:t>การแสดงข้อความผิดพลาด</w:t>
          </w:r>
          <w:r>
            <w:rPr>
              <w:rStyle w:val="PlaceholderText"/>
            </w:rPr>
            <w:t xml:space="preserve"> </w:t>
          </w:r>
          <w:r>
            <w:rPr>
              <w:rStyle w:val="PlaceholderText"/>
              <w:rFonts w:hint="cs"/>
              <w:cs/>
            </w:rPr>
            <w:t>เป็นต้น</w:t>
          </w:r>
          <w:r>
            <w:rPr>
              <w:rStyle w:val="PlaceholderText"/>
            </w:rPr>
            <w:t>&gt;</w:t>
          </w:r>
        </w:p>
      </w:docPartBody>
    </w:docPart>
    <w:docPart>
      <w:docPartPr>
        <w:name w:val="E4AC5A4F91C840C7BA91708C4651A0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5468E8-37F2-4B93-862D-3033C9F00215}"/>
      </w:docPartPr>
      <w:docPartBody>
        <w:p w:rsidR="00355450" w:rsidRDefault="009156C8" w:rsidP="009156C8">
          <w:pPr>
            <w:pStyle w:val="E4AC5A4F91C840C7BA91708C4651A0BB"/>
          </w:pPr>
          <w:r w:rsidRPr="00086F1C">
            <w:rPr>
              <w:rFonts w:ascii="TH SarabunPSK" w:hAnsi="TH SarabunPSK" w:cs="TH SarabunPSK"/>
              <w:sz w:val="56"/>
              <w:szCs w:val="56"/>
            </w:rPr>
            <w:t>&lt;Project Name&gt;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D9D"/>
    <w:rsid w:val="000044AC"/>
    <w:rsid w:val="002016C1"/>
    <w:rsid w:val="00260D9D"/>
    <w:rsid w:val="00263BC5"/>
    <w:rsid w:val="00355450"/>
    <w:rsid w:val="003D2FBF"/>
    <w:rsid w:val="004209BB"/>
    <w:rsid w:val="00441DC1"/>
    <w:rsid w:val="0046460E"/>
    <w:rsid w:val="006121C1"/>
    <w:rsid w:val="00655C8E"/>
    <w:rsid w:val="0074498D"/>
    <w:rsid w:val="007B4EB5"/>
    <w:rsid w:val="007F293E"/>
    <w:rsid w:val="008220B5"/>
    <w:rsid w:val="009156C8"/>
    <w:rsid w:val="009E148E"/>
    <w:rsid w:val="00D72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91EE9962434D96BD86EAA48B87B42F">
    <w:name w:val="B091EE9962434D96BD86EAA48B87B42F"/>
  </w:style>
  <w:style w:type="paragraph" w:customStyle="1" w:styleId="7A9DF5040F0F483288750B3231B0067F">
    <w:name w:val="7A9DF5040F0F483288750B3231B0067F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62989C028DA94B2E8971692EA3058658">
    <w:name w:val="62989C028DA94B2E8971692EA3058658"/>
  </w:style>
  <w:style w:type="paragraph" w:customStyle="1" w:styleId="807130E917AA4F259942213CDB43F51B">
    <w:name w:val="807130E917AA4F259942213CDB43F51B"/>
  </w:style>
  <w:style w:type="paragraph" w:customStyle="1" w:styleId="416BA0B607B74FB6B5117B110ADB31CA">
    <w:name w:val="416BA0B607B74FB6B5117B110ADB31CA"/>
  </w:style>
  <w:style w:type="paragraph" w:customStyle="1" w:styleId="BDB1DE796A6F466FB57CAFBE009DF5D4">
    <w:name w:val="BDB1DE796A6F466FB57CAFBE009DF5D4"/>
  </w:style>
  <w:style w:type="paragraph" w:customStyle="1" w:styleId="C6BE466D54E04EE9B629786F8F0262E7">
    <w:name w:val="C6BE466D54E04EE9B629786F8F0262E7"/>
  </w:style>
  <w:style w:type="paragraph" w:customStyle="1" w:styleId="C8AA0B732ED340B0BF72C16C9ECA2688">
    <w:name w:val="C8AA0B732ED340B0BF72C16C9ECA2688"/>
  </w:style>
  <w:style w:type="paragraph" w:customStyle="1" w:styleId="B8BD87BFB4354FEC9AEED400619EAE6C">
    <w:name w:val="B8BD87BFB4354FEC9AEED400619EAE6C"/>
  </w:style>
  <w:style w:type="paragraph" w:customStyle="1" w:styleId="EF089381DAB1484CA0DC3855D24E1352">
    <w:name w:val="EF089381DAB1484CA0DC3855D24E1352"/>
  </w:style>
  <w:style w:type="paragraph" w:customStyle="1" w:styleId="287B2BE99B3E41A682FD66552AA634C8">
    <w:name w:val="287B2BE99B3E41A682FD66552AA634C8"/>
  </w:style>
  <w:style w:type="paragraph" w:customStyle="1" w:styleId="1068126E65F745E89BEE6686E71D22DE">
    <w:name w:val="1068126E65F745E89BEE6686E71D22DE"/>
  </w:style>
  <w:style w:type="paragraph" w:customStyle="1" w:styleId="6D680047ADD8400BAE161010F0F9E279">
    <w:name w:val="6D680047ADD8400BAE161010F0F9E279"/>
  </w:style>
  <w:style w:type="paragraph" w:customStyle="1" w:styleId="DF60F3BDEBB442989DBF773921723A86">
    <w:name w:val="DF60F3BDEBB442989DBF773921723A86"/>
  </w:style>
  <w:style w:type="paragraph" w:customStyle="1" w:styleId="0235CFBAB8AB4CCF8A2C60018B3E6B06">
    <w:name w:val="0235CFBAB8AB4CCF8A2C60018B3E6B06"/>
  </w:style>
  <w:style w:type="paragraph" w:customStyle="1" w:styleId="1449E322C9DF430C9EFE74F8AA7621D6">
    <w:name w:val="1449E322C9DF430C9EFE74F8AA7621D6"/>
  </w:style>
  <w:style w:type="paragraph" w:customStyle="1" w:styleId="947DEB1C45114E54BF077C15387A3648">
    <w:name w:val="947DEB1C45114E54BF077C15387A3648"/>
  </w:style>
  <w:style w:type="paragraph" w:customStyle="1" w:styleId="E4AC5A4F91C840C7BA91708C4651A0BB">
    <w:name w:val="E4AC5A4F91C840C7BA91708C4651A0BB"/>
    <w:rsid w:val="009156C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ial document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666828-BD2D-4BF3-A178-225A9E56C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SRS_template_thai_v2.dotx</Template>
  <TotalTime>186</TotalTime>
  <Pages>20</Pages>
  <Words>1079</Words>
  <Characters>6152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Phattara Saetan</cp:lastModifiedBy>
  <cp:revision>11</cp:revision>
  <cp:lastPrinted>2023-02-23T15:04:00Z</cp:lastPrinted>
  <dcterms:created xsi:type="dcterms:W3CDTF">2023-02-22T11:41:00Z</dcterms:created>
  <dcterms:modified xsi:type="dcterms:W3CDTF">2023-02-23T15:09:00Z</dcterms:modified>
</cp:coreProperties>
</file>