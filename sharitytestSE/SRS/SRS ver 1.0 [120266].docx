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E4AC5A4F91C840C7BA91708C4651A0BB"/>
        </w:placeholder>
      </w:sdtPr>
      <w:sdtContent>
        <w:p w14:paraId="544DB2B6" w14:textId="0799A7CB" w:rsidR="00C157E1" w:rsidRPr="00086F1C" w:rsidRDefault="00152C21" w:rsidP="00152C2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proofErr w:type="spellStart"/>
          <w:r w:rsidRPr="002F3B79">
            <w:rPr>
              <w:sz w:val="56"/>
              <w:szCs w:val="56"/>
            </w:rPr>
            <w:t>Sharity</w:t>
          </w:r>
          <w:proofErr w:type="spellEnd"/>
          <w:r w:rsidRPr="002F3B79">
            <w:rPr>
              <w:sz w:val="56"/>
              <w:szCs w:val="56"/>
            </w:rPr>
            <w:t xml:space="preserve"> &amp; Charity</w:t>
          </w:r>
        </w:p>
      </w:sdtContent>
    </w:sdt>
    <w:p w14:paraId="48C3CDEF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1AC02B75" w14:textId="77777777" w:rsidR="00086F1C" w:rsidRDefault="00086F1C" w:rsidP="00152C21">
      <w:pPr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7B0C6" wp14:editId="34E59D68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6E9A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594FF4FB" w14:textId="41B87A1E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7A9DF5040F0F483288750B3231B0067F"/>
          </w:placeholder>
        </w:sdtPr>
        <w:sdtContent>
          <w:r w:rsidR="00152C21">
            <w:rPr>
              <w:rFonts w:ascii="TH SarabunPSK" w:hAnsi="TH SarabunPSK" w:cs="TH SarabunPSK"/>
              <w:sz w:val="56"/>
              <w:szCs w:val="56"/>
            </w:rPr>
            <w:t>1.0</w:t>
          </w:r>
        </w:sdtContent>
      </w:sdt>
    </w:p>
    <w:p w14:paraId="6B7613FA" w14:textId="34FBBA18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Date: </w:t>
      </w:r>
      <w:r w:rsidR="00152C21">
        <w:rPr>
          <w:rFonts w:ascii="TH SarabunPSK" w:hAnsi="TH SarabunPSK" w:cs="TH SarabunPSK"/>
          <w:sz w:val="56"/>
          <w:szCs w:val="56"/>
        </w:rPr>
        <w:t>12</w:t>
      </w:r>
      <w:r w:rsidR="00CA299A">
        <w:rPr>
          <w:rFonts w:ascii="TH SarabunPSK" w:hAnsi="TH SarabunPSK" w:cs="TH SarabunPSK"/>
          <w:sz w:val="56"/>
          <w:szCs w:val="56"/>
        </w:rPr>
        <w:t>/02/2566</w:t>
      </w:r>
    </w:p>
    <w:p w14:paraId="2BE95302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sdt>
      <w:sdtPr>
        <w:rPr>
          <w:rFonts w:ascii="TH SarabunPSK" w:hAnsi="TH SarabunPSK" w:cs="TH SarabunPSK" w:hint="cs"/>
          <w:sz w:val="56"/>
          <w:szCs w:val="56"/>
        </w:rPr>
        <w:id w:val="-336467108"/>
        <w:placeholder>
          <w:docPart w:val="807130E917AA4F259942213CDB43F51B"/>
        </w:placeholder>
      </w:sdtPr>
      <w:sdtContent>
        <w:p w14:paraId="4BF9E8FC" w14:textId="77777777" w:rsidR="00152C21" w:rsidRPr="00152C21" w:rsidRDefault="00152C21" w:rsidP="00152C2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 w:rsidRPr="00152C21">
            <w:rPr>
              <w:rFonts w:ascii="TH SarabunPSK" w:hAnsi="TH SarabunPSK" w:cs="TH SarabunPSK"/>
              <w:sz w:val="56"/>
              <w:szCs w:val="56"/>
              <w:cs/>
            </w:rPr>
            <w:t>นางสาวนริศรา คาอามาตย์ 6220500652</w:t>
          </w:r>
        </w:p>
        <w:p w14:paraId="4D6BFA97" w14:textId="77777777" w:rsidR="00152C21" w:rsidRPr="00152C21" w:rsidRDefault="00152C21" w:rsidP="00152C2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 w:rsidRPr="00152C21">
            <w:rPr>
              <w:rFonts w:ascii="TH SarabunPSK" w:hAnsi="TH SarabunPSK" w:cs="TH SarabunPSK"/>
              <w:sz w:val="56"/>
              <w:szCs w:val="56"/>
              <w:cs/>
            </w:rPr>
            <w:t>นายสาวภัทรพร ปัญญาอุดมพร 6320500603</w:t>
          </w:r>
        </w:p>
        <w:p w14:paraId="4279540A" w14:textId="77777777" w:rsidR="00152C21" w:rsidRPr="00152C21" w:rsidRDefault="00152C21" w:rsidP="00152C2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 w:rsidRPr="00152C21">
            <w:rPr>
              <w:rFonts w:ascii="TH SarabunPSK" w:hAnsi="TH SarabunPSK" w:cs="TH SarabunPSK"/>
              <w:sz w:val="56"/>
              <w:szCs w:val="56"/>
              <w:cs/>
            </w:rPr>
            <w:t>นายภานุวัฒน์ จั่นจินดา 6320500611</w:t>
          </w:r>
        </w:p>
        <w:p w14:paraId="4399CDA9" w14:textId="77777777" w:rsidR="00152C21" w:rsidRPr="00152C21" w:rsidRDefault="00152C21" w:rsidP="00152C2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 w:rsidRPr="00152C21">
            <w:rPr>
              <w:rFonts w:ascii="TH SarabunPSK" w:hAnsi="TH SarabunPSK" w:cs="TH SarabunPSK"/>
              <w:sz w:val="56"/>
              <w:szCs w:val="56"/>
              <w:cs/>
            </w:rPr>
            <w:t>นายอาบิ๊ด มหากลั่น 6320501600</w:t>
          </w:r>
        </w:p>
        <w:p w14:paraId="7E73B7EA" w14:textId="77777777" w:rsidR="00152C21" w:rsidRPr="00152C21" w:rsidRDefault="00152C21" w:rsidP="00152C2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 w:rsidRPr="00152C21">
            <w:rPr>
              <w:rFonts w:ascii="TH SarabunPSK" w:hAnsi="TH SarabunPSK" w:cs="TH SarabunPSK"/>
              <w:sz w:val="56"/>
              <w:szCs w:val="56"/>
              <w:cs/>
            </w:rPr>
            <w:t>นายชนิสร เอื้อสมศักดิ์สกุล 6320502380</w:t>
          </w:r>
        </w:p>
        <w:p w14:paraId="0C84FFA9" w14:textId="0DA8BFE3" w:rsidR="00086F1C" w:rsidRDefault="00152C21" w:rsidP="00A25992">
          <w:pPr>
            <w:jc w:val="right"/>
            <w:rPr>
              <w:rFonts w:ascii="TH SarabunPSK" w:hAnsi="TH SarabunPSK" w:cs="TH SarabunPSK"/>
              <w:sz w:val="56"/>
              <w:szCs w:val="56"/>
            </w:rPr>
            <w:sectPr w:rsidR="00086F1C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 w:rsidRPr="00152C21">
            <w:rPr>
              <w:rFonts w:ascii="TH SarabunPSK" w:hAnsi="TH SarabunPSK" w:cs="TH SarabunPSK"/>
              <w:sz w:val="56"/>
              <w:szCs w:val="56"/>
              <w:cs/>
            </w:rPr>
            <w:t>นายบวรวัชร ทองอยู่ 6320502428</w:t>
          </w:r>
          <w:r w:rsidR="00CA299A">
            <w:rPr>
              <w:rFonts w:ascii="TH SarabunPSK" w:hAnsi="TH SarabunPSK" w:cs="TH SarabunPSK"/>
              <w:sz w:val="56"/>
              <w:szCs w:val="56"/>
              <w:cs/>
            </w:rPr>
            <w:br/>
          </w:r>
        </w:p>
      </w:sdtContent>
    </w:sdt>
    <w:p w14:paraId="6550B3E9" w14:textId="77777777" w:rsidR="00086F1C" w:rsidRDefault="00086F1C">
      <w:pPr>
        <w:jc w:val="left"/>
        <w:rPr>
          <w:rFonts w:ascii="TH SarabunPSK" w:hAnsi="TH SarabunPSK" w:cs="TH SarabunPSK"/>
          <w:sz w:val="56"/>
          <w:szCs w:val="56"/>
          <w:cs/>
        </w:rPr>
      </w:pPr>
    </w:p>
    <w:p w14:paraId="6412D05A" w14:textId="77777777" w:rsidR="00C157E1" w:rsidRDefault="00FC1070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C1070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</w:t>
      </w:r>
    </w:p>
    <w:p w14:paraId="40CFFD50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635C021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7187233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FE201EA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C7063B7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EAE7164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5410ABC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B457616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2CFEEC7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E081865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79C94D6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D06ADC9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445BBE7" w14:textId="55F377BC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8454567" w14:textId="14848605" w:rsidR="00AB00FD" w:rsidRDefault="00AB00FD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409EF33" w14:textId="77777777" w:rsidR="00AB00FD" w:rsidRDefault="00AB00FD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2467C7D" w14:textId="77777777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Revision History</w:t>
      </w:r>
    </w:p>
    <w:tbl>
      <w:tblPr>
        <w:tblStyle w:val="LightList"/>
        <w:tblW w:w="9346" w:type="dxa"/>
        <w:tblLook w:val="04A0" w:firstRow="1" w:lastRow="0" w:firstColumn="1" w:lastColumn="0" w:noHBand="0" w:noVBand="1"/>
      </w:tblPr>
      <w:tblGrid>
        <w:gridCol w:w="2176"/>
        <w:gridCol w:w="2307"/>
        <w:gridCol w:w="2256"/>
        <w:gridCol w:w="2607"/>
      </w:tblGrid>
      <w:tr w:rsidR="00F72DC6" w14:paraId="19B3597A" w14:textId="77777777" w:rsidTr="00A25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35228CA5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07" w:type="dxa"/>
          </w:tcPr>
          <w:p w14:paraId="097A697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56" w:type="dxa"/>
          </w:tcPr>
          <w:p w14:paraId="382DA83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607" w:type="dxa"/>
          </w:tcPr>
          <w:p w14:paraId="4A9A3A17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48686A30" w14:textId="77777777" w:rsidTr="00A2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107C5DFD" w14:textId="663EBCFA" w:rsidR="00F72DC6" w:rsidRDefault="00A25992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1.0</w:t>
            </w:r>
          </w:p>
        </w:tc>
        <w:tc>
          <w:tcPr>
            <w:tcW w:w="2307" w:type="dxa"/>
          </w:tcPr>
          <w:p w14:paraId="0E2E5D06" w14:textId="7AA80EB0" w:rsidR="00F72DC6" w:rsidRDefault="00A25992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Group 6</w:t>
            </w:r>
          </w:p>
        </w:tc>
        <w:tc>
          <w:tcPr>
            <w:tcW w:w="2256" w:type="dxa"/>
          </w:tcPr>
          <w:p w14:paraId="23B365CE" w14:textId="7C1DA597" w:rsidR="00F72DC6" w:rsidRDefault="00A25992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12/02/66</w:t>
            </w:r>
          </w:p>
        </w:tc>
        <w:tc>
          <w:tcPr>
            <w:tcW w:w="2607" w:type="dxa"/>
          </w:tcPr>
          <w:p w14:paraId="34555346" w14:textId="4491CC4F" w:rsidR="00F72DC6" w:rsidRDefault="00A25992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กำหนดความต้องการบางส่วน</w:t>
            </w:r>
          </w:p>
        </w:tc>
      </w:tr>
      <w:tr w:rsidR="00F72DC6" w14:paraId="2FAB7BF5" w14:textId="77777777" w:rsidTr="00A2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68BE9165" w14:textId="77777777" w:rsidR="00F72DC6" w:rsidRDefault="00F72DC6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07" w:type="dxa"/>
          </w:tcPr>
          <w:p w14:paraId="71DCC759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56" w:type="dxa"/>
          </w:tcPr>
          <w:p w14:paraId="3DD8A49B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607" w:type="dxa"/>
          </w:tcPr>
          <w:p w14:paraId="3B2FB124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</w:tbl>
    <w:p w14:paraId="60BF4396" w14:textId="0AF7A278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59208386" w14:textId="4F6292C8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13A5DA1A" w14:textId="5CACC9F2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6BCC3316" w14:textId="13D0BB98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49B97F93" w14:textId="6C5FFD92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398FBBB5" w14:textId="5A20D75C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38F2BEA3" w14:textId="5388415D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2D4077EF" w14:textId="1D45DBED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1C12CD3F" w14:textId="18589B91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1A54CD90" w14:textId="425ED685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4B58718D" w14:textId="1B0901C5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4395AA59" w14:textId="5FB4F29E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4FF637AD" w14:textId="77777777" w:rsidR="00961C3E" w:rsidRDefault="00961C3E" w:rsidP="00F72DC6">
      <w:pPr>
        <w:jc w:val="thaiDistribute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2490CCAD" w14:textId="77777777" w:rsidR="00FC1070" w:rsidRPr="008C66FB" w:rsidRDefault="00F72DC6" w:rsidP="00F72DC6">
      <w:pPr>
        <w:pStyle w:val="ListParagraph"/>
        <w:numPr>
          <w:ilvl w:val="0"/>
          <w:numId w:val="6"/>
        </w:numPr>
        <w:rPr>
          <w:b/>
          <w:bCs/>
        </w:rPr>
      </w:pPr>
      <w:r w:rsidRPr="008C66FB">
        <w:rPr>
          <w:rFonts w:hint="cs"/>
          <w:b/>
          <w:bCs/>
          <w:cs/>
        </w:rPr>
        <w:lastRenderedPageBreak/>
        <w:t>บทนำ</w:t>
      </w:r>
    </w:p>
    <w:p w14:paraId="6208D400" w14:textId="77777777" w:rsidR="00F72DC6" w:rsidRDefault="00F72DC6" w:rsidP="00F72DC6">
      <w:pPr>
        <w:pStyle w:val="ListParagraph"/>
      </w:pPr>
      <w:r>
        <w:rPr>
          <w:rFonts w:hint="cs"/>
          <w:cs/>
        </w:rPr>
        <w:t>วัตถุประสงค์</w:t>
      </w:r>
    </w:p>
    <w:sdt>
      <w:sdtPr>
        <w:rPr>
          <w:rFonts w:hint="cs"/>
          <w:cs/>
        </w:rPr>
        <w:id w:val="-1623533790"/>
        <w:placeholder>
          <w:docPart w:val="416BA0B607B74FB6B5117B110ADB31CA"/>
        </w:placeholder>
      </w:sdtPr>
      <w:sdtContent>
        <w:sdt>
          <w:sdtPr>
            <w:rPr>
              <w:rFonts w:hint="cs"/>
              <w:cs/>
            </w:rPr>
            <w:id w:val="-990938687"/>
            <w:placeholder>
              <w:docPart w:val="BDB1DE796A6F466FB57CAFBE009DF5D4"/>
            </w:placeholder>
          </w:sdtPr>
          <w:sdtContent>
            <w:p w14:paraId="778D17E6" w14:textId="147A725D" w:rsidR="00577617" w:rsidRPr="002F3B79" w:rsidRDefault="00577617" w:rsidP="00577617">
              <w:pPr>
                <w:rPr>
                  <w:color w:val="7030A0"/>
                </w:rPr>
              </w:pPr>
              <w:r>
                <w:tab/>
                <w:t xml:space="preserve">1. </w:t>
              </w:r>
              <w:r>
                <w:rPr>
                  <w:rFonts w:hint="cs"/>
                  <w:cs/>
                </w:rPr>
                <w:t>เพื่อ</w:t>
              </w:r>
              <w:r w:rsidR="00F449E2">
                <w:rPr>
                  <w:rFonts w:hint="cs"/>
                  <w:cs/>
                </w:rPr>
                <w:t>ออกแบบและพัฒนาเพื่อใช้ในการ</w:t>
              </w:r>
              <w:r>
                <w:rPr>
                  <w:rFonts w:hint="cs"/>
                  <w:cs/>
                </w:rPr>
                <w:t>หาบุคคลที่มีความ</w:t>
              </w:r>
              <w:r w:rsidR="00DA02BD">
                <w:rPr>
                  <w:rFonts w:hint="cs"/>
                  <w:cs/>
                </w:rPr>
                <w:t>สนใจกิจกรรมเดียวกันมาร่วมกิจกรรม</w:t>
              </w:r>
            </w:p>
            <w:p w14:paraId="54284A08" w14:textId="13A842AF" w:rsidR="00F449E2" w:rsidRDefault="00DA02BD" w:rsidP="00F449E2">
              <w:r>
                <w:rPr>
                  <w:cs/>
                </w:rPr>
                <w:tab/>
              </w:r>
              <w:r>
                <w:rPr>
                  <w:rFonts w:hint="cs"/>
                  <w:cs/>
                </w:rPr>
                <w:t>2. แก้ปัญหาการเกิดข้อผิดพลาดระหว่างการนัด เช่น การผิดนัด</w:t>
              </w:r>
            </w:p>
            <w:p w14:paraId="3912DE49" w14:textId="44F5A52E" w:rsidR="00F449E2" w:rsidRDefault="00F449E2" w:rsidP="00F449E2">
              <w:r>
                <w:tab/>
                <w:t xml:space="preserve">3. </w:t>
              </w:r>
              <w:r>
                <w:rPr>
                  <w:rFonts w:hint="cs"/>
                  <w:cs/>
                </w:rPr>
                <w:t>เพื่อจัดทำฐานข้อมูลที่เกี่ยวข้องการหาบุคคลที่มีความสนใจกิจกรรมเดียวกันมาร่วมกิจกรรม</w:t>
              </w:r>
            </w:p>
          </w:sdtContent>
        </w:sdt>
      </w:sdtContent>
    </w:sdt>
    <w:p w14:paraId="0191667F" w14:textId="77777777" w:rsidR="00875E62" w:rsidRDefault="00875E62" w:rsidP="00F72DC6">
      <w:pPr>
        <w:pStyle w:val="ListParagraph"/>
      </w:pPr>
      <w:r>
        <w:rPr>
          <w:rFonts w:hint="cs"/>
          <w:cs/>
        </w:rPr>
        <w:t>หลักการและเหตุผล</w:t>
      </w:r>
    </w:p>
    <w:sdt>
      <w:sdtPr>
        <w:rPr>
          <w:rFonts w:hint="cs"/>
          <w:cs/>
        </w:rPr>
        <w:id w:val="1565299111"/>
        <w:placeholder>
          <w:docPart w:val="C6BE466D54E04EE9B629786F8F0262E7"/>
        </w:placeholder>
      </w:sdtPr>
      <w:sdtContent>
        <w:p w14:paraId="0DFEBA33" w14:textId="6B9E5BF2" w:rsidR="00136F7A" w:rsidRPr="002F3B79" w:rsidRDefault="00262C7C" w:rsidP="002F3B79">
          <w:pPr>
            <w:ind w:firstLine="360"/>
            <w:rPr>
              <w:color w:val="7030A0"/>
            </w:rPr>
          </w:pPr>
          <w:r>
            <w:rPr>
              <w:rFonts w:hint="cs"/>
              <w:cs/>
            </w:rPr>
            <w:t>สังคมในปัจจุบันมี</w:t>
          </w:r>
          <w:r w:rsidR="001F153E">
            <w:rPr>
              <w:rFonts w:hint="cs"/>
              <w:cs/>
            </w:rPr>
            <w:t>มนุษย์</w:t>
          </w:r>
          <w:r>
            <w:rPr>
              <w:rFonts w:hint="cs"/>
              <w:cs/>
            </w:rPr>
            <w:t>การเข้าร่วมกิจกรรมในรูปแบบต่างๆ</w:t>
          </w:r>
          <w:r w:rsidR="001F153E">
            <w:rPr>
              <w:rFonts w:hint="cs"/>
              <w:cs/>
            </w:rPr>
            <w:t>มากขึ้นไม่ว่าจะเป็นกิจกรรมที่สามารถทำเพียงคนเดียวหรือกิจกรรมที่ทำเป็นกลุ่ม</w:t>
          </w:r>
          <w:r w:rsidR="000E611F">
            <w:rPr>
              <w:rFonts w:hint="cs"/>
              <w:cs/>
            </w:rPr>
            <w:t xml:space="preserve"> แต่ก็สามารถที่จะเกิดปัญหาในรูปแบบต่างๆเกิดขึ้น เช่น นัดกับบุคคลที่รู้จักแต่เกิดข้อผิดพลาดระหว่างการนัด</w:t>
          </w:r>
          <w:r>
            <w:rPr>
              <w:rFonts w:hint="cs"/>
              <w:cs/>
            </w:rPr>
            <w:t xml:space="preserve"> หรือแม้กระทั่งถ้าต้องการทำกิจกรรมอะไรบางอย่างแต่ไม่มีคนที่รู้จักสามารถเข้าร่วมกิจกรรมได้ จึงเป็นสาเหตุให้เกิด โครง</w:t>
          </w:r>
          <w:r w:rsidR="00232B9F">
            <w:rPr>
              <w:rFonts w:hint="cs"/>
              <w:cs/>
            </w:rPr>
            <w:t>การ</w:t>
          </w:r>
          <w:r>
            <w:rPr>
              <w:rFonts w:hint="cs"/>
              <w:cs/>
            </w:rPr>
            <w:t xml:space="preserve"> </w:t>
          </w:r>
          <w:proofErr w:type="spellStart"/>
          <w:r w:rsidR="00232B9F">
            <w:t>S</w:t>
          </w:r>
          <w:r w:rsidRPr="00262C7C">
            <w:t>harity</w:t>
          </w:r>
          <w:proofErr w:type="spellEnd"/>
          <w:r w:rsidRPr="00262C7C">
            <w:t xml:space="preserve"> &amp; </w:t>
          </w:r>
          <w:r w:rsidR="00232B9F">
            <w:t>C</w:t>
          </w:r>
          <w:r w:rsidRPr="00262C7C">
            <w:t>harity</w:t>
          </w:r>
          <w:r>
            <w:rPr>
              <w:rFonts w:hint="cs"/>
              <w:cs/>
            </w:rPr>
            <w:t xml:space="preserve"> โดยจะเน้นกลุ่มเป้าหมายที่ต้องการหา</w:t>
          </w:r>
          <w:r w:rsidR="00120E64">
            <w:rPr>
              <w:rFonts w:hint="cs"/>
              <w:cs/>
            </w:rPr>
            <w:t>ผู้ที่มีความสนใจมา</w:t>
          </w:r>
          <w:r>
            <w:rPr>
              <w:rFonts w:hint="cs"/>
              <w:cs/>
            </w:rPr>
            <w:t>เข้าร่วมกิจกรรม</w:t>
          </w:r>
          <w:r w:rsidR="00136F7A">
            <w:rPr>
              <w:rFonts w:hint="cs"/>
              <w:cs/>
            </w:rPr>
            <w:t xml:space="preserve"> โดยรูปแบบของงานจะเป็นระบบที่ผู้ใช้งานสามารถ </w:t>
          </w:r>
          <w:r w:rsidR="00F01343">
            <w:rPr>
              <w:rFonts w:hint="cs"/>
              <w:cs/>
            </w:rPr>
            <w:t>สร้างกิจกรรม</w:t>
          </w:r>
          <w:r w:rsidR="00136F7A">
            <w:rPr>
              <w:rFonts w:hint="cs"/>
              <w:cs/>
            </w:rPr>
            <w:t>เพื่อหา</w:t>
          </w:r>
          <w:r w:rsidR="00F01343">
            <w:rPr>
              <w:rFonts w:hint="cs"/>
              <w:cs/>
            </w:rPr>
            <w:t>กลุ่มคนที่มีความสนใจกิจกรรมในเรื่องเดียวกัน</w:t>
          </w:r>
          <w:r w:rsidR="00232B9F">
            <w:rPr>
              <w:rFonts w:hint="cs"/>
              <w:cs/>
            </w:rPr>
            <w:t>มา</w:t>
          </w:r>
          <w:r w:rsidR="00136F7A">
            <w:rPr>
              <w:rFonts w:hint="cs"/>
              <w:cs/>
            </w:rPr>
            <w:t xml:space="preserve">ร่วมทำกิจกรรมนั้นๆ </w:t>
          </w:r>
          <w:r w:rsidR="001F153E">
            <w:rPr>
              <w:rFonts w:hint="cs"/>
              <w:cs/>
            </w:rPr>
            <w:t>โดยให้ผู้ที่สนใจมาแสดงความคิดเห็นเพื่อที่จะตกลงร่วมกิจกรรมที่สนใจ โดยหากผู้ใดทำผิดกติกาหรือข้อตกลงที่กำหนดไว้ บุคคลอื่นสามารถยื่นเรื่องเสนอเป็นผู้กระทำผิดได้</w:t>
          </w:r>
        </w:p>
        <w:p w14:paraId="258A9F53" w14:textId="77777777" w:rsidR="002F3B79" w:rsidRDefault="00000000" w:rsidP="00136F7A"/>
      </w:sdtContent>
    </w:sdt>
    <w:p w14:paraId="57A54C10" w14:textId="3FE9E5B8" w:rsidR="00875E62" w:rsidRDefault="00875E62" w:rsidP="002F3B79">
      <w:pPr>
        <w:pStyle w:val="ListParagraph"/>
      </w:pPr>
      <w:r>
        <w:rPr>
          <w:rFonts w:hint="cs"/>
          <w:cs/>
        </w:rPr>
        <w:t>นิยามศัพท์และตัวย่อ</w:t>
      </w:r>
    </w:p>
    <w:sdt>
      <w:sdtPr>
        <w:rPr>
          <w:rFonts w:hint="cs"/>
        </w:rPr>
        <w:id w:val="1810903737"/>
        <w:placeholder>
          <w:docPart w:val="C8AA0B732ED340B0BF72C16C9ECA2688"/>
        </w:placeholder>
        <w:showingPlcHdr/>
      </w:sdtPr>
      <w:sdtContent>
        <w:p w14:paraId="62D4BBDE" w14:textId="59C19561" w:rsidR="001F153E" w:rsidRDefault="002F3B79" w:rsidP="00232B9F"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ในส่วนนี้ ให้ความหมายของรายการคำศัพท์เฉพาะ หรือตัวย่อที่ใช้ในเอกสารฉบับนี้</w:t>
          </w:r>
          <w:r>
            <w:rPr>
              <w:rStyle w:val="PlaceholderText"/>
            </w:rPr>
            <w:t>&gt;</w:t>
          </w:r>
        </w:p>
      </w:sdtContent>
    </w:sdt>
    <w:p w14:paraId="4224D95F" w14:textId="77777777" w:rsidR="00875E62" w:rsidRDefault="00875E62" w:rsidP="00F72DC6">
      <w:pPr>
        <w:pStyle w:val="ListParagraph"/>
      </w:pPr>
      <w:r>
        <w:rPr>
          <w:rFonts w:hint="cs"/>
          <w:cs/>
        </w:rPr>
        <w:t>เอกสารอ้างอิง</w:t>
      </w:r>
    </w:p>
    <w:sdt>
      <w:sdtPr>
        <w:rPr>
          <w:rFonts w:hint="cs"/>
        </w:rPr>
        <w:id w:val="1752001845"/>
        <w:placeholder>
          <w:docPart w:val="B8BD87BFB4354FEC9AEED400619EAE6C"/>
        </w:placeholder>
      </w:sdtPr>
      <w:sdtContent>
        <w:p w14:paraId="1AB3FA57" w14:textId="113CF6AA" w:rsidR="002F3B79" w:rsidRDefault="002F3B79" w:rsidP="002F3B79"/>
        <w:p w14:paraId="05979382" w14:textId="79749E27" w:rsidR="00875E62" w:rsidRDefault="00000000" w:rsidP="00875E62"/>
      </w:sdtContent>
    </w:sdt>
    <w:p w14:paraId="230282AC" w14:textId="77777777" w:rsidR="00875E62" w:rsidRDefault="00875E62" w:rsidP="00F72DC6">
      <w:pPr>
        <w:pStyle w:val="ListParagraph"/>
      </w:pPr>
      <w:r>
        <w:rPr>
          <w:rFonts w:hint="cs"/>
          <w:cs/>
        </w:rPr>
        <w:t>ภาพรวม</w:t>
      </w:r>
    </w:p>
    <w:sdt>
      <w:sdtPr>
        <w:rPr>
          <w:rFonts w:hint="cs"/>
        </w:rPr>
        <w:id w:val="-1432346817"/>
        <w:placeholder>
          <w:docPart w:val="EF089381DAB1484CA0DC3855D24E1352"/>
        </w:placeholder>
        <w:showingPlcHdr/>
      </w:sdtPr>
      <w:sdtContent>
        <w:p w14:paraId="325BCCEA" w14:textId="33C2C4D6" w:rsidR="00875E62" w:rsidRDefault="002F3B79" w:rsidP="00875E62"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แนะนำส่วนอื่นๆ ที่จะพูดถึงในเอกสาร รวมถึงโครงสร้างของเอกสารฉบับนี้</w:t>
          </w:r>
          <w:r>
            <w:rPr>
              <w:rStyle w:val="PlaceholderText"/>
            </w:rPr>
            <w:t>&gt;</w:t>
          </w:r>
        </w:p>
      </w:sdtContent>
    </w:sdt>
    <w:p w14:paraId="5206092D" w14:textId="4C9AEF78" w:rsidR="00961C3E" w:rsidRDefault="00961C3E" w:rsidP="00875E62"/>
    <w:p w14:paraId="6EE1AC8D" w14:textId="77777777" w:rsidR="00961C3E" w:rsidRDefault="00961C3E" w:rsidP="00875E62">
      <w:pPr>
        <w:rPr>
          <w:rFonts w:hint="cs"/>
        </w:rPr>
      </w:pPr>
    </w:p>
    <w:p w14:paraId="06D0EAFA" w14:textId="77777777" w:rsidR="00F72DC6" w:rsidRPr="008C66FB" w:rsidRDefault="009360A7" w:rsidP="00F72DC6">
      <w:pPr>
        <w:pStyle w:val="ListParagraph"/>
        <w:numPr>
          <w:ilvl w:val="0"/>
          <w:numId w:val="6"/>
        </w:numPr>
        <w:rPr>
          <w:b/>
          <w:bCs/>
        </w:rPr>
      </w:pPr>
      <w:r w:rsidRPr="008C66FB">
        <w:rPr>
          <w:rFonts w:hint="cs"/>
          <w:b/>
          <w:bCs/>
          <w:cs/>
        </w:rPr>
        <w:lastRenderedPageBreak/>
        <w:t>คุณลักษณะทั่วไป</w:t>
      </w:r>
    </w:p>
    <w:p w14:paraId="17D3349E" w14:textId="77777777" w:rsidR="000032D2" w:rsidRDefault="000032D2" w:rsidP="000032D2">
      <w:pPr>
        <w:pStyle w:val="ListParagraph"/>
      </w:pPr>
      <w:r>
        <w:rPr>
          <w:rFonts w:hint="cs"/>
          <w:cs/>
        </w:rPr>
        <w:t>ภาพรวมระบบ</w:t>
      </w:r>
    </w:p>
    <w:sdt>
      <w:sdtPr>
        <w:rPr>
          <w:rFonts w:cstheme="minorHAnsi" w:hint="cs"/>
          <w:color w:val="FF0000"/>
        </w:rPr>
        <w:id w:val="1915352894"/>
        <w:placeholder>
          <w:docPart w:val="287B2BE99B3E41A682FD66552AA634C8"/>
        </w:placeholder>
      </w:sdtPr>
      <w:sdtEndPr>
        <w:rPr>
          <w:color w:val="auto"/>
        </w:rPr>
      </w:sdtEndPr>
      <w:sdtContent>
        <w:p w14:paraId="1B7ED613" w14:textId="78E74AE1" w:rsidR="00FE3739" w:rsidRPr="00961C3E" w:rsidRDefault="00FE3739" w:rsidP="00961C3E">
          <w:pPr>
            <w:rPr>
              <w:color w:val="7030A0"/>
              <w:cs/>
            </w:rPr>
          </w:pPr>
          <w:r w:rsidRPr="00961C3E">
            <w:rPr>
              <w:rFonts w:cs="TH SarabunPSK"/>
              <w:color w:val="7030A0"/>
            </w:rPr>
            <w:tab/>
          </w:r>
          <w:r>
            <w:rPr>
              <w:rFonts w:hint="cs"/>
              <w:cs/>
            </w:rPr>
            <w:t>ระบบไม่มีความเกี่ยวข้องกับระบบอื่น เนื่องจากระบบสามารถสร้างกระบวนการและจบกระบวนการได้ภายในตัวของระบบเอง</w:t>
          </w:r>
        </w:p>
        <w:p w14:paraId="6DE1151A" w14:textId="5D371DE8" w:rsidR="00FE3739" w:rsidRDefault="00FE3739" w:rsidP="00FE3739">
          <w:pPr>
            <w:pStyle w:val="ListParagraph"/>
            <w:numPr>
              <w:ilvl w:val="0"/>
              <w:numId w:val="0"/>
            </w:numPr>
            <w:ind w:left="570"/>
          </w:pPr>
          <w:r>
            <w:rPr>
              <w:rFonts w:hint="cs"/>
              <w:cs/>
            </w:rPr>
            <w:t xml:space="preserve">รูปแบบระบบ </w:t>
          </w:r>
          <w:r>
            <w:t xml:space="preserve">: </w:t>
          </w:r>
          <w:r>
            <w:rPr>
              <w:rFonts w:hint="cs"/>
              <w:cs/>
            </w:rPr>
            <w:t xml:space="preserve">ระบบจะทำงานอยู่ในรูปแบบของ </w:t>
          </w:r>
          <w:r>
            <w:t>Web Application</w:t>
          </w:r>
        </w:p>
        <w:p w14:paraId="26832C5E" w14:textId="2E2258DD" w:rsidR="00FE3739" w:rsidRDefault="00FE3739" w:rsidP="00FE3739">
          <w:pPr>
            <w:pStyle w:val="ListParagraph"/>
            <w:numPr>
              <w:ilvl w:val="0"/>
              <w:numId w:val="0"/>
            </w:numPr>
            <w:ind w:left="570"/>
          </w:pPr>
          <w:r>
            <w:rPr>
              <w:rFonts w:hint="cs"/>
              <w:cs/>
            </w:rPr>
            <w:t xml:space="preserve">ภาษาที่ใช้พัฒนา </w:t>
          </w:r>
          <w:r>
            <w:t>: Java</w:t>
          </w:r>
        </w:p>
        <w:p w14:paraId="4938BCBD" w14:textId="61F52FAF" w:rsidR="00FE3739" w:rsidRPr="00416B1E" w:rsidRDefault="00FE3739" w:rsidP="00FE3739">
          <w:pPr>
            <w:pStyle w:val="ListParagraph"/>
            <w:numPr>
              <w:ilvl w:val="0"/>
              <w:numId w:val="0"/>
            </w:numPr>
            <w:ind w:left="570"/>
          </w:pPr>
          <w:r>
            <w:rPr>
              <w:rFonts w:hint="cs"/>
              <w:cs/>
            </w:rPr>
            <w:t xml:space="preserve">เทคโนโลยีที่ใช้พัฒนา </w:t>
          </w:r>
          <w:r>
            <w:t>: Web Application</w:t>
          </w:r>
          <w:r>
            <w:rPr>
              <w:rFonts w:hint="cs"/>
              <w:cs/>
            </w:rPr>
            <w:t xml:space="preserve"> รูปแบบ </w:t>
          </w:r>
          <w:r>
            <w:t>MVC</w:t>
          </w:r>
        </w:p>
      </w:sdtContent>
    </w:sdt>
    <w:p w14:paraId="394396F8" w14:textId="77777777" w:rsidR="00FE3739" w:rsidRDefault="00FE3739" w:rsidP="00D224DA"/>
    <w:p w14:paraId="4C62C9FA" w14:textId="77777777" w:rsidR="000032D2" w:rsidRDefault="000032D2" w:rsidP="000032D2">
      <w:pPr>
        <w:pStyle w:val="ListParagraph"/>
      </w:pPr>
      <w:r>
        <w:rPr>
          <w:rFonts w:hint="cs"/>
          <w:cs/>
        </w:rPr>
        <w:t>คุณลักษณะของผู้ใช้</w:t>
      </w:r>
    </w:p>
    <w:sdt>
      <w:sdtPr>
        <w:rPr>
          <w:rFonts w:cstheme="minorHAnsi" w:hint="cs"/>
        </w:rPr>
        <w:id w:val="355242163"/>
        <w:placeholder>
          <w:docPart w:val="1068126E65F745E89BEE6686E71D22DE"/>
        </w:placeholder>
      </w:sdtPr>
      <w:sdtContent>
        <w:p w14:paraId="2D6BE436" w14:textId="4E918FAD" w:rsidR="00FE3739" w:rsidRPr="00961C3E" w:rsidRDefault="00FE3739" w:rsidP="00D224DA">
          <w:pPr>
            <w:rPr>
              <w:color w:val="7030A0"/>
            </w:rPr>
          </w:pPr>
          <w:r w:rsidRPr="00206EC3">
            <w:rPr>
              <w:rFonts w:hint="cs"/>
              <w:b/>
              <w:bCs/>
              <w:cs/>
            </w:rPr>
            <w:t>ผู้ใช้ทั่วไป</w:t>
          </w:r>
          <w:r>
            <w:rPr>
              <w:rFonts w:hint="cs"/>
              <w:cs/>
            </w:rPr>
            <w:t xml:space="preserve"> </w:t>
          </w:r>
          <w:r>
            <w:t>:</w:t>
          </w:r>
          <w:r>
            <w:rPr>
              <w:rFonts w:hint="cs"/>
              <w:cs/>
            </w:rPr>
            <w:t xml:space="preserve"> </w:t>
          </w:r>
        </w:p>
        <w:p w14:paraId="5D4C2BE6" w14:textId="77777777" w:rsidR="00206EC3" w:rsidRDefault="00206EC3" w:rsidP="00D224DA">
          <w:pPr>
            <w:rPr>
              <w:rFonts w:cs="TH SarabunPSK"/>
            </w:rPr>
          </w:pPr>
          <w:r>
            <w:rPr>
              <w:rFonts w:cs="TH SarabunPSK"/>
              <w:cs/>
            </w:rPr>
            <w:tab/>
          </w:r>
          <w:r>
            <w:rPr>
              <w:rFonts w:cs="TH SarabunPSK" w:hint="cs"/>
              <w:cs/>
            </w:rPr>
            <w:t xml:space="preserve">สิทธิ์ในการเข้าถึงระบบ </w:t>
          </w:r>
        </w:p>
        <w:p w14:paraId="29566D98" w14:textId="1965517D" w:rsidR="00206EC3" w:rsidRDefault="00206EC3" w:rsidP="00D224DA">
          <w:pPr>
            <w:rPr>
              <w:rFonts w:cs="TH SarabunPSK"/>
            </w:rPr>
          </w:pPr>
          <w:r>
            <w:rPr>
              <w:rFonts w:cs="TH SarabunPSK"/>
              <w:cs/>
            </w:rPr>
            <w:tab/>
          </w:r>
          <w:r>
            <w:rPr>
              <w:rFonts w:cs="TH SarabunPSK"/>
              <w:cs/>
            </w:rPr>
            <w:tab/>
            <w:t>-</w:t>
          </w:r>
          <w:r>
            <w:rPr>
              <w:rFonts w:cs="TH SarabunPSK" w:hint="cs"/>
              <w:cs/>
            </w:rPr>
            <w:t xml:space="preserve"> สามารถสร้าง/เข้าร่วมกิจกรรมที่ได้รับการอนุมัติจากผู้ดูแล</w:t>
          </w:r>
        </w:p>
        <w:p w14:paraId="64075F2B" w14:textId="24F632F1" w:rsidR="00206EC3" w:rsidRPr="00206EC3" w:rsidRDefault="00206EC3" w:rsidP="00206EC3">
          <w:pPr>
            <w:rPr>
              <w:rFonts w:cs="TH SarabunPSK"/>
            </w:rPr>
          </w:pPr>
          <w:r>
            <w:rPr>
              <w:rFonts w:cs="TH SarabunPSK"/>
              <w:cs/>
            </w:rPr>
            <w:tab/>
          </w:r>
          <w:r>
            <w:rPr>
              <w:rFonts w:cs="TH SarabunPSK" w:hint="cs"/>
              <w:cs/>
            </w:rPr>
            <w:t xml:space="preserve"> </w:t>
          </w:r>
          <w:r>
            <w:rPr>
              <w:rFonts w:cs="TH SarabunPSK"/>
              <w:cs/>
            </w:rPr>
            <w:tab/>
          </w:r>
          <w:r>
            <w:rPr>
              <w:rFonts w:cs="TH SarabunPSK" w:hint="cs"/>
              <w:cs/>
            </w:rPr>
            <w:t>- ผู้ใช้งานสามารถรายงาน ผู้ใช้ที่มีความผิด</w:t>
          </w:r>
          <w:r>
            <w:rPr>
              <w:rFonts w:cs="TH SarabunPSK"/>
              <w:cs/>
            </w:rPr>
            <w:tab/>
          </w:r>
        </w:p>
        <w:p w14:paraId="2768D8E2" w14:textId="6DFB3D4F" w:rsidR="00FE3739" w:rsidRDefault="00FE3739" w:rsidP="00D224DA">
          <w:r w:rsidRPr="00120E64">
            <w:rPr>
              <w:rFonts w:hint="cs"/>
              <w:b/>
              <w:bCs/>
              <w:cs/>
            </w:rPr>
            <w:t>ผู้ดูแล</w:t>
          </w:r>
          <w:r>
            <w:rPr>
              <w:rFonts w:hint="cs"/>
              <w:cs/>
            </w:rPr>
            <w:t xml:space="preserve"> </w:t>
          </w:r>
          <w:r>
            <w:t>:</w:t>
          </w:r>
        </w:p>
        <w:p w14:paraId="5A6BE06E" w14:textId="3EAD87FE" w:rsidR="00120E64" w:rsidRDefault="00120E64" w:rsidP="00D224DA">
          <w:pPr>
            <w:rPr>
              <w:rFonts w:cs="TH SarabunPSK"/>
            </w:rPr>
          </w:pPr>
          <w:r>
            <w:rPr>
              <w:cs/>
            </w:rPr>
            <w:tab/>
          </w:r>
          <w:r>
            <w:rPr>
              <w:rFonts w:cs="TH SarabunPSK" w:hint="cs"/>
              <w:cs/>
            </w:rPr>
            <w:t>สิทธิ์ในการเข้าถึงระบบ</w:t>
          </w:r>
        </w:p>
        <w:p w14:paraId="2246E441" w14:textId="5AF3365E" w:rsidR="00120E64" w:rsidRDefault="00120E64" w:rsidP="00D224DA">
          <w:pPr>
            <w:rPr>
              <w:rFonts w:cs="TH SarabunPSK"/>
            </w:rPr>
          </w:pPr>
          <w:r>
            <w:rPr>
              <w:rFonts w:cs="TH SarabunPSK"/>
              <w:cs/>
            </w:rPr>
            <w:tab/>
          </w:r>
          <w:r>
            <w:rPr>
              <w:rFonts w:cs="TH SarabunPSK"/>
              <w:cs/>
            </w:rPr>
            <w:tab/>
          </w:r>
          <w:r>
            <w:rPr>
              <w:rFonts w:cs="TH SarabunPSK" w:hint="cs"/>
              <w:cs/>
            </w:rPr>
            <w:t>- การอนุมัติกิจกรรม</w:t>
          </w:r>
        </w:p>
        <w:p w14:paraId="3750D837" w14:textId="53266B52" w:rsidR="00FE3739" w:rsidRDefault="00120E64" w:rsidP="00120E64">
          <w:pPr>
            <w:rPr>
              <w:rFonts w:cs="TH SarabunPSK"/>
            </w:rPr>
          </w:pPr>
          <w:r>
            <w:rPr>
              <w:rFonts w:cs="TH SarabunPSK"/>
              <w:cs/>
            </w:rPr>
            <w:tab/>
          </w:r>
          <w:r>
            <w:rPr>
              <w:rFonts w:cs="TH SarabunPSK"/>
              <w:cs/>
            </w:rPr>
            <w:tab/>
          </w:r>
          <w:r>
            <w:rPr>
              <w:rFonts w:cs="TH SarabunPSK" w:hint="cs"/>
              <w:cs/>
            </w:rPr>
            <w:t>- การระงับบัญชีผู้ใช้ที่มีความผิดปกติ</w:t>
          </w:r>
        </w:p>
        <w:p w14:paraId="03F01451" w14:textId="643DB303" w:rsidR="006364AF" w:rsidRDefault="006364AF" w:rsidP="00120E64">
          <w:pPr>
            <w:rPr>
              <w:rFonts w:cs="TH SarabunPSK"/>
              <w:b/>
              <w:bCs/>
            </w:rPr>
          </w:pPr>
          <w:r w:rsidRPr="006364AF">
            <w:rPr>
              <w:rFonts w:cs="TH SarabunPSK" w:hint="cs"/>
              <w:b/>
              <w:bCs/>
              <w:cs/>
            </w:rPr>
            <w:t xml:space="preserve">ระบบที่จะพัฒนา </w:t>
          </w:r>
          <w:r w:rsidRPr="006364AF">
            <w:rPr>
              <w:rFonts w:cs="TH SarabunPSK"/>
              <w:b/>
              <w:bCs/>
            </w:rPr>
            <w:t>:</w:t>
          </w:r>
        </w:p>
        <w:p w14:paraId="62D64A33" w14:textId="515E1B42" w:rsidR="006364AF" w:rsidRPr="00DC5BC5" w:rsidRDefault="006364AF" w:rsidP="00DC5BC5">
          <w:pPr>
            <w:spacing w:after="160" w:line="259" w:lineRule="auto"/>
            <w:ind w:left="360"/>
            <w:jc w:val="left"/>
            <w:rPr>
              <w:rFonts w:ascii="TH SarabunPSK" w:hAnsi="TH SarabunPSK" w:cs="TH SarabunPSK"/>
            </w:rPr>
          </w:pPr>
          <w:r w:rsidRPr="00DC5BC5">
            <w:rPr>
              <w:rFonts w:cs="TH SarabunPSK" w:hint="cs"/>
              <w:cs/>
            </w:rPr>
            <w:t>- ระบบแสดง</w:t>
          </w:r>
          <w:r w:rsidRPr="00DC5BC5">
            <w:rPr>
              <w:rFonts w:ascii="TH SarabunPSK" w:hAnsi="TH SarabunPSK" w:cs="TH SarabunPSK" w:hint="cs"/>
              <w:cs/>
            </w:rPr>
            <w:t>ประวัติการเข้าร่วมกิจกรรมของ</w:t>
          </w:r>
          <w:r w:rsidR="00DC5BC5">
            <w:rPr>
              <w:rFonts w:ascii="TH SarabunPSK" w:hAnsi="TH SarabunPSK" w:cs="TH SarabunPSK" w:hint="cs"/>
              <w:cs/>
            </w:rPr>
            <w:t>ผู้ใช้</w:t>
          </w:r>
        </w:p>
        <w:p w14:paraId="78356945" w14:textId="0FE3A7EB" w:rsidR="006364AF" w:rsidRPr="00DC5BC5" w:rsidRDefault="006364AF" w:rsidP="00DC5BC5">
          <w:pPr>
            <w:pStyle w:val="ListParagraph"/>
            <w:numPr>
              <w:ilvl w:val="0"/>
              <w:numId w:val="0"/>
            </w:numPr>
            <w:spacing w:after="160" w:line="259" w:lineRule="auto"/>
            <w:ind w:left="720"/>
            <w:jc w:val="left"/>
          </w:pPr>
          <w:r>
            <w:rPr>
              <w:rFonts w:ascii="TH SarabunPSK" w:hAnsi="TH SarabunPSK" w:cs="TH SarabunPSK"/>
              <w:cs/>
            </w:rPr>
            <w:tab/>
          </w:r>
          <w:r>
            <w:rPr>
              <w:rFonts w:ascii="TH SarabunPSK" w:hAnsi="TH SarabunPSK" w:cs="TH SarabunPSK" w:hint="cs"/>
              <w:cs/>
            </w:rPr>
            <w:t>ระบบจะทำการจัดเรียงและแสดงประวัติการเข้าร่วมกิจกรรม โดยจะระบุประเภทกิจกรร</w:t>
          </w:r>
          <w:r w:rsidR="00DC5BC5">
            <w:rPr>
              <w:rFonts w:ascii="TH SarabunPSK" w:hAnsi="TH SarabunPSK" w:cs="TH SarabunPSK" w:hint="cs"/>
              <w:cs/>
            </w:rPr>
            <w:t>ม</w:t>
          </w:r>
          <w:r>
            <w:rPr>
              <w:rFonts w:ascii="TH SarabunPSK" w:hAnsi="TH SarabunPSK" w:cs="TH SarabunPSK" w:hint="cs"/>
              <w:cs/>
            </w:rPr>
            <w:t>ต่างๆ และ</w:t>
          </w:r>
          <w:r w:rsidR="00EF7A26">
            <w:rPr>
              <w:rFonts w:ascii="TH SarabunPSK" w:hAnsi="TH SarabunPSK" w:cs="TH SarabunPSK" w:hint="cs"/>
              <w:cs/>
            </w:rPr>
            <w:t>แสดง</w:t>
          </w:r>
          <w:r>
            <w:rPr>
              <w:rFonts w:ascii="TH SarabunPSK" w:hAnsi="TH SarabunPSK" w:cs="TH SarabunPSK" w:hint="cs"/>
              <w:cs/>
            </w:rPr>
            <w:t>ผู้</w:t>
          </w:r>
          <w:r w:rsidR="00DC5BC5">
            <w:rPr>
              <w:rFonts w:ascii="TH SarabunPSK" w:hAnsi="TH SarabunPSK" w:cs="TH SarabunPSK" w:hint="cs"/>
              <w:cs/>
            </w:rPr>
            <w:t>ที่เคย</w:t>
          </w:r>
          <w:r>
            <w:rPr>
              <w:rFonts w:ascii="TH SarabunPSK" w:hAnsi="TH SarabunPSK" w:cs="TH SarabunPSK" w:hint="cs"/>
              <w:cs/>
            </w:rPr>
            <w:t>ร่วม</w:t>
          </w:r>
          <w:r w:rsidR="00DC5BC5">
            <w:rPr>
              <w:rFonts w:ascii="TH SarabunPSK" w:hAnsi="TH SarabunPSK" w:cs="TH SarabunPSK" w:hint="cs"/>
              <w:cs/>
            </w:rPr>
            <w:t>กิจกรรม</w:t>
          </w:r>
          <w:r w:rsidR="00DC5BC5">
            <w:rPr>
              <w:rFonts w:hint="cs"/>
              <w:cs/>
            </w:rPr>
            <w:t>เดียวกัน</w:t>
          </w:r>
        </w:p>
      </w:sdtContent>
    </w:sdt>
    <w:p w14:paraId="56BA3E1B" w14:textId="77777777" w:rsidR="00C61B85" w:rsidRDefault="00C61B85" w:rsidP="00C61B85">
      <w:pPr>
        <w:pStyle w:val="ListParagraph"/>
      </w:pPr>
      <w:r>
        <w:rPr>
          <w:rFonts w:hint="cs"/>
          <w:cs/>
        </w:rPr>
        <w:t>คุณสมบัติของระบบ</w:t>
      </w:r>
    </w:p>
    <w:sdt>
      <w:sdtPr>
        <w:rPr>
          <w:rFonts w:hint="cs"/>
        </w:rPr>
        <w:id w:val="-1212884091"/>
        <w:placeholder>
          <w:docPart w:val="6D680047ADD8400BAE161010F0F9E279"/>
        </w:placeholder>
      </w:sdtPr>
      <w:sdtContent>
        <w:p w14:paraId="4E14CDC0" w14:textId="15125D5B" w:rsidR="000E7EDD" w:rsidRPr="00961C3E" w:rsidRDefault="000E7EDD" w:rsidP="00C61B85">
          <w:pPr>
            <w:pStyle w:val="ListParagraph"/>
            <w:numPr>
              <w:ilvl w:val="0"/>
              <w:numId w:val="0"/>
            </w:numPr>
            <w:rPr>
              <w:color w:val="7030A0"/>
            </w:rPr>
          </w:pPr>
          <w:r>
            <w:rPr>
              <w:cs/>
            </w:rPr>
            <w:tab/>
          </w:r>
          <w:r>
            <w:rPr>
              <w:rFonts w:hint="cs"/>
              <w:cs/>
            </w:rPr>
            <w:t>- เปิดกิจกรรมได้</w:t>
          </w:r>
        </w:p>
        <w:p w14:paraId="4235C649" w14:textId="0D14E129" w:rsidR="000E7EDD" w:rsidRDefault="000E7EDD" w:rsidP="00C61B85">
          <w:pPr>
            <w:pStyle w:val="ListParagraph"/>
            <w:numPr>
              <w:ilvl w:val="0"/>
              <w:numId w:val="0"/>
            </w:numPr>
          </w:pPr>
          <w:r>
            <w:rPr>
              <w:cs/>
            </w:rPr>
            <w:tab/>
          </w:r>
          <w:r>
            <w:rPr>
              <w:rFonts w:hint="cs"/>
              <w:cs/>
            </w:rPr>
            <w:t>- เข้าร่วมกิจกรรมได้</w:t>
          </w:r>
        </w:p>
        <w:p w14:paraId="750E8EEC" w14:textId="53CACF23" w:rsidR="000E7EDD" w:rsidRDefault="000E7EDD" w:rsidP="00C61B85">
          <w:pPr>
            <w:pStyle w:val="ListParagraph"/>
            <w:numPr>
              <w:ilvl w:val="0"/>
              <w:numId w:val="0"/>
            </w:numPr>
          </w:pPr>
          <w:r>
            <w:rPr>
              <w:cs/>
            </w:rPr>
            <w:lastRenderedPageBreak/>
            <w:tab/>
          </w:r>
          <w:r>
            <w:rPr>
              <w:rFonts w:hint="cs"/>
              <w:cs/>
            </w:rPr>
            <w:t>- แสดงความคิดเห็นในกิจกรรมนั้นได้</w:t>
          </w:r>
        </w:p>
        <w:p w14:paraId="267945DC" w14:textId="7446C537" w:rsidR="000E7EDD" w:rsidRDefault="000E7EDD" w:rsidP="00C61B85">
          <w:pPr>
            <w:pStyle w:val="ListParagraph"/>
            <w:numPr>
              <w:ilvl w:val="0"/>
              <w:numId w:val="0"/>
            </w:numPr>
          </w:pPr>
          <w:r>
            <w:rPr>
              <w:cs/>
            </w:rPr>
            <w:tab/>
          </w:r>
          <w:r>
            <w:rPr>
              <w:rFonts w:hint="cs"/>
              <w:cs/>
            </w:rPr>
            <w:t>- รายงานความผิดปกติของผู้ใช้ได้</w:t>
          </w:r>
        </w:p>
        <w:p w14:paraId="28613080" w14:textId="46829C31" w:rsidR="000E7EDD" w:rsidRDefault="000E7EDD" w:rsidP="00C61B85">
          <w:pPr>
            <w:pStyle w:val="ListParagraph"/>
            <w:numPr>
              <w:ilvl w:val="0"/>
              <w:numId w:val="0"/>
            </w:numPr>
          </w:pPr>
          <w:r>
            <w:rPr>
              <w:cs/>
            </w:rPr>
            <w:tab/>
          </w:r>
          <w:r>
            <w:rPr>
              <w:rFonts w:hint="cs"/>
              <w:cs/>
            </w:rPr>
            <w:t>- ตรวจสอบประวัติการเข้าร่วมกิจกรรมย้อนหลังได้</w:t>
          </w:r>
        </w:p>
      </w:sdtContent>
    </w:sdt>
    <w:p w14:paraId="4B19BE8E" w14:textId="77777777" w:rsidR="000032D2" w:rsidRDefault="000032D2" w:rsidP="000032D2">
      <w:pPr>
        <w:pStyle w:val="ListParagraph"/>
      </w:pPr>
      <w:r>
        <w:rPr>
          <w:rFonts w:hint="cs"/>
          <w:cs/>
        </w:rPr>
        <w:t>ข้อจำกัด</w:t>
      </w:r>
    </w:p>
    <w:sdt>
      <w:sdtPr>
        <w:rPr>
          <w:rFonts w:hint="cs"/>
        </w:rPr>
        <w:id w:val="-223299261"/>
        <w:placeholder>
          <w:docPart w:val="DF60F3BDEBB442989DBF773921723A86"/>
        </w:placeholder>
      </w:sdtPr>
      <w:sdtContent>
        <w:p w14:paraId="22B34344" w14:textId="08DCAA81" w:rsidR="00A9542C" w:rsidRDefault="00961C3E" w:rsidP="00A9542C">
          <w:r>
            <w:rPr>
              <w:rFonts w:hint="cs"/>
              <w:cs/>
            </w:rPr>
            <w:t>ระบบจะต้องใช้อินเตอร์เน็ต</w:t>
          </w:r>
        </w:p>
      </w:sdtContent>
    </w:sdt>
    <w:p w14:paraId="436F208D" w14:textId="77777777" w:rsidR="0083497D" w:rsidRDefault="0083497D" w:rsidP="0083497D"/>
    <w:p w14:paraId="1940A57B" w14:textId="77777777" w:rsidR="009360A7" w:rsidRPr="008C66FB" w:rsidRDefault="009360A7" w:rsidP="00F72DC6">
      <w:pPr>
        <w:pStyle w:val="ListParagraph"/>
        <w:numPr>
          <w:ilvl w:val="0"/>
          <w:numId w:val="6"/>
        </w:numPr>
        <w:rPr>
          <w:b/>
          <w:bCs/>
        </w:rPr>
      </w:pPr>
      <w:r w:rsidRPr="008C66FB">
        <w:rPr>
          <w:rFonts w:hint="cs"/>
          <w:b/>
          <w:bCs/>
          <w:cs/>
        </w:rPr>
        <w:t>ข้อกำหนดความต้องการ</w:t>
      </w:r>
    </w:p>
    <w:p w14:paraId="3D349B3D" w14:textId="77777777" w:rsidR="009360A7" w:rsidRPr="00E03C0B" w:rsidRDefault="009360A7" w:rsidP="009360A7">
      <w:pPr>
        <w:pStyle w:val="ListParagraph"/>
      </w:pPr>
      <w:r w:rsidRPr="00E03C0B">
        <w:rPr>
          <w:rFonts w:hint="cs"/>
          <w:cs/>
        </w:rPr>
        <w:t>ข้อกำหนดส่วนต่อประสานภายนอก</w:t>
      </w:r>
    </w:p>
    <w:p w14:paraId="26344F19" w14:textId="77777777" w:rsidR="00F415E5" w:rsidRDefault="00F415E5" w:rsidP="00F415E5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ส่วนต่อประสานกับผู้ใช้</w:t>
      </w:r>
    </w:p>
    <w:p w14:paraId="7C0D0033" w14:textId="3367A2AA" w:rsidR="002F3B79" w:rsidRDefault="00961C3E" w:rsidP="00126B2B">
      <w:r>
        <w:t xml:space="preserve">UX UI </w:t>
      </w:r>
    </w:p>
    <w:p w14:paraId="3599BA08" w14:textId="77777777" w:rsidR="00F415E5" w:rsidRDefault="00F415E5" w:rsidP="00F415E5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ส่วนต่อประสานของซอฟต์แวร์</w:t>
      </w:r>
    </w:p>
    <w:sdt>
      <w:sdtPr>
        <w:id w:val="-2032096841"/>
        <w:placeholder>
          <w:docPart w:val="0235CFBAB8AB4CCF8A2C60018B3E6B06"/>
        </w:placeholder>
      </w:sdtPr>
      <w:sdtContent>
        <w:p w14:paraId="6CE35DF7" w14:textId="55A27173" w:rsidR="00C64B9C" w:rsidRPr="00C64B9C" w:rsidRDefault="00C64B9C" w:rsidP="002F3B79">
          <w:pPr>
            <w:ind w:left="504" w:firstLine="720"/>
            <w:rPr>
              <w:rFonts w:cs="TH SarabunPSK"/>
            </w:rPr>
          </w:pPr>
          <w:r>
            <w:rPr>
              <w:rFonts w:cs="TH SarabunPSK"/>
            </w:rPr>
            <w:t>-</w:t>
          </w:r>
          <w:r>
            <w:rPr>
              <w:rFonts w:cs="TH SarabunPSK" w:hint="cs"/>
              <w:cs/>
            </w:rPr>
            <w:t xml:space="preserve">ฐานข้อมูลแบบ </w:t>
          </w:r>
          <w:r>
            <w:rPr>
              <w:rFonts w:cs="TH SarabunPSK"/>
            </w:rPr>
            <w:t>SQL</w:t>
          </w:r>
        </w:p>
      </w:sdtContent>
    </w:sdt>
    <w:p w14:paraId="62FB53F4" w14:textId="29D81852" w:rsidR="00DF2371" w:rsidRDefault="00DF2371" w:rsidP="0052389B"/>
    <w:p w14:paraId="051053C4" w14:textId="77777777" w:rsidR="009360A7" w:rsidRDefault="009360A7" w:rsidP="009360A7">
      <w:pPr>
        <w:pStyle w:val="ListParagraph"/>
      </w:pPr>
      <w:r>
        <w:rPr>
          <w:rFonts w:hint="cs"/>
          <w:cs/>
        </w:rPr>
        <w:t xml:space="preserve">ความต้องการแบบ </w:t>
      </w:r>
      <w:r>
        <w:t>functional</w:t>
      </w:r>
    </w:p>
    <w:p w14:paraId="4A24BDFD" w14:textId="7DD47B45" w:rsidR="00E45CCA" w:rsidRPr="00E03C0B" w:rsidRDefault="00AD78EA" w:rsidP="00E45CCA">
      <w:pPr>
        <w:rPr>
          <w:color w:val="00B050"/>
        </w:rPr>
      </w:pPr>
      <w:r w:rsidRPr="00E03C0B">
        <w:rPr>
          <w:rFonts w:hint="cs"/>
          <w:color w:val="00B050"/>
          <w: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7"/>
        <w:gridCol w:w="4989"/>
      </w:tblGrid>
      <w:tr w:rsidR="00E03C0B" w:rsidRPr="00E03C0B" w14:paraId="5098A3EA" w14:textId="77777777" w:rsidTr="00513C44">
        <w:tc>
          <w:tcPr>
            <w:tcW w:w="4027" w:type="dxa"/>
            <w:shd w:val="clear" w:color="auto" w:fill="FFFFCC"/>
          </w:tcPr>
          <w:p w14:paraId="7E99827A" w14:textId="77777777" w:rsidR="00153CD7" w:rsidRPr="00E03C0B" w:rsidRDefault="00153CD7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ตัวอย่างการลำดับหัวข้อแยกตาม </w:t>
            </w:r>
            <w:r w:rsidRPr="00E03C0B">
              <w:rPr>
                <w:color w:val="00B050"/>
              </w:rPr>
              <w:t>system feature</w:t>
            </w:r>
          </w:p>
        </w:tc>
        <w:tc>
          <w:tcPr>
            <w:tcW w:w="4989" w:type="dxa"/>
            <w:shd w:val="clear" w:color="auto" w:fill="FFFFCC"/>
          </w:tcPr>
          <w:p w14:paraId="622F6DEA" w14:textId="77777777" w:rsidR="00153CD7" w:rsidRPr="00E03C0B" w:rsidRDefault="004C0D85" w:rsidP="00E45CCA">
            <w:pPr>
              <w:rPr>
                <w:color w:val="00B050"/>
                <w:cs/>
              </w:rPr>
            </w:pPr>
            <w:r w:rsidRPr="00E03C0B">
              <w:rPr>
                <w:rFonts w:hint="cs"/>
                <w:color w:val="00B050"/>
                <w:cs/>
              </w:rPr>
              <w:t>ตัวอย่างการลำดับหัวข้อแยกตามประเภทผู้ใช้</w:t>
            </w:r>
          </w:p>
        </w:tc>
      </w:tr>
      <w:tr w:rsidR="00E03C0B" w:rsidRPr="00E03C0B" w14:paraId="5854FCE8" w14:textId="77777777" w:rsidTr="00513C44">
        <w:tc>
          <w:tcPr>
            <w:tcW w:w="4027" w:type="dxa"/>
          </w:tcPr>
          <w:p w14:paraId="0AD53628" w14:textId="77777777" w:rsidR="00153CD7" w:rsidRPr="00E03C0B" w:rsidRDefault="006226B3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</w:t>
            </w:r>
            <w:r w:rsidR="00153CD7" w:rsidRPr="00E03C0B">
              <w:rPr>
                <w:color w:val="00B050"/>
              </w:rPr>
              <w:t xml:space="preserve"> System Feature 1</w:t>
            </w:r>
          </w:p>
          <w:p w14:paraId="308B5075" w14:textId="77777777" w:rsidR="00153CD7" w:rsidRPr="00E03C0B" w:rsidRDefault="006226B3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3.2.1.1</w:t>
            </w:r>
            <w:r w:rsidR="00153CD7" w:rsidRPr="00E03C0B">
              <w:rPr>
                <w:color w:val="00B050"/>
              </w:rPr>
              <w:t xml:space="preserve"> </w:t>
            </w:r>
            <w:r w:rsidR="00153CD7" w:rsidRPr="00E03C0B">
              <w:rPr>
                <w:rFonts w:hint="cs"/>
                <w:color w:val="00B050"/>
                <w:cs/>
              </w:rPr>
              <w:t>คำบรรยายและความสำคัญ</w:t>
            </w:r>
            <w:r w:rsidR="00153CD7" w:rsidRPr="00E03C0B">
              <w:rPr>
                <w:color w:val="00B050"/>
              </w:rPr>
              <w:t xml:space="preserve">: </w:t>
            </w:r>
            <w:r w:rsidR="00153CD7" w:rsidRPr="00E03C0B">
              <w:rPr>
                <w:rFonts w:hint="cs"/>
                <w:color w:val="00B050"/>
                <w:cs/>
              </w:rPr>
              <w:t xml:space="preserve">อธิบายว่า </w:t>
            </w:r>
            <w:r w:rsidR="00153CD7" w:rsidRPr="00E03C0B">
              <w:rPr>
                <w:color w:val="00B050"/>
              </w:rPr>
              <w:t xml:space="preserve">feature </w:t>
            </w:r>
            <w:r w:rsidR="00153CD7" w:rsidRPr="00E03C0B">
              <w:rPr>
                <w:rFonts w:hint="cs"/>
                <w:color w:val="00B050"/>
                <w:cs/>
              </w:rPr>
              <w:t xml:space="preserve">นี้หมายถึงอะไร ใส่ความสำคัญเป็นระดับ เช่น </w:t>
            </w:r>
            <w:r w:rsidR="00153CD7" w:rsidRPr="00E03C0B">
              <w:rPr>
                <w:color w:val="00B050"/>
              </w:rPr>
              <w:t xml:space="preserve">Mandatory, desirable </w:t>
            </w:r>
            <w:r w:rsidR="00153CD7" w:rsidRPr="00E03C0B">
              <w:rPr>
                <w:rFonts w:hint="cs"/>
                <w:color w:val="00B050"/>
                <w:cs/>
              </w:rPr>
              <w:t>เป็นต้น</w:t>
            </w:r>
          </w:p>
          <w:p w14:paraId="6B9A6D9F" w14:textId="77777777" w:rsidR="006226B3" w:rsidRPr="00E03C0B" w:rsidRDefault="006226B3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3.2.1.2 ลำดับการทำงาน</w:t>
            </w:r>
            <w:r w:rsidRPr="00E03C0B">
              <w:rPr>
                <w:color w:val="00B050"/>
              </w:rPr>
              <w:t xml:space="preserve">: </w:t>
            </w:r>
            <w:r w:rsidRPr="00E03C0B">
              <w:rPr>
                <w:rFonts w:hint="cs"/>
                <w:color w:val="00B050"/>
                <w:cs/>
              </w:rPr>
              <w:t>บอกลำดับการทำงานและการตอบสนองของระบบต่อผู้ใช้หรือโลกภายนอก</w:t>
            </w:r>
          </w:p>
          <w:p w14:paraId="1E6C53CA" w14:textId="77777777" w:rsidR="006226B3" w:rsidRPr="00E03C0B" w:rsidRDefault="006226B3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3.2.1.3 ความต้องการ</w:t>
            </w:r>
          </w:p>
          <w:p w14:paraId="3CD73CEE" w14:textId="77777777" w:rsidR="004C54B1" w:rsidRPr="00E03C0B" w:rsidRDefault="004C54B1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3.2.1.3.1 </w:t>
            </w:r>
            <w:r w:rsidRPr="00E03C0B">
              <w:rPr>
                <w:color w:val="00B050"/>
              </w:rPr>
              <w:t>functional req #1</w:t>
            </w:r>
            <w:r w:rsidR="00022C38">
              <w:rPr>
                <w:color w:val="00B050"/>
              </w:rPr>
              <w:t>.1</w:t>
            </w:r>
          </w:p>
          <w:p w14:paraId="28495A6B" w14:textId="77777777" w:rsidR="004C54B1" w:rsidRPr="00E03C0B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lastRenderedPageBreak/>
              <w:t xml:space="preserve">  1) description:</w:t>
            </w:r>
          </w:p>
          <w:p w14:paraId="211E7A30" w14:textId="77777777" w:rsidR="00F46239" w:rsidRPr="00E03C0B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2) inputs:</w:t>
            </w:r>
          </w:p>
          <w:p w14:paraId="29424992" w14:textId="77777777" w:rsidR="00F46239" w:rsidRPr="00E03C0B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3) process:</w:t>
            </w:r>
          </w:p>
          <w:p w14:paraId="6F0D407A" w14:textId="77777777" w:rsidR="00F46239" w:rsidRPr="00E03C0B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4) outputs</w:t>
            </w:r>
            <w:r w:rsidR="00944EF7" w:rsidRPr="00E03C0B">
              <w:rPr>
                <w:color w:val="00B050"/>
              </w:rPr>
              <w:t>:</w:t>
            </w:r>
          </w:p>
          <w:p w14:paraId="6A6F6B60" w14:textId="77777777" w:rsidR="00F46239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5) error</w:t>
            </w:r>
            <w:r w:rsidR="00C25552" w:rsidRPr="00E03C0B">
              <w:rPr>
                <w:color w:val="00B050"/>
              </w:rPr>
              <w:t>s</w:t>
            </w:r>
            <w:r w:rsidRPr="00E03C0B">
              <w:rPr>
                <w:color w:val="00B050"/>
              </w:rPr>
              <w:t xml:space="preserve"> handling:</w:t>
            </w:r>
          </w:p>
          <w:p w14:paraId="4F7720CF" w14:textId="77777777" w:rsidR="00AF7B9F" w:rsidRPr="00AF7B9F" w:rsidRDefault="00AF7B9F" w:rsidP="00AF7B9F">
            <w:pPr>
              <w:rPr>
                <w:color w:val="00B050"/>
              </w:rPr>
            </w:pPr>
            <w:r>
              <w:rPr>
                <w:color w:val="00B050"/>
              </w:rPr>
              <w:t>3.2.1.2 functional req #</w:t>
            </w:r>
            <w:r w:rsidR="00022C38">
              <w:rPr>
                <w:color w:val="00B050"/>
              </w:rPr>
              <w:t>1.</w:t>
            </w:r>
            <w:r>
              <w:rPr>
                <w:color w:val="00B050"/>
              </w:rPr>
              <w:t>2</w:t>
            </w:r>
          </w:p>
          <w:p w14:paraId="2832845C" w14:textId="77777777" w:rsidR="00AF7B9F" w:rsidRPr="00AF7B9F" w:rsidRDefault="00AF7B9F" w:rsidP="00AF7B9F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1) description:</w:t>
            </w:r>
          </w:p>
          <w:p w14:paraId="350C8B20" w14:textId="77777777" w:rsidR="00AF7B9F" w:rsidRPr="00AF7B9F" w:rsidRDefault="00AF7B9F" w:rsidP="00AF7B9F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2) inputs:</w:t>
            </w:r>
          </w:p>
          <w:p w14:paraId="3D420BF7" w14:textId="77777777" w:rsidR="00AF7B9F" w:rsidRPr="00AF7B9F" w:rsidRDefault="00AF7B9F" w:rsidP="00AF7B9F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3) process:</w:t>
            </w:r>
          </w:p>
          <w:p w14:paraId="29D1C532" w14:textId="77777777" w:rsidR="00AF7B9F" w:rsidRPr="00E03C0B" w:rsidRDefault="00AF7B9F" w:rsidP="00AF7B9F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4) outputs:</w:t>
            </w:r>
          </w:p>
          <w:p w14:paraId="6F86C70F" w14:textId="77777777" w:rsidR="004C54B1" w:rsidRPr="00E03C0B" w:rsidRDefault="004C54B1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3.2.2 </w:t>
            </w:r>
            <w:r w:rsidRPr="00E03C0B">
              <w:rPr>
                <w:color w:val="00B050"/>
              </w:rPr>
              <w:t>System Feature 2</w:t>
            </w:r>
          </w:p>
        </w:tc>
        <w:tc>
          <w:tcPr>
            <w:tcW w:w="4989" w:type="dxa"/>
          </w:tcPr>
          <w:p w14:paraId="208F779F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lastRenderedPageBreak/>
              <w:t>3.2.1</w:t>
            </w:r>
            <w:r w:rsidRPr="00E03C0B">
              <w:rPr>
                <w:color w:val="00B050"/>
              </w:rPr>
              <w:t xml:space="preserve"> User Class 1</w:t>
            </w:r>
          </w:p>
          <w:p w14:paraId="3AECDB44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3.2.1.1 </w:t>
            </w:r>
            <w:r w:rsidRPr="00E03C0B">
              <w:rPr>
                <w:color w:val="00B050"/>
              </w:rPr>
              <w:t>functional req #1.1</w:t>
            </w:r>
          </w:p>
          <w:p w14:paraId="2BA484A4" w14:textId="77777777" w:rsidR="001D0E50" w:rsidRPr="00E03C0B" w:rsidRDefault="001D0E50" w:rsidP="001D0E50">
            <w:pPr>
              <w:rPr>
                <w:color w:val="00B050"/>
                <w:cs/>
              </w:rPr>
            </w:pPr>
            <w:r w:rsidRPr="00E03C0B">
              <w:rPr>
                <w:color w:val="00B050"/>
              </w:rPr>
              <w:t xml:space="preserve">  1) description:</w:t>
            </w:r>
            <w:r w:rsidR="00DD6930" w:rsidRPr="00E03C0B">
              <w:rPr>
                <w:color w:val="00B050"/>
              </w:rPr>
              <w:t xml:space="preserve"> </w:t>
            </w:r>
            <w:r w:rsidR="00DD6930" w:rsidRPr="00E03C0B">
              <w:rPr>
                <w:rFonts w:hint="cs"/>
                <w:color w:val="00B050"/>
                <w:cs/>
              </w:rPr>
              <w:t>อธิบายพร้อมบอกความสำคัญ</w:t>
            </w:r>
          </w:p>
          <w:p w14:paraId="61813F40" w14:textId="77777777" w:rsidR="001D0E50" w:rsidRPr="00E03C0B" w:rsidRDefault="001D0E50" w:rsidP="001D0E50">
            <w:pPr>
              <w:rPr>
                <w:color w:val="00B050"/>
                <w:cs/>
              </w:rPr>
            </w:pPr>
            <w:r w:rsidRPr="00E03C0B">
              <w:rPr>
                <w:color w:val="00B050"/>
              </w:rPr>
              <w:t xml:space="preserve">  2) inputs:</w:t>
            </w:r>
            <w:r w:rsidR="003068A9">
              <w:rPr>
                <w:color w:val="00B050"/>
              </w:rPr>
              <w:t xml:space="preserve"> </w:t>
            </w:r>
            <w:r w:rsidR="003068A9">
              <w:rPr>
                <w:rFonts w:hint="cs"/>
                <w:color w:val="00B050"/>
                <w:cs/>
              </w:rPr>
              <w:t>บอกข้อมูลที่ต้องใช้ในการทำฟังก์ชั่นโดยละเอียด เพื่อส่งต่อให้ฝ่ายออกแบบทำงานต่อได้</w:t>
            </w:r>
          </w:p>
          <w:p w14:paraId="36645284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3) process:</w:t>
            </w:r>
          </w:p>
          <w:p w14:paraId="41BE6ABE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4) outputs</w:t>
            </w:r>
            <w:r w:rsidR="00F61A83" w:rsidRPr="00E03C0B">
              <w:rPr>
                <w:color w:val="00B050"/>
              </w:rPr>
              <w:t>:</w:t>
            </w:r>
          </w:p>
          <w:p w14:paraId="4111DE3B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5) errors handling:</w:t>
            </w:r>
          </w:p>
          <w:p w14:paraId="658743CA" w14:textId="77777777" w:rsidR="001D0E50" w:rsidRDefault="001D0E50" w:rsidP="001D0E50">
            <w:pPr>
              <w:rPr>
                <w:color w:val="00B050"/>
              </w:rPr>
            </w:pPr>
            <w:r w:rsidRPr="00E03C0B">
              <w:rPr>
                <w:color w:val="00B050"/>
              </w:rPr>
              <w:t>3.2.1.2 function req #1.2</w:t>
            </w:r>
          </w:p>
          <w:p w14:paraId="11408BBB" w14:textId="77777777" w:rsidR="00022C38" w:rsidRPr="00E03C0B" w:rsidRDefault="00022C38" w:rsidP="001D0E50">
            <w:pPr>
              <w:rPr>
                <w:color w:val="00B050"/>
              </w:rPr>
            </w:pPr>
            <w:r>
              <w:rPr>
                <w:color w:val="00B050"/>
              </w:rPr>
              <w:t>…</w:t>
            </w:r>
          </w:p>
          <w:p w14:paraId="743D3542" w14:textId="77777777" w:rsidR="00153CD7" w:rsidRDefault="001D0E50" w:rsidP="001D0E50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lastRenderedPageBreak/>
              <w:t xml:space="preserve">3.2.2 </w:t>
            </w:r>
            <w:r w:rsidRPr="00E03C0B">
              <w:rPr>
                <w:color w:val="00B050"/>
              </w:rPr>
              <w:t>User Class 2</w:t>
            </w:r>
          </w:p>
          <w:p w14:paraId="6B312B3F" w14:textId="77777777" w:rsidR="00954793" w:rsidRPr="00E03C0B" w:rsidRDefault="00954793" w:rsidP="001D0E50">
            <w:pPr>
              <w:rPr>
                <w:color w:val="00B050"/>
              </w:rPr>
            </w:pPr>
            <w:r>
              <w:rPr>
                <w:color w:val="00B050"/>
              </w:rPr>
              <w:t>…</w:t>
            </w:r>
          </w:p>
        </w:tc>
      </w:tr>
      <w:tr w:rsidR="00392CFE" w:rsidRPr="00E03C0B" w14:paraId="02ECAD9F" w14:textId="77777777" w:rsidTr="00513C44">
        <w:tc>
          <w:tcPr>
            <w:tcW w:w="4027" w:type="dxa"/>
            <w:shd w:val="clear" w:color="auto" w:fill="FFFFCC"/>
          </w:tcPr>
          <w:p w14:paraId="4F773536" w14:textId="77777777" w:rsidR="00392CFE" w:rsidRPr="00392CFE" w:rsidRDefault="00392CFE" w:rsidP="00E45CCA">
            <w:pPr>
              <w:rPr>
                <w:color w:val="00B050"/>
                <w:cs/>
              </w:rPr>
            </w:pPr>
            <w:r>
              <w:rPr>
                <w:rFonts w:hint="cs"/>
                <w:color w:val="00B050"/>
                <w:cs/>
              </w:rPr>
              <w:lastRenderedPageBreak/>
              <w:t xml:space="preserve">การเขียนตาม </w:t>
            </w:r>
            <w:r>
              <w:rPr>
                <w:color w:val="00B050"/>
              </w:rPr>
              <w:t xml:space="preserve">use case </w:t>
            </w:r>
            <w:r>
              <w:rPr>
                <w:rFonts w:hint="cs"/>
                <w:color w:val="00B050"/>
                <w:cs/>
              </w:rPr>
              <w:t xml:space="preserve">ดู </w:t>
            </w:r>
            <w:hyperlink r:id="rId8" w:history="1">
              <w:r w:rsidRPr="00E032C9">
                <w:rPr>
                  <w:rStyle w:val="Hyperlink"/>
                </w:rPr>
                <w:t>http://tynerblain.com/blog/</w:t>
              </w:r>
              <w:r w:rsidRPr="00E032C9">
                <w:rPr>
                  <w:rStyle w:val="Hyperlink"/>
                  <w:rFonts w:cs="TH SarabunPSK"/>
                  <w:cs/>
                </w:rPr>
                <w:t>2007/04/09/</w:t>
              </w:r>
              <w:r w:rsidRPr="00E032C9">
                <w:rPr>
                  <w:rStyle w:val="Hyperlink"/>
                </w:rPr>
                <w:t>sample-use-case-example/</w:t>
              </w:r>
            </w:hyperlink>
            <w:r>
              <w:rPr>
                <w:rFonts w:hint="cs"/>
                <w:color w:val="00B050"/>
                <w:cs/>
              </w:rPr>
              <w:t xml:space="preserve"> </w:t>
            </w:r>
          </w:p>
        </w:tc>
        <w:tc>
          <w:tcPr>
            <w:tcW w:w="4989" w:type="dxa"/>
            <w:shd w:val="clear" w:color="auto" w:fill="FFFFCC"/>
          </w:tcPr>
          <w:p w14:paraId="2B4125CB" w14:textId="77777777" w:rsidR="00392CFE" w:rsidRDefault="00392CFE" w:rsidP="001D0E50">
            <w:pPr>
              <w:rPr>
                <w:color w:val="00B050"/>
              </w:rPr>
            </w:pPr>
            <w:r>
              <w:rPr>
                <w:rFonts w:hint="cs"/>
                <w:color w:val="00B050"/>
                <w:cs/>
              </w:rPr>
              <w:t xml:space="preserve">การเขียนตาม </w:t>
            </w:r>
            <w:r>
              <w:rPr>
                <w:color w:val="00B050"/>
              </w:rPr>
              <w:t>user story</w:t>
            </w:r>
            <w:r w:rsidR="00B8554C">
              <w:rPr>
                <w:color w:val="00B050"/>
              </w:rPr>
              <w:t xml:space="preserve"> </w:t>
            </w:r>
            <w:r w:rsidR="00B8554C">
              <w:rPr>
                <w:rFonts w:hint="cs"/>
                <w:color w:val="00B050"/>
                <w:cs/>
              </w:rPr>
              <w:t>ดู</w:t>
            </w:r>
          </w:p>
          <w:p w14:paraId="7D53BA07" w14:textId="77777777" w:rsidR="00B8554C" w:rsidRDefault="00000000" w:rsidP="00B8554C">
            <w:pPr>
              <w:pStyle w:val="ListParagraph"/>
              <w:numPr>
                <w:ilvl w:val="0"/>
                <w:numId w:val="7"/>
              </w:numPr>
              <w:rPr>
                <w:color w:val="00B050"/>
              </w:rPr>
            </w:pPr>
            <w:hyperlink r:id="rId9" w:history="1">
              <w:r w:rsidR="00B8554C" w:rsidRPr="00E032C9">
                <w:rPr>
                  <w:rStyle w:val="Hyperlink"/>
                </w:rPr>
                <w:t>https://opkey.com/user-guide/pages.php?subid=151&amp;accordid=10&amp;val=TEAM</w:t>
              </w:r>
            </w:hyperlink>
            <w:r w:rsidR="00B8554C">
              <w:rPr>
                <w:color w:val="00B050"/>
              </w:rPr>
              <w:t xml:space="preserve"> </w:t>
            </w:r>
          </w:p>
          <w:p w14:paraId="1014A438" w14:textId="77777777" w:rsidR="00B8554C" w:rsidRPr="00B8554C" w:rsidRDefault="00000000" w:rsidP="00B8554C">
            <w:pPr>
              <w:pStyle w:val="ListParagraph"/>
              <w:numPr>
                <w:ilvl w:val="0"/>
                <w:numId w:val="7"/>
              </w:numPr>
              <w:rPr>
                <w:color w:val="00B050"/>
                <w:cs/>
              </w:rPr>
            </w:pPr>
            <w:hyperlink r:id="rId10" w:history="1">
              <w:r w:rsidR="00B8554C" w:rsidRPr="00E032C9">
                <w:rPr>
                  <w:rStyle w:val="Hyperlink"/>
                </w:rPr>
                <w:t>https://goo.gl/images/4YVG3S</w:t>
              </w:r>
            </w:hyperlink>
          </w:p>
        </w:tc>
      </w:tr>
    </w:tbl>
    <w:p w14:paraId="4CCD65DB" w14:textId="2F97FEC6" w:rsidR="00153CD7" w:rsidRDefault="00153CD7" w:rsidP="00E45CCA">
      <w:pPr>
        <w:rPr>
          <w:color w:val="00B050"/>
        </w:rPr>
      </w:pPr>
    </w:p>
    <w:p w14:paraId="5C490380" w14:textId="77777777" w:rsidR="00F25D3B" w:rsidRPr="006A1A04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 w:rsidRPr="006A1A04">
        <w:rPr>
          <w:rFonts w:ascii="TH SarabunPSK" w:hAnsi="TH SarabunPSK" w:cs="TH SarabunPSK" w:hint="cs"/>
          <w:cs/>
        </w:rPr>
        <w:t>ผู้ใช้สามารถเปิดกิจกรรมได้</w:t>
      </w:r>
    </w:p>
    <w:p w14:paraId="781835D0" w14:textId="77777777" w:rsidR="00F25D3B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ผู้ใช้สามารถลงทะเบียนเข้าร่วมกิจกรรมได้</w:t>
      </w:r>
    </w:p>
    <w:p w14:paraId="53D5777B" w14:textId="77777777" w:rsidR="00F25D3B" w:rsidRPr="005E2D99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ผู้ใช้สามารถดูรายการกิจกรรมได้</w:t>
      </w:r>
    </w:p>
    <w:p w14:paraId="3F557A88" w14:textId="77777777" w:rsidR="00F25D3B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ผู้ใช้สามารถแสดงความคิดเห็น</w:t>
      </w:r>
      <w:r>
        <w:rPr>
          <w:rFonts w:ascii="TH SarabunPSK" w:hAnsi="TH SarabunPSK" w:cs="TH SarabunPSK"/>
        </w:rPr>
        <w:t>/</w:t>
      </w:r>
      <w:r>
        <w:rPr>
          <w:rFonts w:ascii="TH SarabunPSK" w:hAnsi="TH SarabunPSK" w:cs="TH SarabunPSK" w:hint="cs"/>
          <w:cs/>
        </w:rPr>
        <w:t>สอบถาม เกี่ยวกับกิจกรรมได้</w:t>
      </w:r>
    </w:p>
    <w:p w14:paraId="4D4A8CDF" w14:textId="77777777" w:rsidR="00F25D3B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ผู้ใช้สามารถตรวจสอบรายชื่อ</w:t>
      </w:r>
      <w:r>
        <w:rPr>
          <w:rFonts w:ascii="TH SarabunPSK" w:hAnsi="TH SarabunPSK" w:cs="TH SarabunPSK"/>
        </w:rPr>
        <w:t>/</w:t>
      </w:r>
      <w:r>
        <w:rPr>
          <w:rFonts w:ascii="TH SarabunPSK" w:hAnsi="TH SarabunPSK" w:cs="TH SarabunPSK" w:hint="cs"/>
          <w:cs/>
        </w:rPr>
        <w:t>บัญชีผู้ใช้ ที่ต้องสงสัยได้</w:t>
      </w:r>
    </w:p>
    <w:p w14:paraId="400B1C35" w14:textId="77777777" w:rsidR="00F25D3B" w:rsidRPr="005E2D99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ผู้ใช้สามารถรายงานความผิดปกติของผู้ใช้ที่แสดงความผิดปกติได้</w:t>
      </w:r>
    </w:p>
    <w:p w14:paraId="0545E4E4" w14:textId="77777777" w:rsidR="00F25D3B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ผู้ใช้สามารถรายงานความคิดเห็นที่ไม่เหมาะสมได้</w:t>
      </w:r>
    </w:p>
    <w:p w14:paraId="656AA4D1" w14:textId="77777777" w:rsidR="00F25D3B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ผู้ใช้สามารถดูประวัติการเข้าร่วมกิจกรรมของตนเองได้</w:t>
      </w:r>
    </w:p>
    <w:p w14:paraId="4741C349" w14:textId="77777777" w:rsidR="00F25D3B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ผู้ดูแลสามารถอนุมัติการเปิดกิจกรรมได้</w:t>
      </w:r>
    </w:p>
    <w:p w14:paraId="40EDADCC" w14:textId="77777777" w:rsidR="00F25D3B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ผู้ดูแลสามารถตรวจสอบรายละเอียดการเปิดกิจกรรมได้</w:t>
      </w:r>
    </w:p>
    <w:p w14:paraId="6EF83359" w14:textId="7E24DE5F" w:rsidR="008E2BCD" w:rsidRPr="00961C3E" w:rsidRDefault="00F25D3B" w:rsidP="00E45CCA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ผู้ดูแลสามารถระงับบัญชีผู้ใช้ที่ต้องสงสัยได้</w:t>
      </w:r>
    </w:p>
    <w:p w14:paraId="19A4B91E" w14:textId="04960BFB" w:rsidR="00961C3E" w:rsidRDefault="00961C3E" w:rsidP="00FC3A64">
      <w:pPr>
        <w:ind w:left="792" w:hanging="432"/>
      </w:pPr>
    </w:p>
    <w:p w14:paraId="0B564579" w14:textId="77777777" w:rsidR="00FC3A64" w:rsidRDefault="00FC3A64" w:rsidP="00FC3A64">
      <w:pPr>
        <w:ind w:left="792" w:hanging="432"/>
      </w:pPr>
    </w:p>
    <w:p w14:paraId="7274BC5E" w14:textId="4EE7473C" w:rsidR="00E03C0B" w:rsidRPr="008E2BCD" w:rsidRDefault="009360A7" w:rsidP="008E2BCD">
      <w:pPr>
        <w:pStyle w:val="ListParagraph"/>
      </w:pPr>
      <w:r>
        <w:rPr>
          <w:rFonts w:hint="cs"/>
          <w:cs/>
        </w:rPr>
        <w:lastRenderedPageBreak/>
        <w:t xml:space="preserve">ความต้องการแบบ </w:t>
      </w:r>
      <w:r>
        <w:t>Non-functional</w:t>
      </w:r>
    </w:p>
    <w:p w14:paraId="49610BC0" w14:textId="3E5DC7FD" w:rsidR="00E32FB7" w:rsidRPr="008E2BCD" w:rsidRDefault="00E32FB7" w:rsidP="00CD002F">
      <w:r w:rsidRPr="00E052C5">
        <w:rPr>
          <w:rFonts w:hint="cs"/>
          <w:color w:val="00B050"/>
          <w:cs/>
        </w:rPr>
        <w:tab/>
      </w:r>
      <w:r w:rsidRPr="008E2BCD">
        <w:t xml:space="preserve">3.3.1 Performance: </w:t>
      </w:r>
      <w:r w:rsidR="003F0308" w:rsidRPr="008E2BCD">
        <w:rPr>
          <w:rFonts w:hint="cs"/>
          <w:cs/>
        </w:rPr>
        <w:t>ระบบรองรับ</w:t>
      </w:r>
      <w:r w:rsidRPr="008E2BCD">
        <w:rPr>
          <w:rFonts w:hint="cs"/>
          <w:cs/>
        </w:rPr>
        <w:t>คำขอการลงทะเบียน</w:t>
      </w:r>
      <w:r w:rsidR="008E2BCD">
        <w:rPr>
          <w:rFonts w:hint="cs"/>
          <w:cs/>
        </w:rPr>
        <w:t>เข้าร่วมกิจกรรม</w:t>
      </w:r>
      <w:r w:rsidRPr="008E2BCD">
        <w:rPr>
          <w:rFonts w:hint="cs"/>
          <w:cs/>
        </w:rPr>
        <w:t>พร้อมกันได้ โดย</w:t>
      </w:r>
      <w:r w:rsidR="00EF03EF" w:rsidRPr="008E2BCD">
        <w:rPr>
          <w:rFonts w:hint="cs"/>
          <w:cs/>
        </w:rPr>
        <w:t xml:space="preserve">ระบบสามารถรองรับคำขอได้ </w:t>
      </w:r>
      <w:r w:rsidR="00CD002F" w:rsidRPr="008E2BCD">
        <w:rPr>
          <w:rFonts w:hint="cs"/>
          <w:cs/>
        </w:rPr>
        <w:t>50</w:t>
      </w:r>
      <w:r w:rsidR="00EF03EF" w:rsidRPr="008E2BCD">
        <w:t xml:space="preserve"> </w:t>
      </w:r>
      <w:r w:rsidR="00EF03EF" w:rsidRPr="008E2BCD">
        <w:rPr>
          <w:rFonts w:hint="cs"/>
          <w:cs/>
        </w:rPr>
        <w:t xml:space="preserve">คำขอในเวลา </w:t>
      </w:r>
      <w:r w:rsidR="00EF03EF" w:rsidRPr="008E2BCD">
        <w:t xml:space="preserve">1 </w:t>
      </w:r>
      <w:r w:rsidR="00EF03EF" w:rsidRPr="008E2BCD">
        <w:rPr>
          <w:rFonts w:hint="cs"/>
          <w:cs/>
        </w:rPr>
        <w:t>วินาที</w:t>
      </w:r>
    </w:p>
    <w:p w14:paraId="2B0CA004" w14:textId="4673D44F" w:rsidR="00EF03EF" w:rsidRPr="008E2BCD" w:rsidRDefault="00EF03EF" w:rsidP="00E03C0B">
      <w:r w:rsidRPr="008E2BCD">
        <w:rPr>
          <w:rFonts w:hint="cs"/>
          <w:cs/>
        </w:rPr>
        <w:tab/>
      </w:r>
      <w:r w:rsidRPr="008E2BCD">
        <w:t xml:space="preserve">3.3.2 Reliability: </w:t>
      </w:r>
      <w:r w:rsidR="004E27C5" w:rsidRPr="008E2BCD">
        <w:rPr>
          <w:rFonts w:hint="cs"/>
          <w:cs/>
        </w:rPr>
        <w:t>หากระบบ</w:t>
      </w:r>
      <w:r w:rsidR="00872D6D" w:rsidRPr="008E2BCD">
        <w:rPr>
          <w:rFonts w:hint="cs"/>
          <w:cs/>
        </w:rPr>
        <w:t>ล้มเหลว</w:t>
      </w:r>
      <w:r w:rsidR="004E27C5" w:rsidRPr="008E2BCD">
        <w:rPr>
          <w:rFonts w:hint="cs"/>
          <w:cs/>
        </w:rPr>
        <w:t xml:space="preserve"> จะต้องกลับมาใช้งานได้ภายใน </w:t>
      </w:r>
      <w:r w:rsidR="00CD002F" w:rsidRPr="008E2BCD">
        <w:rPr>
          <w:rFonts w:hint="cs"/>
          <w:cs/>
        </w:rPr>
        <w:t>30-60</w:t>
      </w:r>
      <w:r w:rsidR="004E27C5" w:rsidRPr="008E2BCD">
        <w:rPr>
          <w:rFonts w:hint="cs"/>
          <w:cs/>
        </w:rPr>
        <w:t xml:space="preserve"> นาที</w:t>
      </w:r>
    </w:p>
    <w:p w14:paraId="3A9452AC" w14:textId="77777777" w:rsidR="008C7544" w:rsidRPr="008E2BCD" w:rsidRDefault="004E27C5" w:rsidP="008C7544">
      <w:r w:rsidRPr="008E2BCD">
        <w:rPr>
          <w:rFonts w:hint="cs"/>
          <w:cs/>
        </w:rPr>
        <w:tab/>
        <w:t xml:space="preserve">3.3.3 </w:t>
      </w:r>
      <w:r w:rsidRPr="008E2BCD">
        <w:t>Availability:</w:t>
      </w:r>
      <w:r w:rsidR="008C7544" w:rsidRPr="008E2BCD">
        <w:rPr>
          <w:rFonts w:hint="cs"/>
          <w:cs/>
        </w:rPr>
        <w:t xml:space="preserve"> ระบบสามารถทำงานได้ 24 ชั่วโมง</w:t>
      </w:r>
    </w:p>
    <w:p w14:paraId="1DC084FD" w14:textId="77777777" w:rsidR="009360A7" w:rsidRDefault="00E3185C" w:rsidP="009360A7">
      <w:pPr>
        <w:pStyle w:val="ListParagraph"/>
      </w:pPr>
      <w:r>
        <w:rPr>
          <w:rFonts w:hint="cs"/>
          <w:cs/>
        </w:rPr>
        <w:t>ความต้องการ</w:t>
      </w:r>
      <w:r w:rsidR="009360A7">
        <w:rPr>
          <w:rFonts w:hint="cs"/>
          <w:cs/>
        </w:rPr>
        <w:t>อื่นๆ</w:t>
      </w:r>
    </w:p>
    <w:sdt>
      <w:sdtPr>
        <w:id w:val="1562595663"/>
        <w:placeholder>
          <w:docPart w:val="0235CFBAB8AB4CCF8A2C60018B3E6B06"/>
        </w:placeholder>
      </w:sdtPr>
      <w:sdtContent>
        <w:p w14:paraId="6C8CFC90" w14:textId="6773D959" w:rsidR="0036581B" w:rsidRPr="00961C3E" w:rsidRDefault="008E2BCD" w:rsidP="00C23B91">
          <w:pPr>
            <w:rPr>
              <w:color w:val="7030A0"/>
            </w:rPr>
          </w:pPr>
          <w:r>
            <w:rPr>
              <w:color w:val="7030A0"/>
              <w:cs/>
            </w:rPr>
            <w:tab/>
          </w:r>
          <w:r w:rsidRPr="008E2BCD">
            <w:rPr>
              <w:rFonts w:hint="cs"/>
              <w:cs/>
            </w:rPr>
            <w:t>- กิจกรรมที่เปิดจะต้องถูกต้องตามหลักกฎหมาย</w:t>
          </w:r>
        </w:p>
      </w:sdtContent>
    </w:sdt>
    <w:p w14:paraId="7BE677EC" w14:textId="73CAEFC8" w:rsidR="009360A7" w:rsidRDefault="00683AE6" w:rsidP="00F72DC6">
      <w:pPr>
        <w:pStyle w:val="ListParagraph"/>
        <w:numPr>
          <w:ilvl w:val="0"/>
          <w:numId w:val="6"/>
        </w:numPr>
        <w:rPr>
          <w:b/>
          <w:bCs/>
        </w:rPr>
      </w:pPr>
      <w:r w:rsidRPr="00E03C0B">
        <w:rPr>
          <w:rFonts w:hint="cs"/>
          <w:b/>
          <w:bCs/>
          <w:cs/>
        </w:rPr>
        <w:t>แผนภาพ</w:t>
      </w:r>
      <w:r w:rsidR="00A64DBB" w:rsidRPr="00E03C0B">
        <w:rPr>
          <w:rFonts w:hint="cs"/>
          <w:b/>
          <w:bCs/>
          <w:cs/>
        </w:rPr>
        <w:t>การวิเคราะห์ระบบ</w:t>
      </w:r>
    </w:p>
    <w:p w14:paraId="4B5DCD82" w14:textId="5F5E7216" w:rsidR="00460787" w:rsidRDefault="00460787" w:rsidP="00961C3E">
      <w:pPr>
        <w:ind w:firstLine="360"/>
        <w:rPr>
          <w:b/>
          <w:bCs/>
        </w:rPr>
      </w:pPr>
      <w:r w:rsidRPr="00E56748">
        <w:rPr>
          <w:b/>
          <w:bCs/>
        </w:rPr>
        <w:t xml:space="preserve">Use </w:t>
      </w:r>
      <w:proofErr w:type="gramStart"/>
      <w:r w:rsidRPr="00E56748">
        <w:rPr>
          <w:b/>
          <w:bCs/>
        </w:rPr>
        <w:t>case</w:t>
      </w:r>
      <w:proofErr w:type="gramEnd"/>
    </w:p>
    <w:p w14:paraId="7EBE1FF7" w14:textId="376FCD8D" w:rsidR="00961C3E" w:rsidRDefault="00961C3E" w:rsidP="00961C3E">
      <w:pPr>
        <w:ind w:firstLine="360"/>
        <w:rPr>
          <w:b/>
          <w:bCs/>
        </w:rPr>
      </w:pPr>
      <w:r>
        <w:rPr>
          <w:b/>
          <w:bCs/>
        </w:rPr>
        <w:t>DFD</w:t>
      </w:r>
    </w:p>
    <w:p w14:paraId="572D7EC6" w14:textId="01029F95" w:rsidR="00961C3E" w:rsidRDefault="00961C3E" w:rsidP="00961C3E">
      <w:pPr>
        <w:ind w:firstLine="360"/>
        <w:rPr>
          <w:b/>
          <w:bCs/>
        </w:rPr>
      </w:pPr>
      <w:r>
        <w:rPr>
          <w:b/>
          <w:bCs/>
        </w:rPr>
        <w:t>Database</w:t>
      </w:r>
    </w:p>
    <w:p w14:paraId="06A2B423" w14:textId="63D54F6C" w:rsidR="00460787" w:rsidRPr="00460787" w:rsidRDefault="00460787" w:rsidP="00460787">
      <w:pPr>
        <w:rPr>
          <w:b/>
          <w:bCs/>
        </w:rPr>
      </w:pPr>
    </w:p>
    <w:sdt>
      <w:sdtPr>
        <w:rPr>
          <w:b/>
          <w:bCs/>
        </w:rPr>
        <w:id w:val="2073851881"/>
        <w:placeholder>
          <w:docPart w:val="0235CFBAB8AB4CCF8A2C60018B3E6B06"/>
        </w:placeholder>
      </w:sdtPr>
      <w:sdtEndPr>
        <w:rPr>
          <w:b w:val="0"/>
          <w:bCs w:val="0"/>
        </w:rPr>
      </w:sdtEndPr>
      <w:sdtContent>
        <w:p w14:paraId="53939E55" w14:textId="395B3326" w:rsidR="0036581B" w:rsidRDefault="0036581B" w:rsidP="0036581B">
          <w:pPr>
            <w:pStyle w:val="NoSpacing"/>
          </w:pPr>
        </w:p>
        <w:p w14:paraId="126C4012" w14:textId="77C206BD" w:rsidR="00E56748" w:rsidRPr="00460787" w:rsidRDefault="00000000" w:rsidP="00460787">
          <w:pPr>
            <w:pStyle w:val="NoSpacing"/>
            <w:rPr>
              <w:b/>
              <w:bCs/>
            </w:rPr>
          </w:pPr>
        </w:p>
      </w:sdtContent>
    </w:sdt>
    <w:p w14:paraId="612DF79F" w14:textId="144D0180" w:rsidR="00683AE6" w:rsidRDefault="00683AE6" w:rsidP="00F72DC6">
      <w:pPr>
        <w:pStyle w:val="ListParagraph"/>
        <w:numPr>
          <w:ilvl w:val="0"/>
          <w:numId w:val="6"/>
        </w:numPr>
        <w:rPr>
          <w:b/>
          <w:bCs/>
        </w:rPr>
      </w:pPr>
      <w:r w:rsidRPr="00961C3E">
        <w:rPr>
          <w:rFonts w:hint="cs"/>
          <w:b/>
          <w:bCs/>
          <w:cs/>
        </w:rPr>
        <w:t>ภาคผนวก</w:t>
      </w:r>
    </w:p>
    <w:p w14:paraId="693F43C5" w14:textId="7CEDEE98" w:rsidR="00961C3E" w:rsidRPr="00961C3E" w:rsidRDefault="00961C3E" w:rsidP="00961C3E">
      <w:pPr>
        <w:pStyle w:val="ListParagraph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>Gantt chart</w:t>
      </w:r>
    </w:p>
    <w:sectPr w:rsidR="00961C3E" w:rsidRPr="00961C3E" w:rsidSect="00FC1070">
      <w:headerReference w:type="default" r:id="rId11"/>
      <w:footerReference w:type="default" r:id="rId12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42561" w14:textId="77777777" w:rsidR="00193C18" w:rsidRDefault="00193C18" w:rsidP="00086F1C">
      <w:pPr>
        <w:spacing w:after="0" w:line="240" w:lineRule="auto"/>
      </w:pPr>
      <w:r>
        <w:separator/>
      </w:r>
    </w:p>
  </w:endnote>
  <w:endnote w:type="continuationSeparator" w:id="0">
    <w:p w14:paraId="2B12BA3F" w14:textId="77777777" w:rsidR="00193C18" w:rsidRDefault="00193C18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34EA" w14:textId="75EE3B88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DF2371">
      <w:rPr>
        <w:rFonts w:asciiTheme="majorHAnsi" w:eastAsiaTheme="majorEastAsia" w:hAnsiTheme="majorHAnsi" w:cstheme="majorBidi"/>
        <w:sz w:val="24"/>
        <w:szCs w:val="24"/>
      </w:rPr>
      <w:t>1.0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\* 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C61B85" w:rsidRPr="00C61B85">
      <w:rPr>
        <w:rFonts w:asciiTheme="majorHAnsi" w:eastAsiaTheme="majorEastAsia" w:hAnsiTheme="majorHAnsi" w:cstheme="majorBidi"/>
        <w:noProof/>
        <w:sz w:val="24"/>
        <w:szCs w:val="36"/>
      </w:rPr>
      <w:t>6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189CE81A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34ACB" w14:textId="77777777" w:rsidR="00193C18" w:rsidRDefault="00193C18" w:rsidP="00086F1C">
      <w:pPr>
        <w:spacing w:after="0" w:line="240" w:lineRule="auto"/>
      </w:pPr>
      <w:r>
        <w:separator/>
      </w:r>
    </w:p>
  </w:footnote>
  <w:footnote w:type="continuationSeparator" w:id="0">
    <w:p w14:paraId="071714B6" w14:textId="77777777" w:rsidR="00193C18" w:rsidRDefault="00193C18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E555D" w14:textId="195F6FB7" w:rsidR="00E32FB7" w:rsidRDefault="002F3B79" w:rsidP="008F1724">
    <w:pPr>
      <w:pStyle w:val="Header"/>
      <w:pBdr>
        <w:bottom w:val="single" w:sz="4" w:space="1" w:color="auto"/>
      </w:pBdr>
      <w:jc w:val="right"/>
    </w:pPr>
    <w:proofErr w:type="spellStart"/>
    <w:r>
      <w:t>S</w:t>
    </w:r>
    <w:r w:rsidRPr="00262C7C">
      <w:t>harity</w:t>
    </w:r>
    <w:proofErr w:type="spellEnd"/>
    <w:r w:rsidRPr="00262C7C">
      <w:t xml:space="preserve"> &amp; </w:t>
    </w:r>
    <w:r>
      <w:t>C</w:t>
    </w:r>
    <w:r w:rsidRPr="00262C7C">
      <w:t>harity</w:t>
    </w:r>
  </w:p>
  <w:p w14:paraId="1E9D83F7" w14:textId="77777777" w:rsidR="00E32FB7" w:rsidRPr="00086F1C" w:rsidRDefault="00E32FB7" w:rsidP="00086F1C">
    <w:pPr>
      <w:pStyle w:val="Header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3C2E96"/>
    <w:multiLevelType w:val="hybridMultilevel"/>
    <w:tmpl w:val="7F3A4E96"/>
    <w:lvl w:ilvl="0" w:tplc="1746459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 w16cid:durableId="1817523704">
    <w:abstractNumId w:val="2"/>
  </w:num>
  <w:num w:numId="2" w16cid:durableId="366949480">
    <w:abstractNumId w:val="5"/>
  </w:num>
  <w:num w:numId="3" w16cid:durableId="1662808667">
    <w:abstractNumId w:val="0"/>
  </w:num>
  <w:num w:numId="4" w16cid:durableId="899752677">
    <w:abstractNumId w:val="5"/>
  </w:num>
  <w:num w:numId="5" w16cid:durableId="1535996409">
    <w:abstractNumId w:val="5"/>
  </w:num>
  <w:num w:numId="6" w16cid:durableId="482937956">
    <w:abstractNumId w:val="3"/>
  </w:num>
  <w:num w:numId="7" w16cid:durableId="428504202">
    <w:abstractNumId w:val="1"/>
  </w:num>
  <w:num w:numId="8" w16cid:durableId="2117867637">
    <w:abstractNumId w:val="6"/>
  </w:num>
  <w:num w:numId="9" w16cid:durableId="663241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3349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FD"/>
    <w:rsid w:val="000032D2"/>
    <w:rsid w:val="00022C38"/>
    <w:rsid w:val="00053F43"/>
    <w:rsid w:val="00086F1C"/>
    <w:rsid w:val="000A11CF"/>
    <w:rsid w:val="000B2536"/>
    <w:rsid w:val="000E611F"/>
    <w:rsid w:val="000E76C5"/>
    <w:rsid w:val="000E7EDD"/>
    <w:rsid w:val="000F08C2"/>
    <w:rsid w:val="00102E2E"/>
    <w:rsid w:val="001203E5"/>
    <w:rsid w:val="00120E64"/>
    <w:rsid w:val="00126B2B"/>
    <w:rsid w:val="00131E26"/>
    <w:rsid w:val="00136F7A"/>
    <w:rsid w:val="00141CD7"/>
    <w:rsid w:val="00142B8F"/>
    <w:rsid w:val="00152C21"/>
    <w:rsid w:val="00153CD7"/>
    <w:rsid w:val="0019080A"/>
    <w:rsid w:val="00193C18"/>
    <w:rsid w:val="001C1731"/>
    <w:rsid w:val="001C6B1D"/>
    <w:rsid w:val="001C7B81"/>
    <w:rsid w:val="001D0E50"/>
    <w:rsid w:val="001F153E"/>
    <w:rsid w:val="001F241A"/>
    <w:rsid w:val="00206EC3"/>
    <w:rsid w:val="00232B9F"/>
    <w:rsid w:val="00262C7C"/>
    <w:rsid w:val="002F3B79"/>
    <w:rsid w:val="003068A9"/>
    <w:rsid w:val="003161AF"/>
    <w:rsid w:val="0036581B"/>
    <w:rsid w:val="00376C6F"/>
    <w:rsid w:val="003903BE"/>
    <w:rsid w:val="00392CFE"/>
    <w:rsid w:val="003C341D"/>
    <w:rsid w:val="003C38CE"/>
    <w:rsid w:val="003F0308"/>
    <w:rsid w:val="00416B1E"/>
    <w:rsid w:val="00457056"/>
    <w:rsid w:val="00460787"/>
    <w:rsid w:val="00470689"/>
    <w:rsid w:val="00492BC6"/>
    <w:rsid w:val="004A2F75"/>
    <w:rsid w:val="004C0D85"/>
    <w:rsid w:val="004C54B1"/>
    <w:rsid w:val="004E27C5"/>
    <w:rsid w:val="00513C44"/>
    <w:rsid w:val="0052389B"/>
    <w:rsid w:val="00525FC7"/>
    <w:rsid w:val="00547705"/>
    <w:rsid w:val="00552476"/>
    <w:rsid w:val="00572DAC"/>
    <w:rsid w:val="00577617"/>
    <w:rsid w:val="005B6BD6"/>
    <w:rsid w:val="005D4368"/>
    <w:rsid w:val="005F5B3F"/>
    <w:rsid w:val="006226B3"/>
    <w:rsid w:val="00632FA8"/>
    <w:rsid w:val="006364AF"/>
    <w:rsid w:val="00637837"/>
    <w:rsid w:val="00653D54"/>
    <w:rsid w:val="00662EF3"/>
    <w:rsid w:val="00683AE6"/>
    <w:rsid w:val="00694BAD"/>
    <w:rsid w:val="006E3BA7"/>
    <w:rsid w:val="006F28B2"/>
    <w:rsid w:val="0083497D"/>
    <w:rsid w:val="00860773"/>
    <w:rsid w:val="00872D6D"/>
    <w:rsid w:val="00875E62"/>
    <w:rsid w:val="008A414D"/>
    <w:rsid w:val="008B564E"/>
    <w:rsid w:val="008C08CB"/>
    <w:rsid w:val="008C66FB"/>
    <w:rsid w:val="008C7544"/>
    <w:rsid w:val="008E2BCD"/>
    <w:rsid w:val="008F1724"/>
    <w:rsid w:val="008F42A8"/>
    <w:rsid w:val="0092173F"/>
    <w:rsid w:val="009360A7"/>
    <w:rsid w:val="00940B37"/>
    <w:rsid w:val="00944EF7"/>
    <w:rsid w:val="00954793"/>
    <w:rsid w:val="00961C3E"/>
    <w:rsid w:val="00973D52"/>
    <w:rsid w:val="009810F5"/>
    <w:rsid w:val="009B6BBF"/>
    <w:rsid w:val="009C2868"/>
    <w:rsid w:val="00A25992"/>
    <w:rsid w:val="00A64DBB"/>
    <w:rsid w:val="00A9542C"/>
    <w:rsid w:val="00AB00FD"/>
    <w:rsid w:val="00AD492A"/>
    <w:rsid w:val="00AD78EA"/>
    <w:rsid w:val="00AF7B9F"/>
    <w:rsid w:val="00B025CF"/>
    <w:rsid w:val="00B436B3"/>
    <w:rsid w:val="00B775C3"/>
    <w:rsid w:val="00B8554C"/>
    <w:rsid w:val="00BA4AB3"/>
    <w:rsid w:val="00BC650D"/>
    <w:rsid w:val="00BD5D52"/>
    <w:rsid w:val="00BF2BF8"/>
    <w:rsid w:val="00C157E1"/>
    <w:rsid w:val="00C23B91"/>
    <w:rsid w:val="00C25552"/>
    <w:rsid w:val="00C61B85"/>
    <w:rsid w:val="00C64B9C"/>
    <w:rsid w:val="00C97707"/>
    <w:rsid w:val="00CA299A"/>
    <w:rsid w:val="00CA330C"/>
    <w:rsid w:val="00CD002F"/>
    <w:rsid w:val="00CD3D97"/>
    <w:rsid w:val="00D1539A"/>
    <w:rsid w:val="00D224DA"/>
    <w:rsid w:val="00D47915"/>
    <w:rsid w:val="00D572E5"/>
    <w:rsid w:val="00D62482"/>
    <w:rsid w:val="00D87EB0"/>
    <w:rsid w:val="00D96169"/>
    <w:rsid w:val="00D979FD"/>
    <w:rsid w:val="00DA02BD"/>
    <w:rsid w:val="00DC5BC5"/>
    <w:rsid w:val="00DD6930"/>
    <w:rsid w:val="00DE1EDA"/>
    <w:rsid w:val="00DF2371"/>
    <w:rsid w:val="00E00CBA"/>
    <w:rsid w:val="00E03C0B"/>
    <w:rsid w:val="00E052C5"/>
    <w:rsid w:val="00E202DD"/>
    <w:rsid w:val="00E24259"/>
    <w:rsid w:val="00E3185C"/>
    <w:rsid w:val="00E32FB7"/>
    <w:rsid w:val="00E357D8"/>
    <w:rsid w:val="00E45CCA"/>
    <w:rsid w:val="00E56748"/>
    <w:rsid w:val="00EA4543"/>
    <w:rsid w:val="00ED0650"/>
    <w:rsid w:val="00EF03EF"/>
    <w:rsid w:val="00EF7A26"/>
    <w:rsid w:val="00F01343"/>
    <w:rsid w:val="00F24E34"/>
    <w:rsid w:val="00F25513"/>
    <w:rsid w:val="00F25D3B"/>
    <w:rsid w:val="00F415E5"/>
    <w:rsid w:val="00F449E2"/>
    <w:rsid w:val="00F46239"/>
    <w:rsid w:val="00F566AE"/>
    <w:rsid w:val="00F61A83"/>
    <w:rsid w:val="00F72DC6"/>
    <w:rsid w:val="00F92788"/>
    <w:rsid w:val="00FB2B8C"/>
    <w:rsid w:val="00FC1070"/>
    <w:rsid w:val="00FC3A64"/>
    <w:rsid w:val="00FE3739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E0036"/>
  <w15:docId w15:val="{2968EB5C-CB34-4FDF-847B-306A75C0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F72DC6"/>
    <w:pPr>
      <w:numPr>
        <w:ilvl w:val="1"/>
        <w:numId w:val="6"/>
      </w:numPr>
      <w:spacing w:after="0"/>
      <w:ind w:left="792"/>
      <w:contextualSpacing/>
      <w:jc w:val="thaiDistribute"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56748"/>
    <w:pPr>
      <w:spacing w:after="0" w:line="240" w:lineRule="auto"/>
      <w:jc w:val="both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C64B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ynerblain.com/blog/2007/04/09/sample-use-case-exampl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images/4YVG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key.com/user-guide/pages.php?subid=151&amp;accordid=10&amp;val=TEA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wnloads\SRS_template_thai_v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9DF5040F0F483288750B3231B00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654AA-3E13-4B1D-999E-CCC85C4612A4}"/>
      </w:docPartPr>
      <w:docPartBody>
        <w:p w:rsidR="006121C1" w:rsidRDefault="00000000">
          <w:pPr>
            <w:pStyle w:val="7A9DF5040F0F483288750B3231B0067F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807130E917AA4F259942213CDB43F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42B3B-21C9-44E7-852E-23847BA59393}"/>
      </w:docPartPr>
      <w:docPartBody>
        <w:p w:rsidR="006121C1" w:rsidRDefault="00000000">
          <w:pPr>
            <w:pStyle w:val="807130E917AA4F259942213CDB43F51B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416BA0B607B74FB6B5117B110ADB3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714FA-D3D0-4189-80C7-36B834EE36C1}"/>
      </w:docPartPr>
      <w:docPartBody>
        <w:p w:rsidR="006121C1" w:rsidRDefault="00000000">
          <w:pPr>
            <w:pStyle w:val="416BA0B607B74FB6B5117B110ADB31CA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BDB1DE796A6F466FB57CAFBE009DF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437A5-D271-4F67-886A-E086F98532AC}"/>
      </w:docPartPr>
      <w:docPartBody>
        <w:p w:rsidR="006121C1" w:rsidRDefault="00000000">
          <w:pPr>
            <w:pStyle w:val="BDB1DE796A6F466FB57CAFBE009DF5D4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C6BE466D54E04EE9B629786F8F026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C3313-DD97-4CE1-B6D4-11B5F3ECD03B}"/>
      </w:docPartPr>
      <w:docPartBody>
        <w:p w:rsidR="006121C1" w:rsidRDefault="00000000">
          <w:pPr>
            <w:pStyle w:val="C6BE466D54E04EE9B629786F8F0262E7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ในส่วนนี้ ควรบรรยายขอบเขตของผลิตภัณฑ์ที่จะพัฒนาโดยย่อ โดยจะต้องระบุชื่อระบบ อธิบายสิ่งที่ระบบจะต้องทำหรือไม่ต้องทำ บอกการใช้งาน ประโยชน์ของระบบ วัตถุประสงค์ของการพัฒนา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8AA0B732ED340B0BF72C16C9ECA2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84BBA-ACB9-4779-8E51-EF1288CAED40}"/>
      </w:docPartPr>
      <w:docPartBody>
        <w:p w:rsidR="006121C1" w:rsidRDefault="00000000">
          <w:pPr>
            <w:pStyle w:val="C8AA0B732ED340B0BF72C16C9ECA2688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ในส่วนนี้ ให้ความหมายของรายการคำศัพท์เฉพาะ หรือตัวย่อที่ใช้ในเอกสารฉบับนี้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B8BD87BFB4354FEC9AEED400619EA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A6F36-25B8-44ED-A801-346C6C843162}"/>
      </w:docPartPr>
      <w:docPartBody>
        <w:p w:rsidR="006121C1" w:rsidRDefault="00000000">
          <w:pPr>
            <w:pStyle w:val="B8BD87BFB4354FEC9AEED400619EAE6C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ใส่รายการเอกสารอ้างอิงที่ใช้ในการจัดทำเอกสารฉบับนี้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EF089381DAB1484CA0DC3855D24E1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2F4AE-8444-4F6B-ACE7-985222AD87D5}"/>
      </w:docPartPr>
      <w:docPartBody>
        <w:p w:rsidR="006121C1" w:rsidRDefault="00000000">
          <w:pPr>
            <w:pStyle w:val="EF089381DAB1484CA0DC3855D24E1352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แนะนำส่วนอื่นๆ ที่จะพูดถึงในเอกสาร รวมถึงโครงสร้างของเอกสารฉบับนี้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287B2BE99B3E41A682FD66552AA63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CBECA-1D2F-4E4F-A5E4-B61F62AFAE95}"/>
      </w:docPartPr>
      <w:docPartBody>
        <w:p w:rsidR="006121C1" w:rsidRDefault="00000000">
          <w:pPr>
            <w:pStyle w:val="287B2BE99B3E41A682FD66552AA634C8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บรรยายความเกี่ยวข้องของระบบนี้กับระบบอื่นที่เกี่ยวข้อง ควรระบุว่าระบบเป็นระบบที่สมบูรณ์ในตัว หรือเป็นระบบย่อยของระบบใหญ่ รวมถึงต้องอธิบายความสัมพันธ์และการเชื่อมต่อกับระบบย่อยอื่นๆ ด้วย เราอาจเขียน </w:t>
          </w:r>
          <w:r>
            <w:rPr>
              <w:rStyle w:val="PlaceholderText"/>
            </w:rPr>
            <w:t xml:space="preserve">block diagram </w:t>
          </w:r>
          <w:r>
            <w:rPr>
              <w:rStyle w:val="PlaceholderText"/>
              <w:rFonts w:hint="cs"/>
              <w:cs/>
            </w:rPr>
            <w:t>เพื่อแสดงความสัมพันธ์ของระบบนี้กับส่วนอื่นๆ นอกจากนี้ควรระบุข้อจำกัดต่างๆ ในการทำงานของระบบ เช่น การทำงานร่วมกับระบบอื่น ส่วนต่อประสานกับผู้ใช้ ส่วนต่อประสานทางฮาร์ดแวร์หรือซอฟต์แวร์หรือเครือข่าย เป็นต้น รวมถึงสภาพแวดล้อมในการทำงานของระบบ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1068126E65F745E89BEE6686E71D2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7E5FB-3BE0-43C6-B175-BB2CD4BC71F9}"/>
      </w:docPartPr>
      <w:docPartBody>
        <w:p w:rsidR="006121C1" w:rsidRDefault="00000000">
          <w:pPr>
            <w:pStyle w:val="1068126E65F745E89BEE6686E71D22DE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6D680047ADD8400BAE161010F0F9E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7BB7F-B42B-45B3-8D41-1A0EE87AAFCE}"/>
      </w:docPartPr>
      <w:docPartBody>
        <w:p w:rsidR="006121C1" w:rsidRDefault="00000000">
          <w:pPr>
            <w:pStyle w:val="6D680047ADD8400BAE161010F0F9E279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ระบุความต้องการของผู้ใช้ (</w:t>
          </w:r>
          <w:r>
            <w:rPr>
              <w:rStyle w:val="PlaceholderText"/>
            </w:rPr>
            <w:t>user requirements</w:t>
          </w:r>
          <w:r>
            <w:rPr>
              <w:rStyle w:val="PlaceholderText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PlaceholderText"/>
            </w:rPr>
            <w:t>&gt;</w:t>
          </w:r>
          <w:r w:rsidRPr="00EE17D5">
            <w:rPr>
              <w:rStyle w:val="PlaceholderText"/>
            </w:rPr>
            <w:t>.</w:t>
          </w:r>
        </w:p>
      </w:docPartBody>
    </w:docPart>
    <w:docPart>
      <w:docPartPr>
        <w:name w:val="DF60F3BDEBB442989DBF773921723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9DC66-7972-4DB4-A934-29211300B2F6}"/>
      </w:docPartPr>
      <w:docPartBody>
        <w:p w:rsidR="006121C1" w:rsidRDefault="00000000">
          <w:pPr>
            <w:pStyle w:val="DF60F3BDEBB442989DBF773921723A86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ความน่าเชื่อถือของระบบ นโยบายความปลอดภัยของระบบ 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0235CFBAB8AB4CCF8A2C60018B3E6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FFB4-3268-48B4-BF1E-F439CDE042C9}"/>
      </w:docPartPr>
      <w:docPartBody>
        <w:p w:rsidR="006121C1" w:rsidRDefault="00000000">
          <w:pPr>
            <w:pStyle w:val="0235CFBAB8AB4CCF8A2C60018B3E6B06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E4AC5A4F91C840C7BA91708C4651A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468E8-37F2-4B93-862D-3033C9F00215}"/>
      </w:docPartPr>
      <w:docPartBody>
        <w:p w:rsidR="00355450" w:rsidRDefault="009156C8" w:rsidP="009156C8">
          <w:pPr>
            <w:pStyle w:val="E4AC5A4F91C840C7BA91708C4651A0BB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9D"/>
    <w:rsid w:val="000044AC"/>
    <w:rsid w:val="002016C1"/>
    <w:rsid w:val="00260D9D"/>
    <w:rsid w:val="00355450"/>
    <w:rsid w:val="006121C1"/>
    <w:rsid w:val="0074498D"/>
    <w:rsid w:val="007F293E"/>
    <w:rsid w:val="009156C8"/>
    <w:rsid w:val="009E148E"/>
    <w:rsid w:val="00D7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91EE9962434D96BD86EAA48B87B42F">
    <w:name w:val="B091EE9962434D96BD86EAA48B87B42F"/>
  </w:style>
  <w:style w:type="paragraph" w:customStyle="1" w:styleId="7A9DF5040F0F483288750B3231B0067F">
    <w:name w:val="7A9DF5040F0F483288750B3231B0067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989C028DA94B2E8971692EA3058658">
    <w:name w:val="62989C028DA94B2E8971692EA3058658"/>
  </w:style>
  <w:style w:type="paragraph" w:customStyle="1" w:styleId="807130E917AA4F259942213CDB43F51B">
    <w:name w:val="807130E917AA4F259942213CDB43F51B"/>
  </w:style>
  <w:style w:type="paragraph" w:customStyle="1" w:styleId="416BA0B607B74FB6B5117B110ADB31CA">
    <w:name w:val="416BA0B607B74FB6B5117B110ADB31CA"/>
  </w:style>
  <w:style w:type="paragraph" w:customStyle="1" w:styleId="BDB1DE796A6F466FB57CAFBE009DF5D4">
    <w:name w:val="BDB1DE796A6F466FB57CAFBE009DF5D4"/>
  </w:style>
  <w:style w:type="paragraph" w:customStyle="1" w:styleId="C6BE466D54E04EE9B629786F8F0262E7">
    <w:name w:val="C6BE466D54E04EE9B629786F8F0262E7"/>
  </w:style>
  <w:style w:type="paragraph" w:customStyle="1" w:styleId="C8AA0B732ED340B0BF72C16C9ECA2688">
    <w:name w:val="C8AA0B732ED340B0BF72C16C9ECA2688"/>
  </w:style>
  <w:style w:type="paragraph" w:customStyle="1" w:styleId="B8BD87BFB4354FEC9AEED400619EAE6C">
    <w:name w:val="B8BD87BFB4354FEC9AEED400619EAE6C"/>
  </w:style>
  <w:style w:type="paragraph" w:customStyle="1" w:styleId="EF089381DAB1484CA0DC3855D24E1352">
    <w:name w:val="EF089381DAB1484CA0DC3855D24E1352"/>
  </w:style>
  <w:style w:type="paragraph" w:customStyle="1" w:styleId="287B2BE99B3E41A682FD66552AA634C8">
    <w:name w:val="287B2BE99B3E41A682FD66552AA634C8"/>
  </w:style>
  <w:style w:type="paragraph" w:customStyle="1" w:styleId="1068126E65F745E89BEE6686E71D22DE">
    <w:name w:val="1068126E65F745E89BEE6686E71D22DE"/>
  </w:style>
  <w:style w:type="paragraph" w:customStyle="1" w:styleId="6D680047ADD8400BAE161010F0F9E279">
    <w:name w:val="6D680047ADD8400BAE161010F0F9E279"/>
  </w:style>
  <w:style w:type="paragraph" w:customStyle="1" w:styleId="DF60F3BDEBB442989DBF773921723A86">
    <w:name w:val="DF60F3BDEBB442989DBF773921723A86"/>
  </w:style>
  <w:style w:type="paragraph" w:customStyle="1" w:styleId="0235CFBAB8AB4CCF8A2C60018B3E6B06">
    <w:name w:val="0235CFBAB8AB4CCF8A2C60018B3E6B06"/>
  </w:style>
  <w:style w:type="paragraph" w:customStyle="1" w:styleId="1449E322C9DF430C9EFE74F8AA7621D6">
    <w:name w:val="1449E322C9DF430C9EFE74F8AA7621D6"/>
  </w:style>
  <w:style w:type="paragraph" w:customStyle="1" w:styleId="947DEB1C45114E54BF077C15387A3648">
    <w:name w:val="947DEB1C45114E54BF077C15387A3648"/>
  </w:style>
  <w:style w:type="paragraph" w:customStyle="1" w:styleId="E4AC5A4F91C840C7BA91708C4651A0BB">
    <w:name w:val="E4AC5A4F91C840C7BA91708C4651A0BB"/>
    <w:rsid w:val="00915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66828-BD2D-4BF3-A178-225A9E56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SRS_template_thai_v2.dotx</Template>
  <TotalTime>23</TotalTime>
  <Pages>8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Panuwat JANJINDA</cp:lastModifiedBy>
  <cp:revision>3</cp:revision>
  <dcterms:created xsi:type="dcterms:W3CDTF">2023-02-19T06:46:00Z</dcterms:created>
  <dcterms:modified xsi:type="dcterms:W3CDTF">2023-02-19T06:59:00Z</dcterms:modified>
</cp:coreProperties>
</file>